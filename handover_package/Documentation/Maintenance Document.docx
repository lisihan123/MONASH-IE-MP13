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0157" w14:textId="77777777" w:rsidR="00705E45" w:rsidRPr="00276735"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404E3069" w14:textId="77777777" w:rsidR="00705E45" w:rsidRPr="00276735" w:rsidRDefault="00705E45" w:rsidP="00C6554A">
      <w:pPr>
        <w:pStyle w:val="Photo"/>
        <w:rPr>
          <w:rFonts w:ascii="Helvetica Neue" w:hAnsi="Helvetica Neue"/>
        </w:rPr>
      </w:pPr>
    </w:p>
    <w:p w14:paraId="12A402C4" w14:textId="77777777" w:rsidR="00C6554A" w:rsidRPr="00276735" w:rsidRDefault="00FF575C" w:rsidP="00C6554A">
      <w:pPr>
        <w:pStyle w:val="Photo"/>
        <w:rPr>
          <w:rFonts w:ascii="Helvetica Neue" w:hAnsi="Helvetica Neue"/>
        </w:rPr>
      </w:pPr>
      <w:r w:rsidRPr="00276735">
        <w:rPr>
          <w:rFonts w:ascii="Helvetica Neue" w:hAnsi="Helvetica Neue"/>
          <w:b/>
          <w:bCs/>
          <w:noProof/>
          <w:color w:val="367DA2"/>
          <w:sz w:val="32"/>
          <w:szCs w:val="32"/>
        </w:rPr>
        <w:drawing>
          <wp:anchor distT="0" distB="0" distL="114300" distR="114300" simplePos="0" relativeHeight="251658243" behindDoc="0" locked="0" layoutInCell="1" allowOverlap="1" wp14:anchorId="262B210E" wp14:editId="5F9FDA0B">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276735">
        <w:rPr>
          <w:rFonts w:ascii="Helvetica Neue" w:hAnsi="Helvetica Neue"/>
          <w:noProof/>
        </w:rPr>
        <w:drawing>
          <wp:inline distT="0" distB="0" distL="0" distR="0" wp14:anchorId="127CCE89" wp14:editId="590C1EE2">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90ACBC8" w14:textId="77777777" w:rsidR="002F716C" w:rsidRPr="00276735" w:rsidRDefault="002F716C" w:rsidP="00C6554A">
      <w:pPr>
        <w:pStyle w:val="Photo"/>
        <w:rPr>
          <w:rFonts w:ascii="Helvetica Neue" w:hAnsi="Helvetica Neue"/>
        </w:rPr>
      </w:pPr>
    </w:p>
    <w:p w14:paraId="6E38826F" w14:textId="77777777" w:rsidR="002F716C" w:rsidRPr="00276735" w:rsidRDefault="002F716C" w:rsidP="00C6554A">
      <w:pPr>
        <w:pStyle w:val="Photo"/>
        <w:rPr>
          <w:rFonts w:ascii="Helvetica Neue" w:hAnsi="Helvetica Neue"/>
        </w:rPr>
      </w:pPr>
    </w:p>
    <w:p w14:paraId="08F0C0CF" w14:textId="77777777" w:rsidR="002F716C" w:rsidRPr="00276735" w:rsidRDefault="002F716C" w:rsidP="00BA5427">
      <w:pPr>
        <w:pStyle w:val="Photo"/>
        <w:jc w:val="left"/>
        <w:rPr>
          <w:rFonts w:ascii="Helvetica Neue" w:hAnsi="Helvetica Neue"/>
        </w:rPr>
      </w:pPr>
    </w:p>
    <w:bookmarkEnd w:id="0"/>
    <w:bookmarkEnd w:id="1"/>
    <w:bookmarkEnd w:id="2"/>
    <w:bookmarkEnd w:id="3"/>
    <w:bookmarkEnd w:id="4"/>
    <w:p w14:paraId="172168A5" w14:textId="1D288231" w:rsidR="00C6554A" w:rsidRPr="00276735" w:rsidRDefault="00413CB8" w:rsidP="002F716C">
      <w:pPr>
        <w:pStyle w:val="Title"/>
        <w:jc w:val="center"/>
        <w:rPr>
          <w:rFonts w:ascii="Helvetica Neue" w:hAnsi="Helvetica Neue"/>
          <w:b/>
          <w:bCs/>
          <w:color w:val="367DA2"/>
        </w:rPr>
      </w:pPr>
      <w:r w:rsidRPr="00276735">
        <w:rPr>
          <w:rFonts w:ascii="Helvetica Neue" w:hAnsi="Helvetica Neue"/>
          <w:b/>
          <w:bCs/>
          <w:color w:val="367DA2"/>
          <w:lang w:eastAsia="zh-CN"/>
        </w:rPr>
        <w:t>Maintenance</w:t>
      </w:r>
      <w:r w:rsidR="00796927" w:rsidRPr="00276735">
        <w:rPr>
          <w:rFonts w:ascii="Helvetica Neue" w:hAnsi="Helvetica Neue"/>
          <w:b/>
          <w:bCs/>
          <w:color w:val="367DA2"/>
        </w:rPr>
        <w:t xml:space="preserve"> </w:t>
      </w:r>
      <w:r w:rsidR="007E19C5" w:rsidRPr="00276735">
        <w:rPr>
          <w:rFonts w:ascii="Helvetica Neue" w:hAnsi="Helvetica Neue"/>
          <w:b/>
          <w:bCs/>
          <w:color w:val="367DA2"/>
          <w:lang w:eastAsia="zh-CN"/>
        </w:rPr>
        <w:t>D</w:t>
      </w:r>
      <w:r w:rsidR="001F5CBE" w:rsidRPr="00276735">
        <w:rPr>
          <w:rFonts w:ascii="Helvetica Neue" w:hAnsi="Helvetica Neue"/>
          <w:b/>
          <w:bCs/>
          <w:color w:val="367DA2"/>
          <w:lang w:eastAsia="zh-CN"/>
        </w:rPr>
        <w:t>ocument</w:t>
      </w:r>
    </w:p>
    <w:p w14:paraId="77B83231" w14:textId="77777777" w:rsidR="00796927" w:rsidRPr="00276735" w:rsidRDefault="00796927" w:rsidP="002F716C">
      <w:pPr>
        <w:pStyle w:val="Subtitle"/>
        <w:jc w:val="center"/>
        <w:rPr>
          <w:rFonts w:ascii="Helvetica Neue" w:hAnsi="Helvetica Neue"/>
          <w:color w:val="367DA2"/>
          <w:sz w:val="28"/>
          <w:szCs w:val="28"/>
        </w:rPr>
      </w:pPr>
      <w:r w:rsidRPr="00276735">
        <w:rPr>
          <w:rFonts w:ascii="Helvetica Neue" w:hAnsi="Helvetica Neue"/>
          <w:color w:val="367DA2"/>
          <w:sz w:val="28"/>
          <w:szCs w:val="28"/>
        </w:rPr>
        <w:t xml:space="preserve">Save </w:t>
      </w:r>
      <w:r w:rsidR="002F716C" w:rsidRPr="00276735">
        <w:rPr>
          <w:rFonts w:ascii="Helvetica Neue" w:hAnsi="Helvetica Neue"/>
          <w:color w:val="367DA2"/>
          <w:sz w:val="28"/>
          <w:szCs w:val="28"/>
          <w:lang w:eastAsia="zh-CN"/>
        </w:rPr>
        <w:t>T</w:t>
      </w:r>
      <w:r w:rsidRPr="00276735">
        <w:rPr>
          <w:rFonts w:ascii="Helvetica Neue" w:hAnsi="Helvetica Neue"/>
          <w:color w:val="367DA2"/>
          <w:sz w:val="28"/>
          <w:szCs w:val="28"/>
        </w:rPr>
        <w:t xml:space="preserve">he </w:t>
      </w:r>
      <w:r w:rsidR="002F716C" w:rsidRPr="00276735">
        <w:rPr>
          <w:rFonts w:ascii="Helvetica Neue" w:hAnsi="Helvetica Neue"/>
          <w:color w:val="367DA2"/>
          <w:sz w:val="28"/>
          <w:szCs w:val="28"/>
          <w:lang w:eastAsia="zh-CN"/>
        </w:rPr>
        <w:t>H</w:t>
      </w:r>
      <w:r w:rsidRPr="00276735">
        <w:rPr>
          <w:rFonts w:ascii="Helvetica Neue" w:hAnsi="Helvetica Neue"/>
          <w:color w:val="367DA2"/>
          <w:sz w:val="28"/>
          <w:szCs w:val="28"/>
        </w:rPr>
        <w:t>oo</w:t>
      </w:r>
      <w:r w:rsidR="002F716C" w:rsidRPr="00276735">
        <w:rPr>
          <w:rFonts w:ascii="Helvetica Neue" w:hAnsi="Helvetica Neue"/>
          <w:color w:val="367DA2"/>
          <w:sz w:val="28"/>
          <w:szCs w:val="28"/>
          <w:lang w:eastAsia="zh-CN"/>
        </w:rPr>
        <w:t>die</w:t>
      </w:r>
    </w:p>
    <w:p w14:paraId="706A811A" w14:textId="67BA142C" w:rsidR="00C6554A" w:rsidRPr="00276735" w:rsidRDefault="002F716C" w:rsidP="002F716C">
      <w:pPr>
        <w:pStyle w:val="Subtitle"/>
        <w:jc w:val="center"/>
        <w:rPr>
          <w:rFonts w:ascii="Helvetica Neue" w:hAnsi="Helvetica Neue"/>
          <w:color w:val="367DA2"/>
          <w:sz w:val="28"/>
          <w:szCs w:val="28"/>
        </w:rPr>
      </w:pPr>
      <w:r w:rsidRPr="00276735">
        <w:rPr>
          <w:rFonts w:ascii="Helvetica Neue" w:hAnsi="Helvetica Neue"/>
          <w:color w:val="367DA2"/>
          <w:sz w:val="28"/>
          <w:szCs w:val="28"/>
          <w:lang w:eastAsia="zh-CN"/>
        </w:rPr>
        <w:t>S</w:t>
      </w:r>
      <w:r w:rsidR="00796927" w:rsidRPr="00276735">
        <w:rPr>
          <w:rFonts w:ascii="Helvetica Neue" w:hAnsi="Helvetica Neue"/>
          <w:color w:val="367DA2"/>
          <w:sz w:val="28"/>
          <w:szCs w:val="28"/>
        </w:rPr>
        <w:t xml:space="preserve">upport conservation of Hooded </w:t>
      </w:r>
      <w:r w:rsidR="00593DC1" w:rsidRPr="00276735">
        <w:rPr>
          <w:rFonts w:ascii="Helvetica Neue" w:hAnsi="Helvetica Neue"/>
          <w:color w:val="367DA2"/>
          <w:sz w:val="28"/>
          <w:szCs w:val="28"/>
        </w:rPr>
        <w:t>P</w:t>
      </w:r>
      <w:r w:rsidR="00796927" w:rsidRPr="00276735">
        <w:rPr>
          <w:rFonts w:ascii="Helvetica Neue" w:hAnsi="Helvetica Neue"/>
          <w:color w:val="367DA2"/>
          <w:sz w:val="28"/>
          <w:szCs w:val="28"/>
        </w:rPr>
        <w:t xml:space="preserve">lovers in </w:t>
      </w:r>
      <w:r w:rsidR="00277D55" w:rsidRPr="00276735">
        <w:rPr>
          <w:rFonts w:ascii="Helvetica Neue" w:hAnsi="Helvetica Neue"/>
          <w:color w:val="367DA2"/>
          <w:sz w:val="28"/>
          <w:szCs w:val="28"/>
        </w:rPr>
        <w:t>V</w:t>
      </w:r>
      <w:r w:rsidR="00796927" w:rsidRPr="00276735">
        <w:rPr>
          <w:rFonts w:ascii="Helvetica Neue" w:hAnsi="Helvetica Neue"/>
          <w:color w:val="367DA2"/>
          <w:sz w:val="28"/>
          <w:szCs w:val="28"/>
        </w:rPr>
        <w:t>i</w:t>
      </w:r>
      <w:r w:rsidR="00277D55" w:rsidRPr="00276735">
        <w:rPr>
          <w:rFonts w:ascii="Helvetica Neue" w:hAnsi="Helvetica Neue"/>
          <w:color w:val="367DA2"/>
          <w:sz w:val="28"/>
          <w:szCs w:val="28"/>
        </w:rPr>
        <w:t>ctoria</w:t>
      </w:r>
    </w:p>
    <w:p w14:paraId="40E7B3AA" w14:textId="77777777" w:rsidR="00F90831" w:rsidRPr="00276735" w:rsidRDefault="00796927" w:rsidP="004343C8">
      <w:pPr>
        <w:jc w:val="center"/>
        <w:rPr>
          <w:rFonts w:ascii="Helvetica Neue" w:hAnsi="Helvetica Neue"/>
          <w:color w:val="000000" w:themeColor="text1"/>
        </w:rPr>
      </w:pPr>
      <w:r w:rsidRPr="00276735">
        <w:rPr>
          <w:rFonts w:ascii="Helvetica Neue" w:hAnsi="Helvetica Neue"/>
          <w:color w:val="367DA2"/>
          <w:sz w:val="28"/>
          <w:szCs w:val="28"/>
        </w:rPr>
        <w:t>Faunalytics</w:t>
      </w:r>
      <w:r w:rsidR="00C6554A" w:rsidRPr="00276735">
        <w:rPr>
          <w:rFonts w:ascii="Helvetica Neue" w:hAnsi="Helvetica Neue"/>
          <w:color w:val="367DA2"/>
          <w:sz w:val="28"/>
          <w:szCs w:val="28"/>
        </w:rPr>
        <w:t xml:space="preserve"> | </w:t>
      </w:r>
      <w:r w:rsidR="004343C8" w:rsidRPr="00276735">
        <w:rPr>
          <w:rFonts w:ascii="Helvetica Neue" w:hAnsi="Helvetica Neue"/>
          <w:color w:val="367DA2"/>
          <w:sz w:val="28"/>
          <w:szCs w:val="28"/>
        </w:rPr>
        <w:t xml:space="preserve">Handover Package </w:t>
      </w:r>
      <w:r w:rsidRPr="00276735">
        <w:rPr>
          <w:rFonts w:ascii="Helvetica Neue" w:hAnsi="Helvetica Neue"/>
          <w:color w:val="367DA2"/>
          <w:sz w:val="28"/>
          <w:szCs w:val="28"/>
        </w:rPr>
        <w:t>|</w:t>
      </w:r>
      <w:r w:rsidR="00C6554A" w:rsidRPr="00276735">
        <w:rPr>
          <w:rFonts w:ascii="Helvetica Neue" w:hAnsi="Helvetica Neue"/>
          <w:color w:val="367DA2"/>
          <w:sz w:val="28"/>
          <w:szCs w:val="28"/>
        </w:rPr>
        <w:t xml:space="preserve"> </w:t>
      </w:r>
      <w:r w:rsidRPr="00276735">
        <w:rPr>
          <w:rFonts w:ascii="Helvetica Neue" w:hAnsi="Helvetica Neue"/>
          <w:color w:val="367DA2"/>
          <w:sz w:val="28"/>
          <w:szCs w:val="28"/>
        </w:rPr>
        <w:t>29-Oct-2020</w:t>
      </w:r>
    </w:p>
    <w:p w14:paraId="143A0DC6" w14:textId="450BFE09" w:rsidR="00A409A6" w:rsidRPr="00276735" w:rsidRDefault="00A409A6" w:rsidP="00A409A6">
      <w:pPr>
        <w:spacing w:line="360" w:lineRule="auto"/>
        <w:rPr>
          <w:rFonts w:ascii="Helvetica Neue" w:hAnsi="Helvetica Neue"/>
        </w:rPr>
      </w:pPr>
      <w:bookmarkStart w:id="5" w:name="_Toc54956835"/>
      <w:bookmarkStart w:id="6" w:name="_Toc54958189"/>
      <w:bookmarkStart w:id="7" w:name="_Toc54958394"/>
      <w:bookmarkStart w:id="8" w:name="_Toc55011727"/>
      <w:bookmarkStart w:id="9" w:name="_Toc55011957"/>
      <w:bookmarkStart w:id="10" w:name="_Toc55118305"/>
      <w:r w:rsidRPr="00276735">
        <w:rPr>
          <w:rFonts w:ascii="Helvetica Neue" w:eastAsia="SimSun" w:hAnsi="Helvetica Neue"/>
          <w:noProof/>
          <w:color w:val="000000" w:themeColor="text1"/>
        </w:rPr>
        <w:lastRenderedPageBreak/>
        <mc:AlternateContent>
          <mc:Choice Requires="wps">
            <w:drawing>
              <wp:anchor distT="0" distB="0" distL="114300" distR="114300" simplePos="0" relativeHeight="251658245" behindDoc="0" locked="0" layoutInCell="1" allowOverlap="1" wp14:anchorId="5D9EE92F" wp14:editId="4D9BCCA5">
                <wp:simplePos x="0" y="0"/>
                <wp:positionH relativeFrom="column">
                  <wp:posOffset>213080</wp:posOffset>
                </wp:positionH>
                <wp:positionV relativeFrom="paragraph">
                  <wp:posOffset>95003</wp:posOffset>
                </wp:positionV>
                <wp:extent cx="5800725" cy="5238000"/>
                <wp:effectExtent l="0" t="0" r="0" b="0"/>
                <wp:wrapTopAndBottom/>
                <wp:docPr id="12" name="Rectangle 12"/>
                <wp:cNvGraphicFramePr/>
                <a:graphic xmlns:a="http://schemas.openxmlformats.org/drawingml/2006/main">
                  <a:graphicData uri="http://schemas.microsoft.com/office/word/2010/wordprocessingShape">
                    <wps:wsp>
                      <wps:cNvSpPr/>
                      <wps:spPr>
                        <a:xfrm>
                          <a:off x="0" y="0"/>
                          <a:ext cx="5800725" cy="5238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397BA3"/>
                                <w:sz w:val="22"/>
                                <w:szCs w:val="22"/>
                              </w:rPr>
                              <w:id w:val="1814838852"/>
                              <w:docPartObj>
                                <w:docPartGallery w:val="Table of Contents"/>
                                <w:docPartUnique/>
                              </w:docPartObj>
                            </w:sdtPr>
                            <w:sdtEndPr>
                              <w:rPr>
                                <w:noProof/>
                              </w:rPr>
                            </w:sdtEndPr>
                            <w:sdtContent>
                              <w:p w14:paraId="10B17ADB" w14:textId="46DD6273" w:rsidR="00060577" w:rsidRPr="00060577" w:rsidRDefault="00060577" w:rsidP="00060577">
                                <w:pPr>
                                  <w:pStyle w:val="TOCHeading"/>
                                  <w:numPr>
                                    <w:ilvl w:val="0"/>
                                    <w:numId w:val="0"/>
                                  </w:numPr>
                                  <w:ind w:left="360" w:hanging="360"/>
                                  <w:jc w:val="center"/>
                                  <w:rPr>
                                    <w:color w:val="397BA3"/>
                                  </w:rPr>
                                </w:pPr>
                                <w:r w:rsidRPr="00060577">
                                  <w:rPr>
                                    <w:color w:val="397BA3"/>
                                  </w:rPr>
                                  <w:t>Table of Contents</w:t>
                                </w:r>
                              </w:p>
                              <w:p w14:paraId="296A2D37" w14:textId="313EDD22" w:rsidR="00060577" w:rsidRPr="00060577" w:rsidRDefault="00060577">
                                <w:pPr>
                                  <w:pStyle w:val="TOC1"/>
                                  <w:tabs>
                                    <w:tab w:val="left" w:pos="352"/>
                                    <w:tab w:val="right" w:pos="10070"/>
                                  </w:tabs>
                                  <w:rPr>
                                    <w:rFonts w:ascii="Helvetica Neue" w:hAnsi="Helvetica Neue"/>
                                    <w:b w:val="0"/>
                                    <w:bCs w:val="0"/>
                                    <w:caps w:val="0"/>
                                    <w:noProof/>
                                    <w:color w:val="397BA3"/>
                                    <w:sz w:val="24"/>
                                    <w:szCs w:val="24"/>
                                    <w:u w:val="none"/>
                                    <w:lang w:val="en-CN" w:eastAsia="zh-CN"/>
                                  </w:rPr>
                                </w:pPr>
                                <w:r w:rsidRPr="00060577">
                                  <w:rPr>
                                    <w:rFonts w:ascii="Helvetica Neue" w:hAnsi="Helvetica Neue"/>
                                    <w:b w:val="0"/>
                                    <w:bCs w:val="0"/>
                                    <w:color w:val="397BA3"/>
                                  </w:rPr>
                                  <w:fldChar w:fldCharType="begin"/>
                                </w:r>
                                <w:r w:rsidRPr="00060577">
                                  <w:rPr>
                                    <w:rFonts w:ascii="Helvetica Neue" w:hAnsi="Helvetica Neue"/>
                                    <w:color w:val="397BA3"/>
                                  </w:rPr>
                                  <w:instrText xml:space="preserve"> TOC \o "1-3" \h \z \u </w:instrText>
                                </w:r>
                                <w:r w:rsidRPr="00060577">
                                  <w:rPr>
                                    <w:rFonts w:ascii="Helvetica Neue" w:hAnsi="Helvetica Neue"/>
                                    <w:b w:val="0"/>
                                    <w:bCs w:val="0"/>
                                    <w:color w:val="397BA3"/>
                                  </w:rPr>
                                  <w:fldChar w:fldCharType="separate"/>
                                </w:r>
                                <w:hyperlink w:anchor="_Toc55580220" w:history="1">
                                  <w:r w:rsidRPr="00060577">
                                    <w:rPr>
                                      <w:rStyle w:val="Hyperlink"/>
                                      <w:rFonts w:ascii="Helvetica Neue" w:hAnsi="Helvetica Neue"/>
                                      <w:noProof/>
                                      <w:color w:val="397BA3"/>
                                    </w:rPr>
                                    <w:t>1</w:t>
                                  </w:r>
                                  <w:r w:rsidRPr="00060577">
                                    <w:rPr>
                                      <w:rFonts w:ascii="Helvetica Neue" w:hAnsi="Helvetica Neue"/>
                                      <w:b w:val="0"/>
                                      <w:bCs w:val="0"/>
                                      <w:caps w:val="0"/>
                                      <w:noProof/>
                                      <w:color w:val="397BA3"/>
                                      <w:sz w:val="24"/>
                                      <w:szCs w:val="24"/>
                                      <w:u w:val="none"/>
                                      <w:lang w:val="en-CN" w:eastAsia="zh-CN"/>
                                    </w:rPr>
                                    <w:tab/>
                                  </w:r>
                                  <w:r w:rsidRPr="00060577">
                                    <w:rPr>
                                      <w:rStyle w:val="Hyperlink"/>
                                      <w:rFonts w:ascii="Helvetica Neue" w:hAnsi="Helvetica Neue"/>
                                      <w:noProof/>
                                      <w:color w:val="397BA3"/>
                                    </w:rPr>
                                    <w:t>Introduction</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_Toc55580220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00CE3EA1">
                                    <w:rPr>
                                      <w:rFonts w:ascii="Helvetica Neue" w:hAnsi="Helvetica Neue"/>
                                      <w:noProof/>
                                      <w:webHidden/>
                                      <w:color w:val="397BA3"/>
                                    </w:rPr>
                                    <w:t>3</w:t>
                                  </w:r>
                                  <w:r w:rsidRPr="00060577">
                                    <w:rPr>
                                      <w:rFonts w:ascii="Helvetica Neue" w:hAnsi="Helvetica Neue"/>
                                      <w:noProof/>
                                      <w:webHidden/>
                                      <w:color w:val="397BA3"/>
                                    </w:rPr>
                                    <w:fldChar w:fldCharType="end"/>
                                  </w:r>
                                </w:hyperlink>
                              </w:p>
                              <w:p w14:paraId="6955613B" w14:textId="7A23DDDC" w:rsidR="00060577" w:rsidRPr="00060577" w:rsidRDefault="000C4C16">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1" w:history="1">
                                  <w:r w:rsidR="00060577" w:rsidRPr="00060577">
                                    <w:rPr>
                                      <w:rStyle w:val="Hyperlink"/>
                                      <w:rFonts w:ascii="Helvetica Neue" w:hAnsi="Helvetica Neue"/>
                                      <w:noProof/>
                                      <w:color w:val="397BA3"/>
                                    </w:rPr>
                                    <w:t>2</w:t>
                                  </w:r>
                                  <w:r w:rsidR="00060577" w:rsidRPr="00060577">
                                    <w:rPr>
                                      <w:rFonts w:ascii="Helvetica Neue" w:hAnsi="Helvetica Neue"/>
                                      <w:b w:val="0"/>
                                      <w:bCs w:val="0"/>
                                      <w:caps w:val="0"/>
                                      <w:noProof/>
                                      <w:color w:val="397BA3"/>
                                      <w:sz w:val="24"/>
                                      <w:szCs w:val="24"/>
                                      <w:u w:val="none"/>
                                      <w:lang w:val="en-CN" w:eastAsia="zh-CN"/>
                                    </w:rPr>
                                    <w:tab/>
                                  </w:r>
                                  <w:r w:rsidR="00060577" w:rsidRPr="00060577">
                                    <w:rPr>
                                      <w:rStyle w:val="Hyperlink"/>
                                      <w:rFonts w:ascii="Helvetica Neue" w:hAnsi="Helvetica Neue"/>
                                      <w:noProof/>
                                      <w:color w:val="397BA3"/>
                                    </w:rPr>
                                    <w:t>System Architecture</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_Toc55580221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3</w:t>
                                  </w:r>
                                  <w:r w:rsidR="00060577" w:rsidRPr="00060577">
                                    <w:rPr>
                                      <w:rFonts w:ascii="Helvetica Neue" w:hAnsi="Helvetica Neue"/>
                                      <w:noProof/>
                                      <w:webHidden/>
                                      <w:color w:val="397BA3"/>
                                    </w:rPr>
                                    <w:fldChar w:fldCharType="end"/>
                                  </w:r>
                                </w:hyperlink>
                              </w:p>
                              <w:p w14:paraId="0B8014DD" w14:textId="1133D6F5" w:rsidR="00060577" w:rsidRPr="00060577" w:rsidRDefault="000C4C16">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2" w:history="1">
                                  <w:r w:rsidR="00060577" w:rsidRPr="00060577">
                                    <w:rPr>
                                      <w:rStyle w:val="Hyperlink"/>
                                      <w:rFonts w:ascii="Helvetica Neue" w:hAnsi="Helvetica Neue"/>
                                      <w:noProof/>
                                      <w:color w:val="397BA3"/>
                                    </w:rPr>
                                    <w:t>3</w:t>
                                  </w:r>
                                  <w:r w:rsidR="00060577" w:rsidRPr="00060577">
                                    <w:rPr>
                                      <w:rFonts w:ascii="Helvetica Neue" w:hAnsi="Helvetica Neue"/>
                                      <w:b w:val="0"/>
                                      <w:bCs w:val="0"/>
                                      <w:caps w:val="0"/>
                                      <w:noProof/>
                                      <w:color w:val="397BA3"/>
                                      <w:sz w:val="24"/>
                                      <w:szCs w:val="24"/>
                                      <w:u w:val="none"/>
                                      <w:lang w:val="en-CN" w:eastAsia="zh-CN"/>
                                    </w:rPr>
                                    <w:tab/>
                                  </w:r>
                                  <w:r w:rsidR="00060577" w:rsidRPr="00060577">
                                    <w:rPr>
                                      <w:rStyle w:val="Hyperlink"/>
                                      <w:rFonts w:ascii="Helvetica Neue" w:hAnsi="Helvetica Neue"/>
                                      <w:noProof/>
                                      <w:color w:val="397BA3"/>
                                    </w:rPr>
                                    <w:t>Equipment Environment</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_Toc55580222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3</w:t>
                                  </w:r>
                                  <w:r w:rsidR="00060577" w:rsidRPr="00060577">
                                    <w:rPr>
                                      <w:rFonts w:ascii="Helvetica Neue" w:hAnsi="Helvetica Neue"/>
                                      <w:noProof/>
                                      <w:webHidden/>
                                      <w:color w:val="397BA3"/>
                                    </w:rPr>
                                    <w:fldChar w:fldCharType="end"/>
                                  </w:r>
                                </w:hyperlink>
                              </w:p>
                              <w:p w14:paraId="4BAD2280" w14:textId="4517CA7B" w:rsidR="00060577" w:rsidRPr="00060577" w:rsidRDefault="000C4C16">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3" w:history="1">
                                  <w:r w:rsidR="00060577" w:rsidRPr="00060577">
                                    <w:rPr>
                                      <w:rStyle w:val="Hyperlink"/>
                                      <w:rFonts w:ascii="Helvetica Neue" w:hAnsi="Helvetica Neue"/>
                                      <w:noProof/>
                                      <w:color w:val="397BA3"/>
                                    </w:rPr>
                                    <w:t>4</w:t>
                                  </w:r>
                                  <w:r w:rsidR="00060577" w:rsidRPr="00060577">
                                    <w:rPr>
                                      <w:rFonts w:ascii="Helvetica Neue" w:hAnsi="Helvetica Neue"/>
                                      <w:b w:val="0"/>
                                      <w:bCs w:val="0"/>
                                      <w:caps w:val="0"/>
                                      <w:noProof/>
                                      <w:color w:val="397BA3"/>
                                      <w:sz w:val="24"/>
                                      <w:szCs w:val="24"/>
                                      <w:u w:val="none"/>
                                      <w:lang w:val="en-CN" w:eastAsia="zh-CN"/>
                                    </w:rPr>
                                    <w:tab/>
                                  </w:r>
                                  <w:r w:rsidR="00060577" w:rsidRPr="00060577">
                                    <w:rPr>
                                      <w:rStyle w:val="Hyperlink"/>
                                      <w:rFonts w:ascii="Helvetica Neue" w:hAnsi="Helvetica Neue"/>
                                      <w:noProof/>
                                      <w:color w:val="397BA3"/>
                                    </w:rPr>
                                    <w:t>Hardware and Software Requirements</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_Toc55580223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3</w:t>
                                  </w:r>
                                  <w:r w:rsidR="00060577" w:rsidRPr="00060577">
                                    <w:rPr>
                                      <w:rFonts w:ascii="Helvetica Neue" w:hAnsi="Helvetica Neue"/>
                                      <w:noProof/>
                                      <w:webHidden/>
                                      <w:color w:val="397BA3"/>
                                    </w:rPr>
                                    <w:fldChar w:fldCharType="end"/>
                                  </w:r>
                                </w:hyperlink>
                              </w:p>
                              <w:p w14:paraId="4C115587" w14:textId="20FD7CD8" w:rsidR="00060577" w:rsidRPr="00060577" w:rsidRDefault="000C4C16">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4" w:history="1">
                                  <w:r w:rsidR="00060577" w:rsidRPr="00060577">
                                    <w:rPr>
                                      <w:rStyle w:val="Hyperlink"/>
                                      <w:rFonts w:ascii="Helvetica Neue" w:hAnsi="Helvetica Neue"/>
                                      <w:noProof/>
                                      <w:color w:val="397BA3"/>
                                    </w:rPr>
                                    <w:t>5</w:t>
                                  </w:r>
                                  <w:r w:rsidR="00060577" w:rsidRPr="00060577">
                                    <w:rPr>
                                      <w:rFonts w:ascii="Helvetica Neue" w:hAnsi="Helvetica Neue"/>
                                      <w:b w:val="0"/>
                                      <w:bCs w:val="0"/>
                                      <w:caps w:val="0"/>
                                      <w:noProof/>
                                      <w:color w:val="397BA3"/>
                                      <w:sz w:val="24"/>
                                      <w:szCs w:val="24"/>
                                      <w:u w:val="none"/>
                                      <w:lang w:val="en-CN" w:eastAsia="zh-CN"/>
                                    </w:rPr>
                                    <w:tab/>
                                  </w:r>
                                  <w:r w:rsidR="00060577" w:rsidRPr="00060577">
                                    <w:rPr>
                                      <w:rStyle w:val="Hyperlink"/>
                                      <w:rFonts w:ascii="Helvetica Neue" w:hAnsi="Helvetica Neue"/>
                                      <w:noProof/>
                                      <w:color w:val="397BA3"/>
                                    </w:rPr>
                                    <w:t>Testing information</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_Toc55580224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3</w:t>
                                  </w:r>
                                  <w:r w:rsidR="00060577" w:rsidRPr="00060577">
                                    <w:rPr>
                                      <w:rFonts w:ascii="Helvetica Neue" w:hAnsi="Helvetica Neue"/>
                                      <w:noProof/>
                                      <w:webHidden/>
                                      <w:color w:val="397BA3"/>
                                    </w:rPr>
                                    <w:fldChar w:fldCharType="end"/>
                                  </w:r>
                                </w:hyperlink>
                              </w:p>
                              <w:p w14:paraId="500AEB64" w14:textId="3D1E2244" w:rsidR="00060577" w:rsidRPr="00060577" w:rsidRDefault="000C4C16">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5" w:history="1">
                                  <w:r w:rsidR="00060577" w:rsidRPr="00060577">
                                    <w:rPr>
                                      <w:rStyle w:val="Hyperlink"/>
                                      <w:rFonts w:ascii="Helvetica Neue" w:hAnsi="Helvetica Neue"/>
                                      <w:noProof/>
                                      <w:color w:val="397BA3"/>
                                    </w:rPr>
                                    <w:t>6</w:t>
                                  </w:r>
                                  <w:r w:rsidR="00060577" w:rsidRPr="00060577">
                                    <w:rPr>
                                      <w:rFonts w:ascii="Helvetica Neue" w:hAnsi="Helvetica Neue"/>
                                      <w:b w:val="0"/>
                                      <w:bCs w:val="0"/>
                                      <w:caps w:val="0"/>
                                      <w:noProof/>
                                      <w:color w:val="397BA3"/>
                                      <w:sz w:val="24"/>
                                      <w:szCs w:val="24"/>
                                      <w:u w:val="none"/>
                                      <w:lang w:val="en-CN" w:eastAsia="zh-CN"/>
                                    </w:rPr>
                                    <w:tab/>
                                  </w:r>
                                  <w:r w:rsidR="00060577" w:rsidRPr="00060577">
                                    <w:rPr>
                                      <w:rStyle w:val="Hyperlink"/>
                                      <w:rFonts w:ascii="Helvetica Neue" w:hAnsi="Helvetica Neue"/>
                                      <w:noProof/>
                                      <w:color w:val="397BA3"/>
                                    </w:rPr>
                                    <w:t>Development Artefacts</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_Toc55580225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4</w:t>
                                  </w:r>
                                  <w:r w:rsidR="00060577" w:rsidRPr="00060577">
                                    <w:rPr>
                                      <w:rFonts w:ascii="Helvetica Neue" w:hAnsi="Helvetica Neue"/>
                                      <w:noProof/>
                                      <w:webHidden/>
                                      <w:color w:val="397BA3"/>
                                    </w:rPr>
                                    <w:fldChar w:fldCharType="end"/>
                                  </w:r>
                                </w:hyperlink>
                              </w:p>
                              <w:p w14:paraId="4DF542E1" w14:textId="74A87DBB" w:rsidR="00060577" w:rsidRPr="00060577" w:rsidRDefault="000C4C16">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26" w:history="1">
                                  <w:r w:rsidR="00060577" w:rsidRPr="00060577">
                                    <w:rPr>
                                      <w:rStyle w:val="Hyperlink"/>
                                      <w:rFonts w:ascii="Helvetica Neue" w:hAnsi="Helvetica Neue"/>
                                      <w:noProof/>
                                      <w:color w:val="397BA3"/>
                                      <w14:scene3d>
                                        <w14:camera w14:prst="orthographicFront"/>
                                        <w14:lightRig w14:rig="threePt" w14:dir="t">
                                          <w14:rot w14:lat="0" w14:lon="0" w14:rev="0"/>
                                        </w14:lightRig>
                                      </w14:scene3d>
                                    </w:rPr>
                                    <w:t>6.1.</w:t>
                                  </w:r>
                                  <w:r w:rsidR="00060577" w:rsidRPr="00060577">
                                    <w:rPr>
                                      <w:rFonts w:ascii="Helvetica Neue" w:hAnsi="Helvetica Neue"/>
                                      <w:b w:val="0"/>
                                      <w:bCs w:val="0"/>
                                      <w:smallCaps w:val="0"/>
                                      <w:noProof/>
                                      <w:color w:val="397BA3"/>
                                      <w:sz w:val="24"/>
                                      <w:szCs w:val="24"/>
                                      <w:lang w:val="en-CN" w:eastAsia="zh-CN"/>
                                    </w:rPr>
                                    <w:tab/>
                                  </w:r>
                                  <w:r w:rsidR="00060577" w:rsidRPr="00060577">
                                    <w:rPr>
                                      <w:rStyle w:val="Hyperlink"/>
                                      <w:rFonts w:ascii="Helvetica Neue" w:hAnsi="Helvetica Neue"/>
                                      <w:noProof/>
                                      <w:color w:val="397BA3"/>
                                    </w:rPr>
                                    <w:t>APK link</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_Toc55580226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4</w:t>
                                  </w:r>
                                  <w:r w:rsidR="00060577" w:rsidRPr="00060577">
                                    <w:rPr>
                                      <w:rFonts w:ascii="Helvetica Neue" w:hAnsi="Helvetica Neue"/>
                                      <w:noProof/>
                                      <w:webHidden/>
                                      <w:color w:val="397BA3"/>
                                    </w:rPr>
                                    <w:fldChar w:fldCharType="end"/>
                                  </w:r>
                                </w:hyperlink>
                              </w:p>
                              <w:p w14:paraId="55138CA0" w14:textId="4CBBA2B4" w:rsidR="00060577" w:rsidRPr="00060577" w:rsidRDefault="000C4C16">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27" w:history="1">
                                  <w:r w:rsidR="00060577" w:rsidRPr="00060577">
                                    <w:rPr>
                                      <w:rStyle w:val="Hyperlink"/>
                                      <w:rFonts w:ascii="Helvetica Neue" w:hAnsi="Helvetica Neue"/>
                                      <w:noProof/>
                                      <w:color w:val="397BA3"/>
                                      <w14:scene3d>
                                        <w14:camera w14:prst="orthographicFront"/>
                                        <w14:lightRig w14:rig="threePt" w14:dir="t">
                                          <w14:rot w14:lat="0" w14:lon="0" w14:rev="0"/>
                                        </w14:lightRig>
                                      </w14:scene3d>
                                    </w:rPr>
                                    <w:t>6.2.</w:t>
                                  </w:r>
                                  <w:r w:rsidR="00060577" w:rsidRPr="00060577">
                                    <w:rPr>
                                      <w:rFonts w:ascii="Helvetica Neue" w:hAnsi="Helvetica Neue"/>
                                      <w:b w:val="0"/>
                                      <w:bCs w:val="0"/>
                                      <w:smallCaps w:val="0"/>
                                      <w:noProof/>
                                      <w:color w:val="397BA3"/>
                                      <w:sz w:val="24"/>
                                      <w:szCs w:val="24"/>
                                      <w:lang w:val="en-CN" w:eastAsia="zh-CN"/>
                                    </w:rPr>
                                    <w:tab/>
                                  </w:r>
                                  <w:r w:rsidR="00060577" w:rsidRPr="00060577">
                                    <w:rPr>
                                      <w:rStyle w:val="Hyperlink"/>
                                      <w:rFonts w:ascii="Helvetica Neue" w:hAnsi="Helvetica Neue"/>
                                      <w:noProof/>
                                      <w:color w:val="397BA3"/>
                                    </w:rPr>
                                    <w:t>Code</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_Toc55580227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4</w:t>
                                  </w:r>
                                  <w:r w:rsidR="00060577" w:rsidRPr="00060577">
                                    <w:rPr>
                                      <w:rFonts w:ascii="Helvetica Neue" w:hAnsi="Helvetica Neue"/>
                                      <w:noProof/>
                                      <w:webHidden/>
                                      <w:color w:val="397BA3"/>
                                    </w:rPr>
                                    <w:fldChar w:fldCharType="end"/>
                                  </w:r>
                                </w:hyperlink>
                              </w:p>
                              <w:p w14:paraId="6A06BCA0" w14:textId="072FF213" w:rsidR="00060577" w:rsidRPr="00060577" w:rsidRDefault="000C4C16">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28" w:history="1">
                                  <w:r w:rsidR="00060577" w:rsidRPr="00060577">
                                    <w:rPr>
                                      <w:rStyle w:val="Hyperlink"/>
                                      <w:rFonts w:ascii="Helvetica Neue" w:hAnsi="Helvetica Neue"/>
                                      <w:noProof/>
                                      <w:color w:val="397BA3"/>
                                      <w14:scene3d>
                                        <w14:camera w14:prst="orthographicFront"/>
                                        <w14:lightRig w14:rig="threePt" w14:dir="t">
                                          <w14:rot w14:lat="0" w14:lon="0" w14:rev="0"/>
                                        </w14:lightRig>
                                      </w14:scene3d>
                                    </w:rPr>
                                    <w:t>6.3.</w:t>
                                  </w:r>
                                  <w:r w:rsidR="00060577" w:rsidRPr="00060577">
                                    <w:rPr>
                                      <w:rFonts w:ascii="Helvetica Neue" w:hAnsi="Helvetica Neue"/>
                                      <w:b w:val="0"/>
                                      <w:bCs w:val="0"/>
                                      <w:smallCaps w:val="0"/>
                                      <w:noProof/>
                                      <w:color w:val="397BA3"/>
                                      <w:sz w:val="24"/>
                                      <w:szCs w:val="24"/>
                                      <w:lang w:val="en-CN" w:eastAsia="zh-CN"/>
                                    </w:rPr>
                                    <w:tab/>
                                  </w:r>
                                  <w:r w:rsidR="00060577" w:rsidRPr="00060577">
                                    <w:rPr>
                                      <w:rStyle w:val="Hyperlink"/>
                                      <w:rFonts w:ascii="Helvetica Neue" w:hAnsi="Helvetica Neue"/>
                                      <w:noProof/>
                                      <w:color w:val="397BA3"/>
                                    </w:rPr>
                                    <w:t>Sources</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_Toc55580228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4</w:t>
                                  </w:r>
                                  <w:r w:rsidR="00060577" w:rsidRPr="00060577">
                                    <w:rPr>
                                      <w:rFonts w:ascii="Helvetica Neue" w:hAnsi="Helvetica Neue"/>
                                      <w:noProof/>
                                      <w:webHidden/>
                                      <w:color w:val="397BA3"/>
                                    </w:rPr>
                                    <w:fldChar w:fldCharType="end"/>
                                  </w:r>
                                </w:hyperlink>
                              </w:p>
                              <w:p w14:paraId="1F7F328C" w14:textId="54EF8EE5" w:rsidR="00060577" w:rsidRPr="00060577" w:rsidRDefault="000C4C16">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29" w:history="1">
                                  <w:r w:rsidR="00060577" w:rsidRPr="00060577">
                                    <w:rPr>
                                      <w:rStyle w:val="Hyperlink"/>
                                      <w:rFonts w:ascii="Helvetica Neue" w:hAnsi="Helvetica Neue"/>
                                      <w:noProof/>
                                      <w:color w:val="397BA3"/>
                                      <w14:scene3d>
                                        <w14:camera w14:prst="orthographicFront"/>
                                        <w14:lightRig w14:rig="threePt" w14:dir="t">
                                          <w14:rot w14:lat="0" w14:lon="0" w14:rev="0"/>
                                        </w14:lightRig>
                                      </w14:scene3d>
                                    </w:rPr>
                                    <w:t>6.4.</w:t>
                                  </w:r>
                                  <w:r w:rsidR="00060577" w:rsidRPr="00060577">
                                    <w:rPr>
                                      <w:rFonts w:ascii="Helvetica Neue" w:hAnsi="Helvetica Neue"/>
                                      <w:b w:val="0"/>
                                      <w:bCs w:val="0"/>
                                      <w:smallCaps w:val="0"/>
                                      <w:noProof/>
                                      <w:color w:val="397BA3"/>
                                      <w:sz w:val="24"/>
                                      <w:szCs w:val="24"/>
                                      <w:lang w:val="en-CN" w:eastAsia="zh-CN"/>
                                    </w:rPr>
                                    <w:tab/>
                                  </w:r>
                                  <w:r w:rsidR="00060577" w:rsidRPr="00060577">
                                    <w:rPr>
                                      <w:rStyle w:val="Hyperlink"/>
                                      <w:rFonts w:ascii="Helvetica Neue" w:hAnsi="Helvetica Neue"/>
                                      <w:noProof/>
                                      <w:color w:val="397BA3"/>
                                    </w:rPr>
                                    <w:t>File content</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_Toc55580229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5</w:t>
                                  </w:r>
                                  <w:r w:rsidR="00060577" w:rsidRPr="00060577">
                                    <w:rPr>
                                      <w:rFonts w:ascii="Helvetica Neue" w:hAnsi="Helvetica Neue"/>
                                      <w:noProof/>
                                      <w:webHidden/>
                                      <w:color w:val="397BA3"/>
                                    </w:rPr>
                                    <w:fldChar w:fldCharType="end"/>
                                  </w:r>
                                </w:hyperlink>
                              </w:p>
                              <w:p w14:paraId="6DC2F854" w14:textId="7AEF1105" w:rsidR="00060577" w:rsidRPr="00060577" w:rsidRDefault="000C4C16">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30" w:history="1">
                                  <w:r w:rsidR="00060577" w:rsidRPr="00060577">
                                    <w:rPr>
                                      <w:rStyle w:val="Hyperlink"/>
                                      <w:rFonts w:ascii="Helvetica Neue" w:hAnsi="Helvetica Neue"/>
                                      <w:noProof/>
                                      <w:color w:val="397BA3"/>
                                      <w14:scene3d>
                                        <w14:camera w14:prst="orthographicFront"/>
                                        <w14:lightRig w14:rig="threePt" w14:dir="t">
                                          <w14:rot w14:lat="0" w14:lon="0" w14:rev="0"/>
                                        </w14:lightRig>
                                      </w14:scene3d>
                                    </w:rPr>
                                    <w:t>6.5.</w:t>
                                  </w:r>
                                  <w:r w:rsidR="00060577" w:rsidRPr="00060577">
                                    <w:rPr>
                                      <w:rFonts w:ascii="Helvetica Neue" w:hAnsi="Helvetica Neue"/>
                                      <w:b w:val="0"/>
                                      <w:bCs w:val="0"/>
                                      <w:smallCaps w:val="0"/>
                                      <w:noProof/>
                                      <w:color w:val="397BA3"/>
                                      <w:sz w:val="24"/>
                                      <w:szCs w:val="24"/>
                                      <w:lang w:val="en-CN" w:eastAsia="zh-CN"/>
                                    </w:rPr>
                                    <w:tab/>
                                  </w:r>
                                  <w:r w:rsidR="00060577" w:rsidRPr="00060577">
                                    <w:rPr>
                                      <w:rStyle w:val="Hyperlink"/>
                                      <w:rFonts w:ascii="Helvetica Neue" w:hAnsi="Helvetica Neue"/>
                                      <w:noProof/>
                                      <w:color w:val="397BA3"/>
                                    </w:rPr>
                                    <w:t>Lean Canvas</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_Toc55580230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7</w:t>
                                  </w:r>
                                  <w:r w:rsidR="00060577" w:rsidRPr="00060577">
                                    <w:rPr>
                                      <w:rFonts w:ascii="Helvetica Neue" w:hAnsi="Helvetica Neue"/>
                                      <w:noProof/>
                                      <w:webHidden/>
                                      <w:color w:val="397BA3"/>
                                    </w:rPr>
                                    <w:fldChar w:fldCharType="end"/>
                                  </w:r>
                                </w:hyperlink>
                              </w:p>
                              <w:p w14:paraId="6BBD95B1" w14:textId="2F2C5AC9" w:rsidR="00060577" w:rsidRPr="00060577" w:rsidRDefault="000C4C16">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31" w:history="1">
                                  <w:r w:rsidR="00060577" w:rsidRPr="00060577">
                                    <w:rPr>
                                      <w:rStyle w:val="Hyperlink"/>
                                      <w:rFonts w:ascii="Helvetica Neue" w:hAnsi="Helvetica Neue"/>
                                      <w:noProof/>
                                      <w:color w:val="397BA3"/>
                                      <w14:scene3d>
                                        <w14:camera w14:prst="orthographicFront"/>
                                        <w14:lightRig w14:rig="threePt" w14:dir="t">
                                          <w14:rot w14:lat="0" w14:lon="0" w14:rev="0"/>
                                        </w14:lightRig>
                                      </w14:scene3d>
                                    </w:rPr>
                                    <w:t>6.6.</w:t>
                                  </w:r>
                                  <w:r w:rsidR="00060577" w:rsidRPr="00060577">
                                    <w:rPr>
                                      <w:rFonts w:ascii="Helvetica Neue" w:hAnsi="Helvetica Neue"/>
                                      <w:b w:val="0"/>
                                      <w:bCs w:val="0"/>
                                      <w:smallCaps w:val="0"/>
                                      <w:noProof/>
                                      <w:color w:val="397BA3"/>
                                      <w:sz w:val="24"/>
                                      <w:szCs w:val="24"/>
                                      <w:lang w:val="en-CN" w:eastAsia="zh-CN"/>
                                    </w:rPr>
                                    <w:tab/>
                                  </w:r>
                                  <w:r w:rsidR="00060577" w:rsidRPr="00060577">
                                    <w:rPr>
                                      <w:rStyle w:val="Hyperlink"/>
                                      <w:rFonts w:ascii="Helvetica Neue" w:hAnsi="Helvetica Neue"/>
                                      <w:noProof/>
                                      <w:color w:val="397BA3"/>
                                    </w:rPr>
                                    <w:t>User stories</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_Toc55580231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7</w:t>
                                  </w:r>
                                  <w:r w:rsidR="00060577" w:rsidRPr="00060577">
                                    <w:rPr>
                                      <w:rFonts w:ascii="Helvetica Neue" w:hAnsi="Helvetica Neue"/>
                                      <w:noProof/>
                                      <w:webHidden/>
                                      <w:color w:val="397BA3"/>
                                    </w:rPr>
                                    <w:fldChar w:fldCharType="end"/>
                                  </w:r>
                                </w:hyperlink>
                              </w:p>
                              <w:p w14:paraId="03C2EC65" w14:textId="53322C61" w:rsidR="00060577" w:rsidRDefault="00060577">
                                <w:r w:rsidRPr="00060577">
                                  <w:rPr>
                                    <w:rFonts w:ascii="Helvetica Neue" w:hAnsi="Helvetica Neue"/>
                                    <w:b/>
                                    <w:bCs/>
                                    <w:noProof/>
                                    <w:color w:val="397BA3"/>
                                  </w:rPr>
                                  <w:fldChar w:fldCharType="end"/>
                                </w:r>
                              </w:p>
                            </w:sdtContent>
                          </w:sdt>
                          <w:p w14:paraId="25DFEAAE" w14:textId="77777777" w:rsidR="00A409A6" w:rsidRPr="00811759" w:rsidRDefault="00A409A6" w:rsidP="00811759">
                            <w:pPr>
                              <w:spacing w:line="360" w:lineRule="auto"/>
                              <w:rPr>
                                <w:rFonts w:ascii="Helvetica Neue" w:hAnsi="Helvetica Neue"/>
                                <w:color w:val="397BA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E92F" id="Rectangle 12" o:spid="_x0000_s1026" style="position:absolute;margin-left:16.8pt;margin-top:7.5pt;width:456.75pt;height:412.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" filled="f" stroked="f" strokeweight="2pt">
                <v:textbox>
                  <w:txbxContent>
                    <w:sdt>
                      <w:sdtPr>
                        <w:rPr>
                          <w:rFonts w:asciiTheme="minorHAnsi" w:eastAsiaTheme="minorEastAsia" w:hAnsiTheme="minorHAnsi" w:cstheme="minorBidi"/>
                          <w:b w:val="0"/>
                          <w:bCs w:val="0"/>
                          <w:color w:val="397BA3"/>
                          <w:sz w:val="22"/>
                          <w:szCs w:val="22"/>
                        </w:rPr>
                        <w:id w:val="1814838852"/>
                        <w:docPartObj>
                          <w:docPartGallery w:val="Table of Contents"/>
                          <w:docPartUnique/>
                        </w:docPartObj>
                      </w:sdtPr>
                      <w:sdtEndPr>
                        <w:rPr>
                          <w:noProof/>
                        </w:rPr>
                      </w:sdtEndPr>
                      <w:sdtContent>
                        <w:p w14:paraId="10B17ADB" w14:textId="46DD6273" w:rsidR="00060577" w:rsidRPr="00060577" w:rsidRDefault="00060577" w:rsidP="00060577">
                          <w:pPr>
                            <w:pStyle w:val="TOCHeading"/>
                            <w:numPr>
                              <w:ilvl w:val="0"/>
                              <w:numId w:val="0"/>
                            </w:numPr>
                            <w:ind w:left="360" w:hanging="360"/>
                            <w:jc w:val="center"/>
                            <w:rPr>
                              <w:color w:val="397BA3"/>
                            </w:rPr>
                          </w:pPr>
                          <w:r w:rsidRPr="00060577">
                            <w:rPr>
                              <w:color w:val="397BA3"/>
                            </w:rPr>
                            <w:t>Table of Contents</w:t>
                          </w:r>
                        </w:p>
                        <w:p w14:paraId="296A2D37" w14:textId="313EDD22" w:rsidR="00060577" w:rsidRPr="00060577" w:rsidRDefault="00060577">
                          <w:pPr>
                            <w:pStyle w:val="TOC1"/>
                            <w:tabs>
                              <w:tab w:val="left" w:pos="352"/>
                              <w:tab w:val="right" w:pos="10070"/>
                            </w:tabs>
                            <w:rPr>
                              <w:rFonts w:ascii="Helvetica Neue" w:hAnsi="Helvetica Neue"/>
                              <w:b w:val="0"/>
                              <w:bCs w:val="0"/>
                              <w:caps w:val="0"/>
                              <w:noProof/>
                              <w:color w:val="397BA3"/>
                              <w:sz w:val="24"/>
                              <w:szCs w:val="24"/>
                              <w:u w:val="none"/>
                              <w:lang w:val="en-CN" w:eastAsia="zh-CN"/>
                            </w:rPr>
                          </w:pPr>
                          <w:r w:rsidRPr="00060577">
                            <w:rPr>
                              <w:rFonts w:ascii="Helvetica Neue" w:hAnsi="Helvetica Neue"/>
                              <w:b w:val="0"/>
                              <w:bCs w:val="0"/>
                              <w:color w:val="397BA3"/>
                            </w:rPr>
                            <w:fldChar w:fldCharType="begin"/>
                          </w:r>
                          <w:r w:rsidRPr="00060577">
                            <w:rPr>
                              <w:rFonts w:ascii="Helvetica Neue" w:hAnsi="Helvetica Neue"/>
                              <w:color w:val="397BA3"/>
                            </w:rPr>
                            <w:instrText xml:space="preserve"> TOC \o "1-3" \h \z \u </w:instrText>
                          </w:r>
                          <w:r w:rsidRPr="00060577">
                            <w:rPr>
                              <w:rFonts w:ascii="Helvetica Neue" w:hAnsi="Helvetica Neue"/>
                              <w:b w:val="0"/>
                              <w:bCs w:val="0"/>
                              <w:color w:val="397BA3"/>
                            </w:rPr>
                            <w:fldChar w:fldCharType="separate"/>
                          </w:r>
                          <w:hyperlink w:anchor="_Toc55580220" w:history="1">
                            <w:r w:rsidRPr="00060577">
                              <w:rPr>
                                <w:rStyle w:val="Hyperlink"/>
                                <w:rFonts w:ascii="Helvetica Neue" w:hAnsi="Helvetica Neue"/>
                                <w:noProof/>
                                <w:color w:val="397BA3"/>
                              </w:rPr>
                              <w:t>1</w:t>
                            </w:r>
                            <w:r w:rsidRPr="00060577">
                              <w:rPr>
                                <w:rFonts w:ascii="Helvetica Neue" w:hAnsi="Helvetica Neue"/>
                                <w:b w:val="0"/>
                                <w:bCs w:val="0"/>
                                <w:caps w:val="0"/>
                                <w:noProof/>
                                <w:color w:val="397BA3"/>
                                <w:sz w:val="24"/>
                                <w:szCs w:val="24"/>
                                <w:u w:val="none"/>
                                <w:lang w:val="en-CN" w:eastAsia="zh-CN"/>
                              </w:rPr>
                              <w:tab/>
                            </w:r>
                            <w:r w:rsidRPr="00060577">
                              <w:rPr>
                                <w:rStyle w:val="Hyperlink"/>
                                <w:rFonts w:ascii="Helvetica Neue" w:hAnsi="Helvetica Neue"/>
                                <w:noProof/>
                                <w:color w:val="397BA3"/>
                              </w:rPr>
                              <w:t>Introduction</w:t>
                            </w:r>
                            <w:r w:rsidRPr="00060577">
                              <w:rPr>
                                <w:rFonts w:ascii="Helvetica Neue" w:hAnsi="Helvetica Neue"/>
                                <w:noProof/>
                                <w:webHidden/>
                                <w:color w:val="397BA3"/>
                              </w:rPr>
                              <w:tab/>
                            </w:r>
                            <w:r w:rsidRPr="00060577">
                              <w:rPr>
                                <w:rFonts w:ascii="Helvetica Neue" w:hAnsi="Helvetica Neue"/>
                                <w:noProof/>
                                <w:webHidden/>
                                <w:color w:val="397BA3"/>
                              </w:rPr>
                              <w:fldChar w:fldCharType="begin"/>
                            </w:r>
                            <w:r w:rsidRPr="00060577">
                              <w:rPr>
                                <w:rFonts w:ascii="Helvetica Neue" w:hAnsi="Helvetica Neue"/>
                                <w:noProof/>
                                <w:webHidden/>
                                <w:color w:val="397BA3"/>
                              </w:rPr>
                              <w:instrText xml:space="preserve"> PAGEREF _Toc55580220 \h </w:instrText>
                            </w:r>
                            <w:r w:rsidRPr="00060577">
                              <w:rPr>
                                <w:rFonts w:ascii="Helvetica Neue" w:hAnsi="Helvetica Neue"/>
                                <w:noProof/>
                                <w:webHidden/>
                                <w:color w:val="397BA3"/>
                              </w:rPr>
                            </w:r>
                            <w:r w:rsidRPr="00060577">
                              <w:rPr>
                                <w:rFonts w:ascii="Helvetica Neue" w:hAnsi="Helvetica Neue"/>
                                <w:noProof/>
                                <w:webHidden/>
                                <w:color w:val="397BA3"/>
                              </w:rPr>
                              <w:fldChar w:fldCharType="separate"/>
                            </w:r>
                            <w:r w:rsidR="00CE3EA1">
                              <w:rPr>
                                <w:rFonts w:ascii="Helvetica Neue" w:hAnsi="Helvetica Neue"/>
                                <w:noProof/>
                                <w:webHidden/>
                                <w:color w:val="397BA3"/>
                              </w:rPr>
                              <w:t>3</w:t>
                            </w:r>
                            <w:r w:rsidRPr="00060577">
                              <w:rPr>
                                <w:rFonts w:ascii="Helvetica Neue" w:hAnsi="Helvetica Neue"/>
                                <w:noProof/>
                                <w:webHidden/>
                                <w:color w:val="397BA3"/>
                              </w:rPr>
                              <w:fldChar w:fldCharType="end"/>
                            </w:r>
                          </w:hyperlink>
                        </w:p>
                        <w:p w14:paraId="6955613B" w14:textId="7A23DDDC" w:rsidR="00060577" w:rsidRPr="00060577" w:rsidRDefault="000C4C16">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1" w:history="1">
                            <w:r w:rsidR="00060577" w:rsidRPr="00060577">
                              <w:rPr>
                                <w:rStyle w:val="Hyperlink"/>
                                <w:rFonts w:ascii="Helvetica Neue" w:hAnsi="Helvetica Neue"/>
                                <w:noProof/>
                                <w:color w:val="397BA3"/>
                              </w:rPr>
                              <w:t>2</w:t>
                            </w:r>
                            <w:r w:rsidR="00060577" w:rsidRPr="00060577">
                              <w:rPr>
                                <w:rFonts w:ascii="Helvetica Neue" w:hAnsi="Helvetica Neue"/>
                                <w:b w:val="0"/>
                                <w:bCs w:val="0"/>
                                <w:caps w:val="0"/>
                                <w:noProof/>
                                <w:color w:val="397BA3"/>
                                <w:sz w:val="24"/>
                                <w:szCs w:val="24"/>
                                <w:u w:val="none"/>
                                <w:lang w:val="en-CN" w:eastAsia="zh-CN"/>
                              </w:rPr>
                              <w:tab/>
                            </w:r>
                            <w:r w:rsidR="00060577" w:rsidRPr="00060577">
                              <w:rPr>
                                <w:rStyle w:val="Hyperlink"/>
                                <w:rFonts w:ascii="Helvetica Neue" w:hAnsi="Helvetica Neue"/>
                                <w:noProof/>
                                <w:color w:val="397BA3"/>
                              </w:rPr>
                              <w:t>System Architecture</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_Toc55580221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3</w:t>
                            </w:r>
                            <w:r w:rsidR="00060577" w:rsidRPr="00060577">
                              <w:rPr>
                                <w:rFonts w:ascii="Helvetica Neue" w:hAnsi="Helvetica Neue"/>
                                <w:noProof/>
                                <w:webHidden/>
                                <w:color w:val="397BA3"/>
                              </w:rPr>
                              <w:fldChar w:fldCharType="end"/>
                            </w:r>
                          </w:hyperlink>
                        </w:p>
                        <w:p w14:paraId="0B8014DD" w14:textId="1133D6F5" w:rsidR="00060577" w:rsidRPr="00060577" w:rsidRDefault="000C4C16">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2" w:history="1">
                            <w:r w:rsidR="00060577" w:rsidRPr="00060577">
                              <w:rPr>
                                <w:rStyle w:val="Hyperlink"/>
                                <w:rFonts w:ascii="Helvetica Neue" w:hAnsi="Helvetica Neue"/>
                                <w:noProof/>
                                <w:color w:val="397BA3"/>
                              </w:rPr>
                              <w:t>3</w:t>
                            </w:r>
                            <w:r w:rsidR="00060577" w:rsidRPr="00060577">
                              <w:rPr>
                                <w:rFonts w:ascii="Helvetica Neue" w:hAnsi="Helvetica Neue"/>
                                <w:b w:val="0"/>
                                <w:bCs w:val="0"/>
                                <w:caps w:val="0"/>
                                <w:noProof/>
                                <w:color w:val="397BA3"/>
                                <w:sz w:val="24"/>
                                <w:szCs w:val="24"/>
                                <w:u w:val="none"/>
                                <w:lang w:val="en-CN" w:eastAsia="zh-CN"/>
                              </w:rPr>
                              <w:tab/>
                            </w:r>
                            <w:r w:rsidR="00060577" w:rsidRPr="00060577">
                              <w:rPr>
                                <w:rStyle w:val="Hyperlink"/>
                                <w:rFonts w:ascii="Helvetica Neue" w:hAnsi="Helvetica Neue"/>
                                <w:noProof/>
                                <w:color w:val="397BA3"/>
                              </w:rPr>
                              <w:t>Equipment Environment</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_Toc55580222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3</w:t>
                            </w:r>
                            <w:r w:rsidR="00060577" w:rsidRPr="00060577">
                              <w:rPr>
                                <w:rFonts w:ascii="Helvetica Neue" w:hAnsi="Helvetica Neue"/>
                                <w:noProof/>
                                <w:webHidden/>
                                <w:color w:val="397BA3"/>
                              </w:rPr>
                              <w:fldChar w:fldCharType="end"/>
                            </w:r>
                          </w:hyperlink>
                        </w:p>
                        <w:p w14:paraId="4BAD2280" w14:textId="4517CA7B" w:rsidR="00060577" w:rsidRPr="00060577" w:rsidRDefault="000C4C16">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3" w:history="1">
                            <w:r w:rsidR="00060577" w:rsidRPr="00060577">
                              <w:rPr>
                                <w:rStyle w:val="Hyperlink"/>
                                <w:rFonts w:ascii="Helvetica Neue" w:hAnsi="Helvetica Neue"/>
                                <w:noProof/>
                                <w:color w:val="397BA3"/>
                              </w:rPr>
                              <w:t>4</w:t>
                            </w:r>
                            <w:r w:rsidR="00060577" w:rsidRPr="00060577">
                              <w:rPr>
                                <w:rFonts w:ascii="Helvetica Neue" w:hAnsi="Helvetica Neue"/>
                                <w:b w:val="0"/>
                                <w:bCs w:val="0"/>
                                <w:caps w:val="0"/>
                                <w:noProof/>
                                <w:color w:val="397BA3"/>
                                <w:sz w:val="24"/>
                                <w:szCs w:val="24"/>
                                <w:u w:val="none"/>
                                <w:lang w:val="en-CN" w:eastAsia="zh-CN"/>
                              </w:rPr>
                              <w:tab/>
                            </w:r>
                            <w:r w:rsidR="00060577" w:rsidRPr="00060577">
                              <w:rPr>
                                <w:rStyle w:val="Hyperlink"/>
                                <w:rFonts w:ascii="Helvetica Neue" w:hAnsi="Helvetica Neue"/>
                                <w:noProof/>
                                <w:color w:val="397BA3"/>
                              </w:rPr>
                              <w:t>Hardware and Software Requirements</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_Toc55580223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3</w:t>
                            </w:r>
                            <w:r w:rsidR="00060577" w:rsidRPr="00060577">
                              <w:rPr>
                                <w:rFonts w:ascii="Helvetica Neue" w:hAnsi="Helvetica Neue"/>
                                <w:noProof/>
                                <w:webHidden/>
                                <w:color w:val="397BA3"/>
                              </w:rPr>
                              <w:fldChar w:fldCharType="end"/>
                            </w:r>
                          </w:hyperlink>
                        </w:p>
                        <w:p w14:paraId="4C115587" w14:textId="20FD7CD8" w:rsidR="00060577" w:rsidRPr="00060577" w:rsidRDefault="000C4C16">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4" w:history="1">
                            <w:r w:rsidR="00060577" w:rsidRPr="00060577">
                              <w:rPr>
                                <w:rStyle w:val="Hyperlink"/>
                                <w:rFonts w:ascii="Helvetica Neue" w:hAnsi="Helvetica Neue"/>
                                <w:noProof/>
                                <w:color w:val="397BA3"/>
                              </w:rPr>
                              <w:t>5</w:t>
                            </w:r>
                            <w:r w:rsidR="00060577" w:rsidRPr="00060577">
                              <w:rPr>
                                <w:rFonts w:ascii="Helvetica Neue" w:hAnsi="Helvetica Neue"/>
                                <w:b w:val="0"/>
                                <w:bCs w:val="0"/>
                                <w:caps w:val="0"/>
                                <w:noProof/>
                                <w:color w:val="397BA3"/>
                                <w:sz w:val="24"/>
                                <w:szCs w:val="24"/>
                                <w:u w:val="none"/>
                                <w:lang w:val="en-CN" w:eastAsia="zh-CN"/>
                              </w:rPr>
                              <w:tab/>
                            </w:r>
                            <w:r w:rsidR="00060577" w:rsidRPr="00060577">
                              <w:rPr>
                                <w:rStyle w:val="Hyperlink"/>
                                <w:rFonts w:ascii="Helvetica Neue" w:hAnsi="Helvetica Neue"/>
                                <w:noProof/>
                                <w:color w:val="397BA3"/>
                              </w:rPr>
                              <w:t>Testing information</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_Toc55580224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3</w:t>
                            </w:r>
                            <w:r w:rsidR="00060577" w:rsidRPr="00060577">
                              <w:rPr>
                                <w:rFonts w:ascii="Helvetica Neue" w:hAnsi="Helvetica Neue"/>
                                <w:noProof/>
                                <w:webHidden/>
                                <w:color w:val="397BA3"/>
                              </w:rPr>
                              <w:fldChar w:fldCharType="end"/>
                            </w:r>
                          </w:hyperlink>
                        </w:p>
                        <w:p w14:paraId="500AEB64" w14:textId="3D1E2244" w:rsidR="00060577" w:rsidRPr="00060577" w:rsidRDefault="000C4C16">
                          <w:pPr>
                            <w:pStyle w:val="TOC1"/>
                            <w:tabs>
                              <w:tab w:val="left" w:pos="352"/>
                              <w:tab w:val="right" w:pos="10070"/>
                            </w:tabs>
                            <w:rPr>
                              <w:rFonts w:ascii="Helvetica Neue" w:hAnsi="Helvetica Neue"/>
                              <w:b w:val="0"/>
                              <w:bCs w:val="0"/>
                              <w:caps w:val="0"/>
                              <w:noProof/>
                              <w:color w:val="397BA3"/>
                              <w:sz w:val="24"/>
                              <w:szCs w:val="24"/>
                              <w:u w:val="none"/>
                              <w:lang w:val="en-CN" w:eastAsia="zh-CN"/>
                            </w:rPr>
                          </w:pPr>
                          <w:hyperlink w:anchor="_Toc55580225" w:history="1">
                            <w:r w:rsidR="00060577" w:rsidRPr="00060577">
                              <w:rPr>
                                <w:rStyle w:val="Hyperlink"/>
                                <w:rFonts w:ascii="Helvetica Neue" w:hAnsi="Helvetica Neue"/>
                                <w:noProof/>
                                <w:color w:val="397BA3"/>
                              </w:rPr>
                              <w:t>6</w:t>
                            </w:r>
                            <w:r w:rsidR="00060577" w:rsidRPr="00060577">
                              <w:rPr>
                                <w:rFonts w:ascii="Helvetica Neue" w:hAnsi="Helvetica Neue"/>
                                <w:b w:val="0"/>
                                <w:bCs w:val="0"/>
                                <w:caps w:val="0"/>
                                <w:noProof/>
                                <w:color w:val="397BA3"/>
                                <w:sz w:val="24"/>
                                <w:szCs w:val="24"/>
                                <w:u w:val="none"/>
                                <w:lang w:val="en-CN" w:eastAsia="zh-CN"/>
                              </w:rPr>
                              <w:tab/>
                            </w:r>
                            <w:r w:rsidR="00060577" w:rsidRPr="00060577">
                              <w:rPr>
                                <w:rStyle w:val="Hyperlink"/>
                                <w:rFonts w:ascii="Helvetica Neue" w:hAnsi="Helvetica Neue"/>
                                <w:noProof/>
                                <w:color w:val="397BA3"/>
                              </w:rPr>
                              <w:t>Development Artefacts</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_Toc55580225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4</w:t>
                            </w:r>
                            <w:r w:rsidR="00060577" w:rsidRPr="00060577">
                              <w:rPr>
                                <w:rFonts w:ascii="Helvetica Neue" w:hAnsi="Helvetica Neue"/>
                                <w:noProof/>
                                <w:webHidden/>
                                <w:color w:val="397BA3"/>
                              </w:rPr>
                              <w:fldChar w:fldCharType="end"/>
                            </w:r>
                          </w:hyperlink>
                        </w:p>
                        <w:p w14:paraId="4DF542E1" w14:textId="74A87DBB" w:rsidR="00060577" w:rsidRPr="00060577" w:rsidRDefault="000C4C16">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26" w:history="1">
                            <w:r w:rsidR="00060577" w:rsidRPr="00060577">
                              <w:rPr>
                                <w:rStyle w:val="Hyperlink"/>
                                <w:rFonts w:ascii="Helvetica Neue" w:hAnsi="Helvetica Neue"/>
                                <w:noProof/>
                                <w:color w:val="397BA3"/>
                                <w14:scene3d>
                                  <w14:camera w14:prst="orthographicFront"/>
                                  <w14:lightRig w14:rig="threePt" w14:dir="t">
                                    <w14:rot w14:lat="0" w14:lon="0" w14:rev="0"/>
                                  </w14:lightRig>
                                </w14:scene3d>
                              </w:rPr>
                              <w:t>6.1.</w:t>
                            </w:r>
                            <w:r w:rsidR="00060577" w:rsidRPr="00060577">
                              <w:rPr>
                                <w:rFonts w:ascii="Helvetica Neue" w:hAnsi="Helvetica Neue"/>
                                <w:b w:val="0"/>
                                <w:bCs w:val="0"/>
                                <w:smallCaps w:val="0"/>
                                <w:noProof/>
                                <w:color w:val="397BA3"/>
                                <w:sz w:val="24"/>
                                <w:szCs w:val="24"/>
                                <w:lang w:val="en-CN" w:eastAsia="zh-CN"/>
                              </w:rPr>
                              <w:tab/>
                            </w:r>
                            <w:r w:rsidR="00060577" w:rsidRPr="00060577">
                              <w:rPr>
                                <w:rStyle w:val="Hyperlink"/>
                                <w:rFonts w:ascii="Helvetica Neue" w:hAnsi="Helvetica Neue"/>
                                <w:noProof/>
                                <w:color w:val="397BA3"/>
                              </w:rPr>
                              <w:t>APK link</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_Toc55580226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4</w:t>
                            </w:r>
                            <w:r w:rsidR="00060577" w:rsidRPr="00060577">
                              <w:rPr>
                                <w:rFonts w:ascii="Helvetica Neue" w:hAnsi="Helvetica Neue"/>
                                <w:noProof/>
                                <w:webHidden/>
                                <w:color w:val="397BA3"/>
                              </w:rPr>
                              <w:fldChar w:fldCharType="end"/>
                            </w:r>
                          </w:hyperlink>
                        </w:p>
                        <w:p w14:paraId="55138CA0" w14:textId="4CBBA2B4" w:rsidR="00060577" w:rsidRPr="00060577" w:rsidRDefault="000C4C16">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27" w:history="1">
                            <w:r w:rsidR="00060577" w:rsidRPr="00060577">
                              <w:rPr>
                                <w:rStyle w:val="Hyperlink"/>
                                <w:rFonts w:ascii="Helvetica Neue" w:hAnsi="Helvetica Neue"/>
                                <w:noProof/>
                                <w:color w:val="397BA3"/>
                                <w14:scene3d>
                                  <w14:camera w14:prst="orthographicFront"/>
                                  <w14:lightRig w14:rig="threePt" w14:dir="t">
                                    <w14:rot w14:lat="0" w14:lon="0" w14:rev="0"/>
                                  </w14:lightRig>
                                </w14:scene3d>
                              </w:rPr>
                              <w:t>6.2.</w:t>
                            </w:r>
                            <w:r w:rsidR="00060577" w:rsidRPr="00060577">
                              <w:rPr>
                                <w:rFonts w:ascii="Helvetica Neue" w:hAnsi="Helvetica Neue"/>
                                <w:b w:val="0"/>
                                <w:bCs w:val="0"/>
                                <w:smallCaps w:val="0"/>
                                <w:noProof/>
                                <w:color w:val="397BA3"/>
                                <w:sz w:val="24"/>
                                <w:szCs w:val="24"/>
                                <w:lang w:val="en-CN" w:eastAsia="zh-CN"/>
                              </w:rPr>
                              <w:tab/>
                            </w:r>
                            <w:r w:rsidR="00060577" w:rsidRPr="00060577">
                              <w:rPr>
                                <w:rStyle w:val="Hyperlink"/>
                                <w:rFonts w:ascii="Helvetica Neue" w:hAnsi="Helvetica Neue"/>
                                <w:noProof/>
                                <w:color w:val="397BA3"/>
                              </w:rPr>
                              <w:t>Code</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_Toc55580227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4</w:t>
                            </w:r>
                            <w:r w:rsidR="00060577" w:rsidRPr="00060577">
                              <w:rPr>
                                <w:rFonts w:ascii="Helvetica Neue" w:hAnsi="Helvetica Neue"/>
                                <w:noProof/>
                                <w:webHidden/>
                                <w:color w:val="397BA3"/>
                              </w:rPr>
                              <w:fldChar w:fldCharType="end"/>
                            </w:r>
                          </w:hyperlink>
                        </w:p>
                        <w:p w14:paraId="6A06BCA0" w14:textId="072FF213" w:rsidR="00060577" w:rsidRPr="00060577" w:rsidRDefault="000C4C16">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28" w:history="1">
                            <w:r w:rsidR="00060577" w:rsidRPr="00060577">
                              <w:rPr>
                                <w:rStyle w:val="Hyperlink"/>
                                <w:rFonts w:ascii="Helvetica Neue" w:hAnsi="Helvetica Neue"/>
                                <w:noProof/>
                                <w:color w:val="397BA3"/>
                                <w14:scene3d>
                                  <w14:camera w14:prst="orthographicFront"/>
                                  <w14:lightRig w14:rig="threePt" w14:dir="t">
                                    <w14:rot w14:lat="0" w14:lon="0" w14:rev="0"/>
                                  </w14:lightRig>
                                </w14:scene3d>
                              </w:rPr>
                              <w:t>6.3.</w:t>
                            </w:r>
                            <w:r w:rsidR="00060577" w:rsidRPr="00060577">
                              <w:rPr>
                                <w:rFonts w:ascii="Helvetica Neue" w:hAnsi="Helvetica Neue"/>
                                <w:b w:val="0"/>
                                <w:bCs w:val="0"/>
                                <w:smallCaps w:val="0"/>
                                <w:noProof/>
                                <w:color w:val="397BA3"/>
                                <w:sz w:val="24"/>
                                <w:szCs w:val="24"/>
                                <w:lang w:val="en-CN" w:eastAsia="zh-CN"/>
                              </w:rPr>
                              <w:tab/>
                            </w:r>
                            <w:r w:rsidR="00060577" w:rsidRPr="00060577">
                              <w:rPr>
                                <w:rStyle w:val="Hyperlink"/>
                                <w:rFonts w:ascii="Helvetica Neue" w:hAnsi="Helvetica Neue"/>
                                <w:noProof/>
                                <w:color w:val="397BA3"/>
                              </w:rPr>
                              <w:t>Sources</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_Toc55580228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4</w:t>
                            </w:r>
                            <w:r w:rsidR="00060577" w:rsidRPr="00060577">
                              <w:rPr>
                                <w:rFonts w:ascii="Helvetica Neue" w:hAnsi="Helvetica Neue"/>
                                <w:noProof/>
                                <w:webHidden/>
                                <w:color w:val="397BA3"/>
                              </w:rPr>
                              <w:fldChar w:fldCharType="end"/>
                            </w:r>
                          </w:hyperlink>
                        </w:p>
                        <w:p w14:paraId="1F7F328C" w14:textId="54EF8EE5" w:rsidR="00060577" w:rsidRPr="00060577" w:rsidRDefault="000C4C16">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29" w:history="1">
                            <w:r w:rsidR="00060577" w:rsidRPr="00060577">
                              <w:rPr>
                                <w:rStyle w:val="Hyperlink"/>
                                <w:rFonts w:ascii="Helvetica Neue" w:hAnsi="Helvetica Neue"/>
                                <w:noProof/>
                                <w:color w:val="397BA3"/>
                                <w14:scene3d>
                                  <w14:camera w14:prst="orthographicFront"/>
                                  <w14:lightRig w14:rig="threePt" w14:dir="t">
                                    <w14:rot w14:lat="0" w14:lon="0" w14:rev="0"/>
                                  </w14:lightRig>
                                </w14:scene3d>
                              </w:rPr>
                              <w:t>6.4.</w:t>
                            </w:r>
                            <w:r w:rsidR="00060577" w:rsidRPr="00060577">
                              <w:rPr>
                                <w:rFonts w:ascii="Helvetica Neue" w:hAnsi="Helvetica Neue"/>
                                <w:b w:val="0"/>
                                <w:bCs w:val="0"/>
                                <w:smallCaps w:val="0"/>
                                <w:noProof/>
                                <w:color w:val="397BA3"/>
                                <w:sz w:val="24"/>
                                <w:szCs w:val="24"/>
                                <w:lang w:val="en-CN" w:eastAsia="zh-CN"/>
                              </w:rPr>
                              <w:tab/>
                            </w:r>
                            <w:r w:rsidR="00060577" w:rsidRPr="00060577">
                              <w:rPr>
                                <w:rStyle w:val="Hyperlink"/>
                                <w:rFonts w:ascii="Helvetica Neue" w:hAnsi="Helvetica Neue"/>
                                <w:noProof/>
                                <w:color w:val="397BA3"/>
                              </w:rPr>
                              <w:t>File content</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_Toc55580229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5</w:t>
                            </w:r>
                            <w:r w:rsidR="00060577" w:rsidRPr="00060577">
                              <w:rPr>
                                <w:rFonts w:ascii="Helvetica Neue" w:hAnsi="Helvetica Neue"/>
                                <w:noProof/>
                                <w:webHidden/>
                                <w:color w:val="397BA3"/>
                              </w:rPr>
                              <w:fldChar w:fldCharType="end"/>
                            </w:r>
                          </w:hyperlink>
                        </w:p>
                        <w:p w14:paraId="6DC2F854" w14:textId="7AEF1105" w:rsidR="00060577" w:rsidRPr="00060577" w:rsidRDefault="000C4C16">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30" w:history="1">
                            <w:r w:rsidR="00060577" w:rsidRPr="00060577">
                              <w:rPr>
                                <w:rStyle w:val="Hyperlink"/>
                                <w:rFonts w:ascii="Helvetica Neue" w:hAnsi="Helvetica Neue"/>
                                <w:noProof/>
                                <w:color w:val="397BA3"/>
                                <w14:scene3d>
                                  <w14:camera w14:prst="orthographicFront"/>
                                  <w14:lightRig w14:rig="threePt" w14:dir="t">
                                    <w14:rot w14:lat="0" w14:lon="0" w14:rev="0"/>
                                  </w14:lightRig>
                                </w14:scene3d>
                              </w:rPr>
                              <w:t>6.5.</w:t>
                            </w:r>
                            <w:r w:rsidR="00060577" w:rsidRPr="00060577">
                              <w:rPr>
                                <w:rFonts w:ascii="Helvetica Neue" w:hAnsi="Helvetica Neue"/>
                                <w:b w:val="0"/>
                                <w:bCs w:val="0"/>
                                <w:smallCaps w:val="0"/>
                                <w:noProof/>
                                <w:color w:val="397BA3"/>
                                <w:sz w:val="24"/>
                                <w:szCs w:val="24"/>
                                <w:lang w:val="en-CN" w:eastAsia="zh-CN"/>
                              </w:rPr>
                              <w:tab/>
                            </w:r>
                            <w:r w:rsidR="00060577" w:rsidRPr="00060577">
                              <w:rPr>
                                <w:rStyle w:val="Hyperlink"/>
                                <w:rFonts w:ascii="Helvetica Neue" w:hAnsi="Helvetica Neue"/>
                                <w:noProof/>
                                <w:color w:val="397BA3"/>
                              </w:rPr>
                              <w:t>Lean Canvas</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_Toc55580230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7</w:t>
                            </w:r>
                            <w:r w:rsidR="00060577" w:rsidRPr="00060577">
                              <w:rPr>
                                <w:rFonts w:ascii="Helvetica Neue" w:hAnsi="Helvetica Neue"/>
                                <w:noProof/>
                                <w:webHidden/>
                                <w:color w:val="397BA3"/>
                              </w:rPr>
                              <w:fldChar w:fldCharType="end"/>
                            </w:r>
                          </w:hyperlink>
                        </w:p>
                        <w:p w14:paraId="6BBD95B1" w14:textId="2F2C5AC9" w:rsidR="00060577" w:rsidRPr="00060577" w:rsidRDefault="000C4C16">
                          <w:pPr>
                            <w:pStyle w:val="TOC2"/>
                            <w:tabs>
                              <w:tab w:val="left" w:pos="581"/>
                              <w:tab w:val="right" w:pos="10070"/>
                            </w:tabs>
                            <w:rPr>
                              <w:rFonts w:ascii="Helvetica Neue" w:hAnsi="Helvetica Neue"/>
                              <w:b w:val="0"/>
                              <w:bCs w:val="0"/>
                              <w:smallCaps w:val="0"/>
                              <w:noProof/>
                              <w:color w:val="397BA3"/>
                              <w:sz w:val="24"/>
                              <w:szCs w:val="24"/>
                              <w:lang w:val="en-CN" w:eastAsia="zh-CN"/>
                            </w:rPr>
                          </w:pPr>
                          <w:hyperlink w:anchor="_Toc55580231" w:history="1">
                            <w:r w:rsidR="00060577" w:rsidRPr="00060577">
                              <w:rPr>
                                <w:rStyle w:val="Hyperlink"/>
                                <w:rFonts w:ascii="Helvetica Neue" w:hAnsi="Helvetica Neue"/>
                                <w:noProof/>
                                <w:color w:val="397BA3"/>
                                <w14:scene3d>
                                  <w14:camera w14:prst="orthographicFront"/>
                                  <w14:lightRig w14:rig="threePt" w14:dir="t">
                                    <w14:rot w14:lat="0" w14:lon="0" w14:rev="0"/>
                                  </w14:lightRig>
                                </w14:scene3d>
                              </w:rPr>
                              <w:t>6.6.</w:t>
                            </w:r>
                            <w:r w:rsidR="00060577" w:rsidRPr="00060577">
                              <w:rPr>
                                <w:rFonts w:ascii="Helvetica Neue" w:hAnsi="Helvetica Neue"/>
                                <w:b w:val="0"/>
                                <w:bCs w:val="0"/>
                                <w:smallCaps w:val="0"/>
                                <w:noProof/>
                                <w:color w:val="397BA3"/>
                                <w:sz w:val="24"/>
                                <w:szCs w:val="24"/>
                                <w:lang w:val="en-CN" w:eastAsia="zh-CN"/>
                              </w:rPr>
                              <w:tab/>
                            </w:r>
                            <w:r w:rsidR="00060577" w:rsidRPr="00060577">
                              <w:rPr>
                                <w:rStyle w:val="Hyperlink"/>
                                <w:rFonts w:ascii="Helvetica Neue" w:hAnsi="Helvetica Neue"/>
                                <w:noProof/>
                                <w:color w:val="397BA3"/>
                              </w:rPr>
                              <w:t>User stories</w:t>
                            </w:r>
                            <w:r w:rsidR="00060577" w:rsidRPr="00060577">
                              <w:rPr>
                                <w:rFonts w:ascii="Helvetica Neue" w:hAnsi="Helvetica Neue"/>
                                <w:noProof/>
                                <w:webHidden/>
                                <w:color w:val="397BA3"/>
                              </w:rPr>
                              <w:tab/>
                            </w:r>
                            <w:r w:rsidR="00060577" w:rsidRPr="00060577">
                              <w:rPr>
                                <w:rFonts w:ascii="Helvetica Neue" w:hAnsi="Helvetica Neue"/>
                                <w:noProof/>
                                <w:webHidden/>
                                <w:color w:val="397BA3"/>
                              </w:rPr>
                              <w:fldChar w:fldCharType="begin"/>
                            </w:r>
                            <w:r w:rsidR="00060577" w:rsidRPr="00060577">
                              <w:rPr>
                                <w:rFonts w:ascii="Helvetica Neue" w:hAnsi="Helvetica Neue"/>
                                <w:noProof/>
                                <w:webHidden/>
                                <w:color w:val="397BA3"/>
                              </w:rPr>
                              <w:instrText xml:space="preserve"> PAGEREF _Toc55580231 \h </w:instrText>
                            </w:r>
                            <w:r w:rsidR="00060577" w:rsidRPr="00060577">
                              <w:rPr>
                                <w:rFonts w:ascii="Helvetica Neue" w:hAnsi="Helvetica Neue"/>
                                <w:noProof/>
                                <w:webHidden/>
                                <w:color w:val="397BA3"/>
                              </w:rPr>
                            </w:r>
                            <w:r w:rsidR="00060577" w:rsidRPr="00060577">
                              <w:rPr>
                                <w:rFonts w:ascii="Helvetica Neue" w:hAnsi="Helvetica Neue"/>
                                <w:noProof/>
                                <w:webHidden/>
                                <w:color w:val="397BA3"/>
                              </w:rPr>
                              <w:fldChar w:fldCharType="separate"/>
                            </w:r>
                            <w:r w:rsidR="00CE3EA1">
                              <w:rPr>
                                <w:rFonts w:ascii="Helvetica Neue" w:hAnsi="Helvetica Neue"/>
                                <w:noProof/>
                                <w:webHidden/>
                                <w:color w:val="397BA3"/>
                              </w:rPr>
                              <w:t>7</w:t>
                            </w:r>
                            <w:r w:rsidR="00060577" w:rsidRPr="00060577">
                              <w:rPr>
                                <w:rFonts w:ascii="Helvetica Neue" w:hAnsi="Helvetica Neue"/>
                                <w:noProof/>
                                <w:webHidden/>
                                <w:color w:val="397BA3"/>
                              </w:rPr>
                              <w:fldChar w:fldCharType="end"/>
                            </w:r>
                          </w:hyperlink>
                        </w:p>
                        <w:p w14:paraId="03C2EC65" w14:textId="53322C61" w:rsidR="00060577" w:rsidRDefault="00060577">
                          <w:r w:rsidRPr="00060577">
                            <w:rPr>
                              <w:rFonts w:ascii="Helvetica Neue" w:hAnsi="Helvetica Neue"/>
                              <w:b/>
                              <w:bCs/>
                              <w:noProof/>
                              <w:color w:val="397BA3"/>
                            </w:rPr>
                            <w:fldChar w:fldCharType="end"/>
                          </w:r>
                        </w:p>
                      </w:sdtContent>
                    </w:sdt>
                    <w:p w14:paraId="25DFEAAE" w14:textId="77777777" w:rsidR="00A409A6" w:rsidRPr="00811759" w:rsidRDefault="00A409A6" w:rsidP="00811759">
                      <w:pPr>
                        <w:spacing w:line="360" w:lineRule="auto"/>
                        <w:rPr>
                          <w:rFonts w:ascii="Helvetica Neue" w:hAnsi="Helvetica Neue"/>
                          <w:color w:val="397BA3"/>
                        </w:rPr>
                      </w:pPr>
                    </w:p>
                  </w:txbxContent>
                </v:textbox>
                <w10:wrap type="topAndBottom"/>
              </v:rect>
            </w:pict>
          </mc:Fallback>
        </mc:AlternateContent>
      </w:r>
      <w:r w:rsidRPr="00276735">
        <w:rPr>
          <w:rFonts w:ascii="Helvetica Neue" w:hAnsi="Helvetica Neue"/>
          <w:noProof/>
        </w:rPr>
        <w:drawing>
          <wp:anchor distT="0" distB="0" distL="114300" distR="114300" simplePos="0" relativeHeight="251658240" behindDoc="0" locked="0" layoutInCell="1" allowOverlap="1" wp14:anchorId="5E39ACF5" wp14:editId="7A5F3FC5">
            <wp:simplePos x="0" y="0"/>
            <wp:positionH relativeFrom="column">
              <wp:posOffset>200445</wp:posOffset>
            </wp:positionH>
            <wp:positionV relativeFrom="paragraph">
              <wp:posOffset>5502910</wp:posOffset>
            </wp:positionV>
            <wp:extent cx="5801022" cy="2439458"/>
            <wp:effectExtent l="0" t="0" r="317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824" t="-1" r="6241" b="41347"/>
                    <a:stretch/>
                  </pic:blipFill>
                  <pic:spPr bwMode="auto">
                    <a:xfrm>
                      <a:off x="0" y="0"/>
                      <a:ext cx="5801022" cy="2439458"/>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04D6A1" w14:textId="5F9C2F14" w:rsidR="00413CB8" w:rsidRPr="00276735" w:rsidRDefault="00413CB8" w:rsidP="00691E45">
      <w:pPr>
        <w:rPr>
          <w:rFonts w:ascii="Helvetica Neue" w:hAnsi="Helvetica Neue"/>
        </w:rPr>
      </w:pPr>
    </w:p>
    <w:p w14:paraId="041B3A9F" w14:textId="30AD91CF" w:rsidR="00413CB8" w:rsidRPr="00276735" w:rsidRDefault="00413CB8" w:rsidP="00691E45">
      <w:pPr>
        <w:rPr>
          <w:rFonts w:ascii="Helvetica Neue" w:hAnsi="Helvetica Neue"/>
        </w:rPr>
      </w:pPr>
    </w:p>
    <w:p w14:paraId="6C08CF2D" w14:textId="30803B29" w:rsidR="00413CB8" w:rsidRPr="00276735" w:rsidRDefault="00413CB8" w:rsidP="00413CB8">
      <w:pPr>
        <w:jc w:val="center"/>
        <w:rPr>
          <w:rFonts w:ascii="Helvetica Neue" w:hAnsi="Helvetica Neue"/>
          <w:b/>
          <w:bCs/>
          <w:color w:val="367DA2"/>
          <w:sz w:val="32"/>
          <w:szCs w:val="32"/>
        </w:rPr>
      </w:pPr>
      <w:bookmarkStart w:id="11" w:name="_Toc54554376"/>
      <w:bookmarkStart w:id="12" w:name="_Toc55123412"/>
      <w:bookmarkStart w:id="13" w:name="_Toc54956837"/>
      <w:bookmarkStart w:id="14" w:name="_Toc54958191"/>
      <w:bookmarkStart w:id="15" w:name="_Toc54958396"/>
      <w:bookmarkEnd w:id="5"/>
      <w:bookmarkEnd w:id="6"/>
      <w:bookmarkEnd w:id="7"/>
      <w:bookmarkEnd w:id="8"/>
      <w:bookmarkEnd w:id="9"/>
      <w:bookmarkEnd w:id="10"/>
    </w:p>
    <w:p w14:paraId="364984DE" w14:textId="326D556B" w:rsidR="004A3CE4" w:rsidRPr="00276735" w:rsidRDefault="00A409A6" w:rsidP="00F4290C">
      <w:pPr>
        <w:rPr>
          <w:rFonts w:ascii="Helvetica Neue" w:hAnsi="Helvetica Neue"/>
          <w:b/>
          <w:bCs/>
          <w:color w:val="367DA2"/>
          <w:sz w:val="32"/>
          <w:szCs w:val="32"/>
        </w:rPr>
      </w:pPr>
      <w:r w:rsidRPr="00276735">
        <w:rPr>
          <w:rFonts w:ascii="Helvetica Neue" w:hAnsi="Helvetica Neue"/>
          <w:noProof/>
          <w:color w:val="367DA2"/>
          <w:sz w:val="28"/>
          <w:szCs w:val="28"/>
          <w:lang w:eastAsia="zh-CN"/>
        </w:rPr>
        <w:drawing>
          <wp:anchor distT="0" distB="0" distL="114300" distR="114300" simplePos="0" relativeHeight="251658241" behindDoc="0" locked="0" layoutInCell="1" allowOverlap="1" wp14:anchorId="0410CEBD" wp14:editId="1E9870F1">
            <wp:simplePos x="0" y="0"/>
            <wp:positionH relativeFrom="column">
              <wp:posOffset>1036378</wp:posOffset>
            </wp:positionH>
            <wp:positionV relativeFrom="paragraph">
              <wp:posOffset>34232</wp:posOffset>
            </wp:positionV>
            <wp:extent cx="676910" cy="433070"/>
            <wp:effectExtent l="0" t="0" r="0" b="0"/>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910" cy="433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2564F" w14:textId="584E5179" w:rsidR="004A3CE4" w:rsidRPr="00276735" w:rsidRDefault="00A409A6" w:rsidP="00F4290C">
      <w:pPr>
        <w:rPr>
          <w:rFonts w:ascii="Helvetica Neue" w:hAnsi="Helvetica Neue"/>
          <w:b/>
          <w:bCs/>
          <w:color w:val="367DA2"/>
          <w:sz w:val="32"/>
          <w:szCs w:val="32"/>
        </w:rPr>
      </w:pPr>
      <w:r w:rsidRPr="00276735">
        <w:rPr>
          <w:rFonts w:ascii="Helvetica Neue" w:hAnsi="Helvetica Neue"/>
          <w:noProof/>
        </w:rPr>
        <w:drawing>
          <wp:anchor distT="0" distB="0" distL="114300" distR="114300" simplePos="0" relativeHeight="251658242" behindDoc="0" locked="0" layoutInCell="1" allowOverlap="1" wp14:anchorId="41099806" wp14:editId="626685C9">
            <wp:simplePos x="0" y="0"/>
            <wp:positionH relativeFrom="column">
              <wp:posOffset>320733</wp:posOffset>
            </wp:positionH>
            <wp:positionV relativeFrom="paragraph">
              <wp:posOffset>147320</wp:posOffset>
            </wp:positionV>
            <wp:extent cx="892619" cy="545805"/>
            <wp:effectExtent l="0" t="0" r="0" b="635"/>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92619" cy="545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4EA18AD" w14:textId="44A8D450" w:rsidR="00413CB8" w:rsidRPr="00276735" w:rsidRDefault="00413CB8" w:rsidP="00F4290C">
      <w:pPr>
        <w:rPr>
          <w:rFonts w:ascii="Helvetica Neue" w:hAnsi="Helvetica Neue"/>
          <w:b/>
          <w:bCs/>
          <w:color w:val="367DA2"/>
          <w:sz w:val="32"/>
          <w:szCs w:val="32"/>
        </w:rPr>
      </w:pPr>
    </w:p>
    <w:p w14:paraId="5232FAA6" w14:textId="0327E436" w:rsidR="00413CB8" w:rsidRPr="00276735" w:rsidRDefault="00413CB8" w:rsidP="004A3CE4">
      <w:pPr>
        <w:pStyle w:val="Heading1"/>
      </w:pPr>
      <w:bookmarkStart w:id="16" w:name="_Toc55128292"/>
      <w:bookmarkStart w:id="17" w:name="_Toc55128827"/>
      <w:bookmarkStart w:id="18" w:name="_Toc55211153"/>
      <w:bookmarkStart w:id="19" w:name="_Toc55215351"/>
      <w:bookmarkStart w:id="20" w:name="_Toc55215615"/>
      <w:bookmarkStart w:id="21" w:name="_Toc55580220"/>
      <w:r w:rsidRPr="00276735">
        <w:lastRenderedPageBreak/>
        <w:t>Introduction</w:t>
      </w:r>
      <w:bookmarkEnd w:id="16"/>
      <w:bookmarkEnd w:id="17"/>
      <w:bookmarkEnd w:id="18"/>
      <w:bookmarkEnd w:id="19"/>
      <w:bookmarkEnd w:id="20"/>
      <w:bookmarkEnd w:id="21"/>
    </w:p>
    <w:p w14:paraId="32AA8166" w14:textId="36665A53" w:rsidR="00413CB8" w:rsidRPr="00276735" w:rsidRDefault="00413CB8" w:rsidP="00413CB8">
      <w:pPr>
        <w:jc w:val="both"/>
        <w:rPr>
          <w:rFonts w:ascii="Helvetica Neue" w:eastAsia="SimSun" w:hAnsi="Helvetica Neue"/>
          <w:color w:val="000000" w:themeColor="text1"/>
        </w:rPr>
      </w:pPr>
      <w:r w:rsidRPr="00276735">
        <w:rPr>
          <w:rFonts w:ascii="Helvetica Neue" w:eastAsia="SimSun" w:hAnsi="Helvetica Neue"/>
          <w:color w:val="000000" w:themeColor="text1"/>
        </w:rPr>
        <w:t>This document aims to help developer understand the structure and the requirements that needed to modify or further add value in ‘Save The Hoodie’. Furthermore, this document will provide other resources that needed for testing, setting up, and reference links to ensure data is up to date.</w:t>
      </w:r>
    </w:p>
    <w:p w14:paraId="5F221672" w14:textId="50928603" w:rsidR="00506DD5" w:rsidRPr="00276735" w:rsidRDefault="00413CB8" w:rsidP="00413CB8">
      <w:pPr>
        <w:pStyle w:val="Heading1"/>
        <w:sectPr w:rsidR="00506DD5" w:rsidRPr="00276735" w:rsidSect="0013432A">
          <w:headerReference w:type="default" r:id="rId15"/>
          <w:footerReference w:type="default" r:id="rId16"/>
          <w:type w:val="continuous"/>
          <w:pgSz w:w="12240" w:h="15840"/>
          <w:pgMar w:top="1440" w:right="1080" w:bottom="1440" w:left="1080" w:header="720" w:footer="720" w:gutter="0"/>
          <w:cols w:space="720"/>
          <w:titlePg/>
          <w:docGrid w:linePitch="360"/>
        </w:sectPr>
      </w:pPr>
      <w:bookmarkStart w:id="22" w:name="_Toc55128293"/>
      <w:bookmarkStart w:id="23" w:name="_Toc55128828"/>
      <w:bookmarkStart w:id="24" w:name="_Toc55211154"/>
      <w:bookmarkStart w:id="25" w:name="_Toc55215352"/>
      <w:bookmarkStart w:id="26" w:name="_Toc55215616"/>
      <w:bookmarkStart w:id="27" w:name="_Toc55580221"/>
      <w:r w:rsidRPr="00276735">
        <w:rPr>
          <w:noProof/>
          <w:color w:val="000000" w:themeColor="text1"/>
        </w:rPr>
        <w:drawing>
          <wp:anchor distT="0" distB="0" distL="114300" distR="114300" simplePos="0" relativeHeight="251658244" behindDoc="0" locked="0" layoutInCell="1" allowOverlap="1" wp14:anchorId="5C9E7253" wp14:editId="5795EA5B">
            <wp:simplePos x="0" y="0"/>
            <wp:positionH relativeFrom="column">
              <wp:posOffset>3233420</wp:posOffset>
            </wp:positionH>
            <wp:positionV relativeFrom="paragraph">
              <wp:posOffset>487045</wp:posOffset>
            </wp:positionV>
            <wp:extent cx="3123565" cy="3931285"/>
            <wp:effectExtent l="25400" t="25400" r="26035" b="3111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3565" cy="3931285"/>
                    </a:xfrm>
                    <a:prstGeom prst="rect">
                      <a:avLst/>
                    </a:prstGeom>
                    <a:ln w="25400">
                      <a:solidFill>
                        <a:srgbClr val="367DA2"/>
                      </a:solidFill>
                    </a:ln>
                  </pic:spPr>
                </pic:pic>
              </a:graphicData>
            </a:graphic>
            <wp14:sizeRelH relativeFrom="page">
              <wp14:pctWidth>0</wp14:pctWidth>
            </wp14:sizeRelH>
            <wp14:sizeRelV relativeFrom="page">
              <wp14:pctHeight>0</wp14:pctHeight>
            </wp14:sizeRelV>
          </wp:anchor>
        </w:drawing>
      </w:r>
      <w:r w:rsidRPr="00276735">
        <w:t>System Architecture</w:t>
      </w:r>
      <w:bookmarkEnd w:id="11"/>
      <w:bookmarkEnd w:id="22"/>
      <w:bookmarkEnd w:id="23"/>
      <w:bookmarkEnd w:id="24"/>
      <w:bookmarkEnd w:id="25"/>
      <w:bookmarkEnd w:id="26"/>
      <w:bookmarkEnd w:id="27"/>
    </w:p>
    <w:p w14:paraId="0607A271" w14:textId="3862CE8C" w:rsidR="00413CB8" w:rsidRPr="00276735" w:rsidRDefault="00413CB8" w:rsidP="00413CB8">
      <w:pPr>
        <w:jc w:val="both"/>
        <w:rPr>
          <w:rFonts w:ascii="Helvetica Neue" w:eastAsia="SimSun" w:hAnsi="Helvetica Neue"/>
          <w:color w:val="000000" w:themeColor="text1"/>
        </w:rPr>
      </w:pPr>
      <w:bookmarkStart w:id="28" w:name="_Toc55123416"/>
      <w:bookmarkEnd w:id="12"/>
      <w:bookmarkEnd w:id="13"/>
      <w:bookmarkEnd w:id="14"/>
      <w:bookmarkEnd w:id="15"/>
      <w:r w:rsidRPr="00276735">
        <w:rPr>
          <w:rFonts w:ascii="Helvetica Neue" w:eastAsia="SimSun" w:hAnsi="Helvetica Neue"/>
          <w:color w:val="000000" w:themeColor="text1"/>
        </w:rPr>
        <w:t xml:space="preserve">This system diagram helps developer to understand the flow of API/ data usage. Along with the resources, artefacts in Support document and later sessions, developers can identify the issues better. </w:t>
      </w:r>
    </w:p>
    <w:p w14:paraId="56774165" w14:textId="2DA1F495" w:rsidR="00413CB8" w:rsidRPr="00276735" w:rsidRDefault="00413CB8" w:rsidP="00413CB8">
      <w:pPr>
        <w:pStyle w:val="Heading1"/>
      </w:pPr>
      <w:bookmarkStart w:id="29" w:name="_Toc54554377"/>
      <w:bookmarkStart w:id="30" w:name="_Toc55128294"/>
      <w:bookmarkStart w:id="31" w:name="_Toc55128829"/>
      <w:bookmarkStart w:id="32" w:name="_Toc55211155"/>
      <w:bookmarkStart w:id="33" w:name="_Toc55215353"/>
      <w:bookmarkStart w:id="34" w:name="_Toc55215617"/>
      <w:bookmarkStart w:id="35" w:name="_Toc55580222"/>
      <w:r w:rsidRPr="00276735">
        <w:t>Equipment Environment</w:t>
      </w:r>
      <w:bookmarkEnd w:id="29"/>
      <w:bookmarkEnd w:id="30"/>
      <w:bookmarkEnd w:id="31"/>
      <w:bookmarkEnd w:id="32"/>
      <w:bookmarkEnd w:id="33"/>
      <w:bookmarkEnd w:id="34"/>
      <w:bookmarkEnd w:id="35"/>
    </w:p>
    <w:p w14:paraId="3814A572" w14:textId="77777777" w:rsidR="00413CB8" w:rsidRPr="00276735" w:rsidRDefault="00413CB8" w:rsidP="00413CB8">
      <w:pPr>
        <w:pStyle w:val="ListBullet"/>
        <w:rPr>
          <w:rFonts w:ascii="Helvetica Neue" w:hAnsi="Helvetica Neue"/>
        </w:rPr>
      </w:pPr>
      <w:r w:rsidRPr="00276735">
        <w:rPr>
          <w:rFonts w:ascii="Helvetica Neue" w:hAnsi="Helvetica Neue"/>
        </w:rPr>
        <w:t>Android Phone</w:t>
      </w:r>
    </w:p>
    <w:p w14:paraId="4D4D89CC" w14:textId="5C53F526" w:rsidR="00F4290C" w:rsidRPr="00276735" w:rsidRDefault="00413CB8"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Run the apk on phone, make sure the operation system version is 10 or above. </w:t>
      </w:r>
    </w:p>
    <w:p w14:paraId="4245B66C" w14:textId="08C1275A" w:rsidR="00F4290C" w:rsidRPr="00276735" w:rsidRDefault="00F4290C" w:rsidP="00F4290C">
      <w:pPr>
        <w:pStyle w:val="Heading1"/>
        <w:rPr>
          <w:color w:val="000000" w:themeColor="text1"/>
        </w:rPr>
      </w:pPr>
      <w:bookmarkStart w:id="36" w:name="_Toc54554378"/>
      <w:bookmarkStart w:id="37" w:name="_Toc55128295"/>
      <w:bookmarkStart w:id="38" w:name="_Toc55128830"/>
      <w:bookmarkStart w:id="39" w:name="_Toc55211156"/>
      <w:bookmarkStart w:id="40" w:name="_Toc55215354"/>
      <w:bookmarkStart w:id="41" w:name="_Toc55215618"/>
      <w:bookmarkStart w:id="42" w:name="_Toc55580223"/>
      <w:r w:rsidRPr="00276735">
        <w:t>Hardware and Software Requirements</w:t>
      </w:r>
      <w:bookmarkEnd w:id="36"/>
      <w:bookmarkEnd w:id="37"/>
      <w:bookmarkEnd w:id="38"/>
      <w:bookmarkEnd w:id="39"/>
      <w:bookmarkEnd w:id="40"/>
      <w:bookmarkEnd w:id="41"/>
      <w:bookmarkEnd w:id="42"/>
    </w:p>
    <w:p w14:paraId="07741F0F" w14:textId="77777777" w:rsidR="00F4290C" w:rsidRPr="00276735" w:rsidRDefault="00F4290C" w:rsidP="00F4290C">
      <w:pPr>
        <w:pStyle w:val="ListBullet"/>
        <w:rPr>
          <w:rFonts w:ascii="Helvetica Neue" w:hAnsi="Helvetica Neue"/>
        </w:rPr>
      </w:pPr>
      <w:r w:rsidRPr="00276735">
        <w:rPr>
          <w:rFonts w:ascii="Helvetica Neue" w:hAnsi="Helvetica Neue"/>
        </w:rPr>
        <w:t>Laptop</w:t>
      </w:r>
    </w:p>
    <w:p w14:paraId="5F9EFF7D" w14:textId="44C4B6E6"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Using any laptop that can run android studio with Java 1.8 and JDK version 11 or above. </w:t>
      </w:r>
    </w:p>
    <w:p w14:paraId="71BC5146" w14:textId="77777777" w:rsidR="00F4290C" w:rsidRPr="00276735" w:rsidRDefault="00F4290C" w:rsidP="00F4290C">
      <w:pPr>
        <w:pStyle w:val="ListBullet"/>
        <w:rPr>
          <w:rFonts w:ascii="Helvetica Neue" w:hAnsi="Helvetica Neue"/>
        </w:rPr>
      </w:pPr>
      <w:r w:rsidRPr="00276735">
        <w:rPr>
          <w:rFonts w:ascii="Helvetica Neue" w:hAnsi="Helvetica Neue"/>
        </w:rPr>
        <w:t>Android device</w:t>
      </w:r>
    </w:p>
    <w:p w14:paraId="2FC21E9B" w14:textId="49A95BE9"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Run the apk on phone, make sure the operation system version is 10 or above. </w:t>
      </w:r>
    </w:p>
    <w:p w14:paraId="451CF893" w14:textId="77777777" w:rsidR="00F4290C" w:rsidRPr="00276735" w:rsidRDefault="00F4290C" w:rsidP="00E838C5">
      <w:pPr>
        <w:pStyle w:val="ListBullet"/>
        <w:rPr>
          <w:rFonts w:ascii="Helvetica Neue" w:hAnsi="Helvetica Neue"/>
        </w:rPr>
      </w:pPr>
      <w:r w:rsidRPr="00276735">
        <w:rPr>
          <w:rFonts w:ascii="Helvetica Neue" w:hAnsi="Helvetica Neue"/>
        </w:rPr>
        <w:t>Android Studio</w:t>
      </w:r>
    </w:p>
    <w:p w14:paraId="0378F832" w14:textId="77777777"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Download the newest </w:t>
      </w:r>
      <w:hyperlink r:id="rId18" w:history="1">
        <w:r w:rsidRPr="00276735">
          <w:rPr>
            <w:rFonts w:ascii="Helvetica Neue" w:eastAsia="SimSun" w:hAnsi="Helvetica Neue"/>
            <w:color w:val="000000" w:themeColor="text1"/>
          </w:rPr>
          <w:t>Android studio</w:t>
        </w:r>
      </w:hyperlink>
      <w:r w:rsidRPr="00276735">
        <w:rPr>
          <w:rFonts w:ascii="Helvetica Neue" w:eastAsia="SimSun" w:hAnsi="Helvetica Neue"/>
          <w:color w:val="000000" w:themeColor="text1"/>
        </w:rPr>
        <w:t>, or use Android Studio above v4.0.1 to open this project.</w:t>
      </w:r>
    </w:p>
    <w:p w14:paraId="2D84BA04" w14:textId="77777777" w:rsidR="00F4290C" w:rsidRPr="00276735" w:rsidRDefault="00F4290C" w:rsidP="00F4290C">
      <w:pPr>
        <w:pStyle w:val="ListBullet"/>
        <w:numPr>
          <w:ilvl w:val="0"/>
          <w:numId w:val="0"/>
        </w:numPr>
        <w:ind w:left="360"/>
        <w:rPr>
          <w:rFonts w:ascii="Helvetica Neue" w:hAnsi="Helvetica Neue"/>
        </w:rPr>
      </w:pPr>
    </w:p>
    <w:p w14:paraId="033B3A17" w14:textId="77777777" w:rsidR="00F4290C" w:rsidRPr="00276735" w:rsidRDefault="00F4290C" w:rsidP="00E838C5">
      <w:pPr>
        <w:pStyle w:val="ListBullet"/>
        <w:rPr>
          <w:rFonts w:ascii="Helvetica Neue" w:hAnsi="Helvetica Neue"/>
        </w:rPr>
      </w:pPr>
      <w:r w:rsidRPr="00276735">
        <w:rPr>
          <w:rFonts w:ascii="Helvetica Neue" w:hAnsi="Helvetica Neue"/>
        </w:rPr>
        <w:t>Emulator</w:t>
      </w:r>
    </w:p>
    <w:p w14:paraId="03957033" w14:textId="666DB42A" w:rsidR="00F4290C" w:rsidRPr="00276735" w:rsidRDefault="00F4290C" w:rsidP="004A3CE4">
      <w:pPr>
        <w:jc w:val="both"/>
        <w:rPr>
          <w:rFonts w:ascii="Helvetica Neue" w:eastAsia="SimSun" w:hAnsi="Helvetica Neue"/>
          <w:color w:val="000000" w:themeColor="text1"/>
        </w:rPr>
        <w:sectPr w:rsidR="00F4290C" w:rsidRPr="00276735" w:rsidSect="00413CB8">
          <w:type w:val="continuous"/>
          <w:pgSz w:w="12240" w:h="15840"/>
          <w:pgMar w:top="1440" w:right="1080" w:bottom="1440" w:left="1080" w:header="720" w:footer="720" w:gutter="0"/>
          <w:cols w:num="2" w:space="720"/>
          <w:titlePg/>
          <w:docGrid w:linePitch="360"/>
        </w:sectPr>
      </w:pPr>
      <w:r w:rsidRPr="00276735">
        <w:rPr>
          <w:rFonts w:ascii="Helvetica Neue" w:eastAsia="SimSun" w:hAnsi="Helvetica Neue"/>
          <w:color w:val="000000" w:themeColor="text1"/>
        </w:rPr>
        <w:t>With emulator, we suggest you use Pixel 2 XL API 29 to get the best layout overview. But you are welcome to use other emulators as long as API version is 29 or above.</w:t>
      </w:r>
    </w:p>
    <w:p w14:paraId="0C320104" w14:textId="52F37E98" w:rsidR="00F4290C" w:rsidRPr="00276735" w:rsidRDefault="00F4290C" w:rsidP="00C4140B">
      <w:pPr>
        <w:pStyle w:val="Heading1"/>
      </w:pPr>
      <w:bookmarkStart w:id="43" w:name="_Toc54554380"/>
      <w:bookmarkStart w:id="44" w:name="_Toc55128296"/>
      <w:bookmarkStart w:id="45" w:name="_Toc55128831"/>
      <w:bookmarkStart w:id="46" w:name="_Toc55211157"/>
      <w:bookmarkStart w:id="47" w:name="_Toc55215355"/>
      <w:bookmarkStart w:id="48" w:name="_Toc55215619"/>
      <w:bookmarkStart w:id="49" w:name="_Toc55580224"/>
      <w:bookmarkEnd w:id="28"/>
      <w:r w:rsidRPr="00276735">
        <w:t>Testing information</w:t>
      </w:r>
      <w:bookmarkEnd w:id="43"/>
      <w:bookmarkEnd w:id="44"/>
      <w:bookmarkEnd w:id="45"/>
      <w:bookmarkEnd w:id="46"/>
      <w:bookmarkEnd w:id="47"/>
      <w:bookmarkEnd w:id="48"/>
      <w:bookmarkEnd w:id="49"/>
    </w:p>
    <w:p w14:paraId="25F67981" w14:textId="199AC3B0" w:rsidR="00F4290C" w:rsidRPr="00276735" w:rsidRDefault="00F4290C" w:rsidP="00C4140B">
      <w:pPr>
        <w:rPr>
          <w:rFonts w:ascii="Helvetica Neue" w:eastAsia="SimSun" w:hAnsi="Helvetica Neue"/>
          <w:color w:val="000000" w:themeColor="text1"/>
        </w:rPr>
      </w:pPr>
      <w:r w:rsidRPr="00276735">
        <w:rPr>
          <w:rFonts w:ascii="Helvetica Neue" w:eastAsia="SimSun" w:hAnsi="Helvetica Neue"/>
          <w:color w:val="000000" w:themeColor="text1"/>
        </w:rPr>
        <w:t>Test on app should be performed by developer and QA, and potential users. To test on functionality, performance, compatibility and UI friendly</w:t>
      </w:r>
    </w:p>
    <w:tbl>
      <w:tblPr>
        <w:tblStyle w:val="GridTable4-Accent5"/>
        <w:tblW w:w="0" w:type="auto"/>
        <w:tblLook w:val="04A0" w:firstRow="1" w:lastRow="0" w:firstColumn="1" w:lastColumn="0" w:noHBand="0" w:noVBand="1"/>
      </w:tblPr>
      <w:tblGrid>
        <w:gridCol w:w="1656"/>
        <w:gridCol w:w="2418"/>
        <w:gridCol w:w="1408"/>
        <w:gridCol w:w="1721"/>
        <w:gridCol w:w="1868"/>
      </w:tblGrid>
      <w:tr w:rsidR="00F4290C" w:rsidRPr="00276735" w14:paraId="0C12AD61" w14:textId="77777777" w:rsidTr="005757D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656" w:type="dxa"/>
            <w:vAlign w:val="center"/>
          </w:tcPr>
          <w:p w14:paraId="7BA0165D" w14:textId="77777777" w:rsidR="00F4290C" w:rsidRPr="005757D3" w:rsidRDefault="00F4290C" w:rsidP="005757D3">
            <w:pPr>
              <w:pStyle w:val="ListParagraph"/>
              <w:ind w:left="0"/>
              <w:rPr>
                <w:rFonts w:ascii="Helvetica Neue" w:hAnsi="Helvetica Neue"/>
              </w:rPr>
            </w:pPr>
            <w:r w:rsidRPr="005757D3">
              <w:rPr>
                <w:rFonts w:ascii="Helvetica Neue" w:hAnsi="Helvetica Neue"/>
              </w:rPr>
              <w:lastRenderedPageBreak/>
              <w:t>Type</w:t>
            </w:r>
          </w:p>
        </w:tc>
        <w:tc>
          <w:tcPr>
            <w:tcW w:w="2418" w:type="dxa"/>
            <w:vAlign w:val="center"/>
          </w:tcPr>
          <w:p w14:paraId="4786D915" w14:textId="77777777" w:rsidR="00F4290C" w:rsidRPr="005757D3" w:rsidRDefault="00F4290C" w:rsidP="005757D3">
            <w:pPr>
              <w:pStyle w:val="ListParagraph"/>
              <w:ind w:left="0"/>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5757D3">
              <w:rPr>
                <w:rFonts w:ascii="Helvetica Neue" w:hAnsi="Helvetica Neue"/>
              </w:rPr>
              <w:t>What</w:t>
            </w:r>
          </w:p>
        </w:tc>
        <w:tc>
          <w:tcPr>
            <w:tcW w:w="1408" w:type="dxa"/>
            <w:vAlign w:val="center"/>
          </w:tcPr>
          <w:p w14:paraId="1B42D8AB" w14:textId="77777777" w:rsidR="00F4290C" w:rsidRPr="005757D3" w:rsidRDefault="00F4290C" w:rsidP="005757D3">
            <w:pPr>
              <w:pStyle w:val="ListParagraph"/>
              <w:ind w:left="0"/>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5757D3">
              <w:rPr>
                <w:rFonts w:ascii="Helvetica Neue" w:hAnsi="Helvetica Neue"/>
              </w:rPr>
              <w:t>Who</w:t>
            </w:r>
          </w:p>
        </w:tc>
        <w:tc>
          <w:tcPr>
            <w:tcW w:w="1721" w:type="dxa"/>
            <w:vAlign w:val="center"/>
          </w:tcPr>
          <w:p w14:paraId="6E7ECA05" w14:textId="77777777" w:rsidR="00F4290C" w:rsidRPr="005757D3" w:rsidRDefault="00F4290C" w:rsidP="005757D3">
            <w:pPr>
              <w:pStyle w:val="ListParagraph"/>
              <w:ind w:left="0"/>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5757D3">
              <w:rPr>
                <w:rFonts w:ascii="Helvetica Neue" w:hAnsi="Helvetica Neue"/>
              </w:rPr>
              <w:t>How</w:t>
            </w:r>
          </w:p>
        </w:tc>
        <w:tc>
          <w:tcPr>
            <w:tcW w:w="1868" w:type="dxa"/>
            <w:vAlign w:val="center"/>
          </w:tcPr>
          <w:p w14:paraId="111920F9" w14:textId="77777777" w:rsidR="00F4290C" w:rsidRPr="005757D3" w:rsidRDefault="00F4290C" w:rsidP="005757D3">
            <w:pPr>
              <w:pStyle w:val="ListParagraph"/>
              <w:ind w:left="0"/>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5757D3">
              <w:rPr>
                <w:rFonts w:ascii="Helvetica Neue" w:hAnsi="Helvetica Neue"/>
              </w:rPr>
              <w:t>Frequency</w:t>
            </w:r>
          </w:p>
        </w:tc>
      </w:tr>
      <w:tr w:rsidR="00F4290C" w:rsidRPr="00276735" w14:paraId="3238CE0C" w14:textId="77777777" w:rsidTr="005757D3">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656" w:type="dxa"/>
            <w:vAlign w:val="center"/>
          </w:tcPr>
          <w:p w14:paraId="43920933" w14:textId="4AC429C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Action in App</w:t>
            </w:r>
          </w:p>
        </w:tc>
        <w:tc>
          <w:tcPr>
            <w:tcW w:w="2418" w:type="dxa"/>
            <w:vAlign w:val="center"/>
          </w:tcPr>
          <w:p w14:paraId="5477D4C0"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Test new features that been added on app</w:t>
            </w:r>
          </w:p>
        </w:tc>
        <w:tc>
          <w:tcPr>
            <w:tcW w:w="1408" w:type="dxa"/>
            <w:vAlign w:val="center"/>
          </w:tcPr>
          <w:p w14:paraId="1429A0D2" w14:textId="62839A45"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Developer</w:t>
            </w:r>
          </w:p>
        </w:tc>
        <w:tc>
          <w:tcPr>
            <w:tcW w:w="1721" w:type="dxa"/>
            <w:vAlign w:val="center"/>
          </w:tcPr>
          <w:p w14:paraId="1C0B4E51"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Run it both on emulator and real Android phone</w:t>
            </w:r>
          </w:p>
        </w:tc>
        <w:tc>
          <w:tcPr>
            <w:tcW w:w="1868" w:type="dxa"/>
            <w:vAlign w:val="center"/>
          </w:tcPr>
          <w:p w14:paraId="78C82B7A" w14:textId="6DC2473E"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Every time a new function has been added</w:t>
            </w:r>
          </w:p>
        </w:tc>
      </w:tr>
      <w:tr w:rsidR="00F4290C" w:rsidRPr="00276735" w14:paraId="30F392CC" w14:textId="77777777" w:rsidTr="005757D3">
        <w:trPr>
          <w:trHeight w:val="1135"/>
        </w:trPr>
        <w:tc>
          <w:tcPr>
            <w:cnfStyle w:val="001000000000" w:firstRow="0" w:lastRow="0" w:firstColumn="1" w:lastColumn="0" w:oddVBand="0" w:evenVBand="0" w:oddHBand="0" w:evenHBand="0" w:firstRowFirstColumn="0" w:firstRowLastColumn="0" w:lastRowFirstColumn="0" w:lastRowLastColumn="0"/>
            <w:tcW w:w="1656" w:type="dxa"/>
            <w:vAlign w:val="center"/>
          </w:tcPr>
          <w:p w14:paraId="48457D66"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Compatibility</w:t>
            </w:r>
          </w:p>
        </w:tc>
        <w:tc>
          <w:tcPr>
            <w:tcW w:w="2418" w:type="dxa"/>
            <w:vAlign w:val="center"/>
          </w:tcPr>
          <w:p w14:paraId="2CE88022"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Test how layout and function work in different system</w:t>
            </w:r>
          </w:p>
        </w:tc>
        <w:tc>
          <w:tcPr>
            <w:tcW w:w="1408" w:type="dxa"/>
            <w:vAlign w:val="center"/>
          </w:tcPr>
          <w:p w14:paraId="6E88562A"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QA</w:t>
            </w:r>
          </w:p>
        </w:tc>
        <w:tc>
          <w:tcPr>
            <w:tcW w:w="1721" w:type="dxa"/>
            <w:vAlign w:val="center"/>
          </w:tcPr>
          <w:p w14:paraId="7F5E83D6"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Run it in different devices</w:t>
            </w:r>
          </w:p>
        </w:tc>
        <w:tc>
          <w:tcPr>
            <w:tcW w:w="1868" w:type="dxa"/>
            <w:vAlign w:val="center"/>
          </w:tcPr>
          <w:p w14:paraId="67F4AF3D" w14:textId="5134113B"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Every time layout changes</w:t>
            </w:r>
          </w:p>
        </w:tc>
      </w:tr>
      <w:tr w:rsidR="00F4290C" w:rsidRPr="00276735" w14:paraId="385E34F4" w14:textId="77777777" w:rsidTr="005757D3">
        <w:trPr>
          <w:cnfStyle w:val="000000100000" w:firstRow="0" w:lastRow="0" w:firstColumn="0" w:lastColumn="0" w:oddVBand="0" w:evenVBand="0" w:oddHBand="1" w:evenHBand="0" w:firstRowFirstColumn="0" w:firstRowLastColumn="0" w:lastRowFirstColumn="0" w:lastRowLastColumn="0"/>
          <w:trHeight w:val="1123"/>
        </w:trPr>
        <w:tc>
          <w:tcPr>
            <w:cnfStyle w:val="001000000000" w:firstRow="0" w:lastRow="0" w:firstColumn="1" w:lastColumn="0" w:oddVBand="0" w:evenVBand="0" w:oddHBand="0" w:evenHBand="0" w:firstRowFirstColumn="0" w:firstRowLastColumn="0" w:lastRowFirstColumn="0" w:lastRowLastColumn="0"/>
            <w:tcW w:w="1656" w:type="dxa"/>
            <w:vAlign w:val="center"/>
          </w:tcPr>
          <w:p w14:paraId="0B537B92"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UI friendly</w:t>
            </w:r>
          </w:p>
        </w:tc>
        <w:tc>
          <w:tcPr>
            <w:tcW w:w="2418" w:type="dxa"/>
            <w:vAlign w:val="center"/>
          </w:tcPr>
          <w:p w14:paraId="1CB85341"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Test if the design is suitable for target audience</w:t>
            </w:r>
          </w:p>
        </w:tc>
        <w:tc>
          <w:tcPr>
            <w:tcW w:w="1408" w:type="dxa"/>
            <w:vAlign w:val="center"/>
          </w:tcPr>
          <w:p w14:paraId="665E9577"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Potential users</w:t>
            </w:r>
          </w:p>
        </w:tc>
        <w:tc>
          <w:tcPr>
            <w:tcW w:w="1721" w:type="dxa"/>
            <w:vAlign w:val="center"/>
          </w:tcPr>
          <w:p w14:paraId="5598E08D"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Test it on their own device</w:t>
            </w:r>
          </w:p>
        </w:tc>
        <w:tc>
          <w:tcPr>
            <w:tcW w:w="1868" w:type="dxa"/>
            <w:vAlign w:val="center"/>
          </w:tcPr>
          <w:p w14:paraId="64EB77C2"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Every time a new design comes out</w:t>
            </w:r>
          </w:p>
        </w:tc>
      </w:tr>
    </w:tbl>
    <w:p w14:paraId="11224890" w14:textId="77777777" w:rsidR="00F4290C" w:rsidRPr="00276735" w:rsidRDefault="00F4290C" w:rsidP="00F4290C">
      <w:pPr>
        <w:rPr>
          <w:rFonts w:ascii="Helvetica Neue" w:hAnsi="Helvetica Neue"/>
          <w:color w:val="000000" w:themeColor="text1"/>
        </w:rPr>
      </w:pPr>
    </w:p>
    <w:p w14:paraId="0ABF4D17" w14:textId="5264AEDE" w:rsidR="00F4290C" w:rsidRPr="00276735" w:rsidRDefault="00F4290C" w:rsidP="00F4290C">
      <w:pPr>
        <w:pStyle w:val="Heading1"/>
      </w:pPr>
      <w:bookmarkStart w:id="50" w:name="_Toc54554381"/>
      <w:bookmarkStart w:id="51" w:name="_Toc55128297"/>
      <w:bookmarkStart w:id="52" w:name="_Toc55128832"/>
      <w:bookmarkStart w:id="53" w:name="_Toc55211158"/>
      <w:bookmarkStart w:id="54" w:name="_Toc55215356"/>
      <w:bookmarkStart w:id="55" w:name="_Toc55215620"/>
      <w:bookmarkStart w:id="56" w:name="_Toc55580225"/>
      <w:r w:rsidRPr="00276735">
        <w:t>Development Artefacts</w:t>
      </w:r>
      <w:bookmarkEnd w:id="50"/>
      <w:bookmarkEnd w:id="51"/>
      <w:bookmarkEnd w:id="52"/>
      <w:bookmarkEnd w:id="53"/>
      <w:bookmarkEnd w:id="54"/>
      <w:bookmarkEnd w:id="55"/>
      <w:bookmarkEnd w:id="56"/>
    </w:p>
    <w:p w14:paraId="742D27B4" w14:textId="2CEF356F" w:rsidR="00F4290C" w:rsidRPr="00276735" w:rsidRDefault="00F4290C" w:rsidP="00F4290C">
      <w:pPr>
        <w:pStyle w:val="Heading2"/>
      </w:pPr>
      <w:bookmarkStart w:id="57" w:name="_Toc54554382"/>
      <w:bookmarkStart w:id="58" w:name="_Toc55128298"/>
      <w:bookmarkStart w:id="59" w:name="_Toc55128833"/>
      <w:bookmarkStart w:id="60" w:name="_Toc55211159"/>
      <w:bookmarkStart w:id="61" w:name="_Toc55215357"/>
      <w:bookmarkStart w:id="62" w:name="_Toc55215621"/>
      <w:bookmarkStart w:id="63" w:name="_Toc55580226"/>
      <w:r w:rsidRPr="00276735">
        <w:t>APK link</w:t>
      </w:r>
      <w:bookmarkEnd w:id="57"/>
      <w:bookmarkEnd w:id="58"/>
      <w:bookmarkEnd w:id="59"/>
      <w:bookmarkEnd w:id="60"/>
      <w:bookmarkEnd w:id="61"/>
      <w:bookmarkEnd w:id="62"/>
      <w:bookmarkEnd w:id="63"/>
    </w:p>
    <w:p w14:paraId="03591F0D" w14:textId="77777777"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The newest apk ‘SaveTheHoodie.apk’ is generated under this folder. </w:t>
      </w:r>
    </w:p>
    <w:p w14:paraId="0D08F68A" w14:textId="77777777" w:rsidR="00F4290C" w:rsidRPr="00276735" w:rsidRDefault="000C4C16" w:rsidP="00F4290C">
      <w:pPr>
        <w:jc w:val="both"/>
        <w:rPr>
          <w:rFonts w:ascii="Helvetica Neue" w:eastAsia="SimSun" w:hAnsi="Helvetica Neue"/>
          <w:color w:val="000000" w:themeColor="text1"/>
          <w:u w:val="single"/>
        </w:rPr>
      </w:pPr>
      <w:hyperlink r:id="rId19" w:history="1">
        <w:r w:rsidR="00F4290C" w:rsidRPr="00276735">
          <w:rPr>
            <w:rFonts w:ascii="Helvetica Neue" w:eastAsia="SimSun" w:hAnsi="Helvetica Neue"/>
            <w:u w:val="single"/>
          </w:rPr>
          <w:t>https://github.com/lisihan123/MONASH-IE-MP13/tree/master/release</w:t>
        </w:r>
      </w:hyperlink>
    </w:p>
    <w:p w14:paraId="2BE6C42E" w14:textId="77777777" w:rsidR="00F4290C" w:rsidRPr="00276735" w:rsidRDefault="00F4290C" w:rsidP="00F4290C">
      <w:pPr>
        <w:pStyle w:val="ListParagraph"/>
        <w:ind w:left="800"/>
        <w:rPr>
          <w:rFonts w:ascii="Helvetica Neue" w:hAnsi="Helvetica Neue"/>
          <w:color w:val="000000" w:themeColor="text1"/>
        </w:rPr>
      </w:pPr>
    </w:p>
    <w:p w14:paraId="71A265B0" w14:textId="4672FE4D" w:rsidR="00F4290C" w:rsidRPr="00276735" w:rsidRDefault="003C4B8C" w:rsidP="00F4290C">
      <w:pPr>
        <w:pStyle w:val="Heading2"/>
      </w:pPr>
      <w:bookmarkStart w:id="64" w:name="_Toc55211160"/>
      <w:bookmarkStart w:id="65" w:name="_Toc55215358"/>
      <w:bookmarkStart w:id="66" w:name="_Toc55215622"/>
      <w:bookmarkStart w:id="67" w:name="_Toc55580227"/>
      <w:r w:rsidRPr="00276735">
        <w:t>Code</w:t>
      </w:r>
      <w:bookmarkEnd w:id="64"/>
      <w:bookmarkEnd w:id="65"/>
      <w:bookmarkEnd w:id="66"/>
      <w:bookmarkEnd w:id="67"/>
    </w:p>
    <w:p w14:paraId="772F4F5D" w14:textId="77777777" w:rsidR="003C4B8C" w:rsidRPr="00276735" w:rsidRDefault="003C4B8C" w:rsidP="003C4B8C">
      <w:pPr>
        <w:pStyle w:val="ListParagraph"/>
        <w:numPr>
          <w:ilvl w:val="0"/>
          <w:numId w:val="5"/>
        </w:num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Git hub repository </w:t>
      </w:r>
    </w:p>
    <w:p w14:paraId="65103FB0" w14:textId="77777777" w:rsidR="003C4B8C" w:rsidRPr="00276735" w:rsidRDefault="003C4B8C" w:rsidP="003C4B8C">
      <w:pPr>
        <w:pStyle w:val="ListParagraph"/>
        <w:jc w:val="both"/>
        <w:rPr>
          <w:rFonts w:ascii="Helvetica Neue" w:eastAsia="SimSun" w:hAnsi="Helvetica Neue"/>
          <w:color w:val="000000" w:themeColor="text1"/>
        </w:rPr>
      </w:pPr>
    </w:p>
    <w:p w14:paraId="7E23F603" w14:textId="64F613A1" w:rsidR="00F4290C" w:rsidRPr="00276735" w:rsidRDefault="00F4290C" w:rsidP="003C4B8C">
      <w:pPr>
        <w:pStyle w:val="ListParagraph"/>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This project is been collaborated using </w:t>
      </w:r>
      <w:r w:rsidR="00276735" w:rsidRPr="00276735">
        <w:rPr>
          <w:rFonts w:ascii="Helvetica Neue" w:eastAsia="SimSun" w:hAnsi="Helvetica Neue"/>
          <w:color w:val="000000" w:themeColor="text1"/>
        </w:rPr>
        <w:t>GitHub</w:t>
      </w:r>
      <w:r w:rsidRPr="00276735">
        <w:rPr>
          <w:rFonts w:ascii="Helvetica Neue" w:eastAsia="SimSun" w:hAnsi="Helvetica Neue"/>
          <w:color w:val="000000" w:themeColor="text1"/>
        </w:rPr>
        <w:t xml:space="preserve"> that is contributed by every member in Faunalytics. </w:t>
      </w:r>
    </w:p>
    <w:p w14:paraId="44A1D2A4" w14:textId="77777777" w:rsidR="00F4290C" w:rsidRPr="00276735" w:rsidRDefault="000C4C16" w:rsidP="00F4290C">
      <w:pPr>
        <w:jc w:val="both"/>
        <w:rPr>
          <w:rFonts w:ascii="Helvetica Neue" w:eastAsia="SimSun" w:hAnsi="Helvetica Neue"/>
          <w:u w:val="single"/>
        </w:rPr>
      </w:pPr>
      <w:hyperlink r:id="rId20" w:history="1">
        <w:r w:rsidR="00F4290C" w:rsidRPr="00276735">
          <w:rPr>
            <w:rFonts w:ascii="Helvetica Neue" w:eastAsia="SimSun" w:hAnsi="Helvetica Neue"/>
            <w:u w:val="single"/>
          </w:rPr>
          <w:t>https://github.com/lisihan123/MONASH-IE-MP13</w:t>
        </w:r>
      </w:hyperlink>
    </w:p>
    <w:p w14:paraId="722EC634" w14:textId="638C6410" w:rsidR="003C4B8C" w:rsidRPr="00276735" w:rsidRDefault="003C4B8C" w:rsidP="003C4B8C">
      <w:pPr>
        <w:pStyle w:val="ListParagraph"/>
        <w:numPr>
          <w:ilvl w:val="0"/>
          <w:numId w:val="5"/>
        </w:num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Zip file </w:t>
      </w:r>
    </w:p>
    <w:p w14:paraId="0776B833" w14:textId="77777777" w:rsidR="003C4B8C" w:rsidRPr="00276735" w:rsidRDefault="003C4B8C" w:rsidP="003C4B8C">
      <w:pPr>
        <w:pStyle w:val="ListParagraph"/>
        <w:jc w:val="both"/>
        <w:rPr>
          <w:rFonts w:ascii="Helvetica Neue" w:eastAsia="SimSun" w:hAnsi="Helvetica Neue"/>
          <w:color w:val="000000" w:themeColor="text1"/>
        </w:rPr>
      </w:pPr>
    </w:p>
    <w:p w14:paraId="011A8460" w14:textId="313CA0A9" w:rsidR="003C4B8C" w:rsidRPr="00276735" w:rsidRDefault="003C4B8C" w:rsidP="003C4B8C">
      <w:pPr>
        <w:pStyle w:val="ListParagraph"/>
        <w:jc w:val="both"/>
        <w:rPr>
          <w:rFonts w:ascii="Helvetica Neue" w:eastAsia="SimSun" w:hAnsi="Helvetica Neue"/>
          <w:color w:val="000000" w:themeColor="text1"/>
        </w:rPr>
      </w:pPr>
      <w:r w:rsidRPr="00276735">
        <w:rPr>
          <w:rFonts w:ascii="Helvetica Neue" w:eastAsia="SimSun" w:hAnsi="Helvetica Neue"/>
          <w:color w:val="000000" w:themeColor="text1"/>
        </w:rPr>
        <w:t>We also backup it in a zip file as attachment</w:t>
      </w:r>
      <w:r w:rsidR="001B2523" w:rsidRPr="00276735">
        <w:rPr>
          <w:rFonts w:ascii="Helvetica Neue" w:eastAsia="SimSun" w:hAnsi="Helvetica Neue"/>
          <w:color w:val="000000" w:themeColor="text1"/>
        </w:rPr>
        <w:t xml:space="preserve"> ‘Maintainance_attachment.zip’ of this document.</w:t>
      </w:r>
    </w:p>
    <w:p w14:paraId="699BB3A9" w14:textId="01AE1497" w:rsidR="001B2523" w:rsidRPr="00276735" w:rsidRDefault="001B2523" w:rsidP="003C4B8C">
      <w:pPr>
        <w:pStyle w:val="ListParagraph"/>
        <w:jc w:val="both"/>
        <w:rPr>
          <w:rFonts w:ascii="Helvetica Neue" w:eastAsia="SimSun" w:hAnsi="Helvetica Neue"/>
          <w:color w:val="000000" w:themeColor="text1"/>
          <w:lang w:eastAsia="zh-TW"/>
        </w:rPr>
      </w:pPr>
      <w:r w:rsidRPr="00276735">
        <w:rPr>
          <w:rFonts w:ascii="Helvetica Neue" w:eastAsia="SimSun" w:hAnsi="Helvetica Neue"/>
          <w:color w:val="000000" w:themeColor="text1"/>
        </w:rPr>
        <w:t>The structure is same as git hub. With open ‘Save</w:t>
      </w:r>
      <w:r w:rsidR="003B299C" w:rsidRPr="00276735">
        <w:rPr>
          <w:rFonts w:ascii="Helvetica Neue" w:eastAsia="SimSun" w:hAnsi="Helvetica Neue"/>
          <w:color w:val="000000" w:themeColor="text1"/>
        </w:rPr>
        <w:t xml:space="preserve">TheBird2’ folder through Android Studio, you can modify the code directly. </w:t>
      </w:r>
    </w:p>
    <w:p w14:paraId="0F1AB9AB" w14:textId="77777777" w:rsidR="00F4290C" w:rsidRPr="00276735" w:rsidRDefault="00F4290C" w:rsidP="00F4290C">
      <w:pPr>
        <w:ind w:left="80" w:firstLine="720"/>
        <w:rPr>
          <w:rFonts w:ascii="Helvetica Neue" w:hAnsi="Helvetica Neue"/>
          <w:color w:val="000000" w:themeColor="text1"/>
        </w:rPr>
      </w:pPr>
    </w:p>
    <w:p w14:paraId="474DF79B" w14:textId="16C1A80C" w:rsidR="00F4290C" w:rsidRPr="00276735" w:rsidRDefault="00F4290C" w:rsidP="00F4290C">
      <w:pPr>
        <w:pStyle w:val="Heading2"/>
      </w:pPr>
      <w:bookmarkStart w:id="68" w:name="_Toc54554384"/>
      <w:bookmarkStart w:id="69" w:name="_Toc55128300"/>
      <w:bookmarkStart w:id="70" w:name="_Toc55128835"/>
      <w:bookmarkStart w:id="71" w:name="_Toc55211161"/>
      <w:bookmarkStart w:id="72" w:name="_Toc55215359"/>
      <w:bookmarkStart w:id="73" w:name="_Toc55215623"/>
      <w:bookmarkStart w:id="74" w:name="_Toc55580228"/>
      <w:r w:rsidRPr="00276735">
        <w:t>Sources</w:t>
      </w:r>
      <w:bookmarkEnd w:id="68"/>
      <w:bookmarkEnd w:id="69"/>
      <w:bookmarkEnd w:id="70"/>
      <w:bookmarkEnd w:id="71"/>
      <w:bookmarkEnd w:id="72"/>
      <w:bookmarkEnd w:id="73"/>
      <w:bookmarkEnd w:id="74"/>
    </w:p>
    <w:p w14:paraId="26A95720" w14:textId="32C1CC39" w:rsidR="00F4290C" w:rsidRPr="00276735" w:rsidRDefault="00F4290C" w:rsidP="00F4290C">
      <w:pPr>
        <w:jc w:val="both"/>
        <w:rPr>
          <w:rFonts w:ascii="Helvetica Neue" w:eastAsia="SimSun" w:hAnsi="Helvetica Neue"/>
          <w:color w:val="000000" w:themeColor="text1"/>
        </w:rPr>
      </w:pPr>
      <w:r w:rsidRPr="00276735">
        <w:rPr>
          <w:rFonts w:ascii="Helvetica Neue" w:eastAsia="SimSun" w:hAnsi="Helvetica Neue"/>
          <w:color w:val="000000" w:themeColor="text1"/>
        </w:rPr>
        <w:t xml:space="preserve">Some statistic figures such as Hooded Plovers’ total count is been found on Birdlife and eBird. </w:t>
      </w:r>
    </w:p>
    <w:p w14:paraId="0FDCE271" w14:textId="452E53E6" w:rsidR="00F4290C" w:rsidRPr="00276735" w:rsidRDefault="000C4C16" w:rsidP="00F4290C">
      <w:pPr>
        <w:jc w:val="both"/>
        <w:rPr>
          <w:rFonts w:ascii="Helvetica Neue" w:eastAsia="SimSun" w:hAnsi="Helvetica Neue"/>
          <w:u w:val="single"/>
        </w:rPr>
      </w:pPr>
      <w:hyperlink r:id="rId21" w:history="1">
        <w:r w:rsidR="00F4290C" w:rsidRPr="00276735">
          <w:rPr>
            <w:rFonts w:ascii="Helvetica Neue" w:eastAsia="SimSun" w:hAnsi="Helvetica Neue"/>
            <w:u w:val="single"/>
          </w:rPr>
          <w:t>https://ebird.org/species/hooplo2</w:t>
        </w:r>
      </w:hyperlink>
    </w:p>
    <w:p w14:paraId="557B6654" w14:textId="77777777" w:rsidR="00F4290C" w:rsidRPr="00276735" w:rsidRDefault="000C4C16" w:rsidP="00F4290C">
      <w:pPr>
        <w:jc w:val="both"/>
        <w:rPr>
          <w:rFonts w:ascii="Helvetica Neue" w:eastAsia="SimSun" w:hAnsi="Helvetica Neue"/>
          <w:u w:val="single"/>
        </w:rPr>
      </w:pPr>
      <w:hyperlink r:id="rId22" w:history="1">
        <w:r w:rsidR="00F4290C" w:rsidRPr="00276735">
          <w:rPr>
            <w:rFonts w:ascii="Helvetica Neue" w:eastAsia="SimSun" w:hAnsi="Helvetica Neue"/>
            <w:u w:val="single"/>
          </w:rPr>
          <w:t>https://birdata.birdlife.org.au/</w:t>
        </w:r>
      </w:hyperlink>
    </w:p>
    <w:p w14:paraId="674264C7" w14:textId="77777777" w:rsidR="00F4290C" w:rsidRPr="00276735" w:rsidRDefault="00F4290C" w:rsidP="00F4290C">
      <w:pPr>
        <w:rPr>
          <w:rFonts w:ascii="Helvetica Neue" w:hAnsi="Helvetica Neue"/>
          <w:color w:val="000000" w:themeColor="text1"/>
        </w:rPr>
      </w:pPr>
    </w:p>
    <w:p w14:paraId="03455C0F" w14:textId="13305F0C" w:rsidR="00F4290C" w:rsidRPr="00276735" w:rsidRDefault="00F4290C" w:rsidP="00F4290C">
      <w:pPr>
        <w:pStyle w:val="Heading2"/>
      </w:pPr>
      <w:bookmarkStart w:id="75" w:name="_Toc55128301"/>
      <w:bookmarkStart w:id="76" w:name="_Toc55128836"/>
      <w:bookmarkStart w:id="77" w:name="_Toc55211162"/>
      <w:bookmarkStart w:id="78" w:name="_Toc55215360"/>
      <w:bookmarkStart w:id="79" w:name="_Toc55215624"/>
      <w:bookmarkStart w:id="80" w:name="_Toc55580229"/>
      <w:r w:rsidRPr="00276735">
        <w:t>File content</w:t>
      </w:r>
      <w:bookmarkEnd w:id="75"/>
      <w:bookmarkEnd w:id="76"/>
      <w:bookmarkEnd w:id="77"/>
      <w:bookmarkEnd w:id="78"/>
      <w:bookmarkEnd w:id="79"/>
      <w:bookmarkEnd w:id="80"/>
    </w:p>
    <w:p w14:paraId="16E96DEA" w14:textId="67749CD0" w:rsidR="00F4290C" w:rsidRPr="00276735" w:rsidRDefault="00F4290C" w:rsidP="00F4290C">
      <w:pPr>
        <w:rPr>
          <w:rFonts w:ascii="Helvetica Neue" w:eastAsia="SimSun" w:hAnsi="Helvetica Neue"/>
          <w:color w:val="000000" w:themeColor="text1"/>
        </w:rPr>
      </w:pPr>
      <w:r w:rsidRPr="00276735">
        <w:rPr>
          <w:rFonts w:ascii="Helvetica Neue" w:eastAsia="SimSun" w:hAnsi="Helvetica Neue"/>
          <w:color w:val="000000" w:themeColor="text1"/>
        </w:rPr>
        <w:t>In Android application, ‘.java’ files in charge of every action, effect, listener and other dynamic behavior while ‘.xml’ files contain the layout of every page.</w:t>
      </w:r>
    </w:p>
    <w:p w14:paraId="38FADF18" w14:textId="41BB0190" w:rsidR="00F4290C" w:rsidRPr="00276735" w:rsidRDefault="00F4290C" w:rsidP="00F4290C">
      <w:pPr>
        <w:rPr>
          <w:rFonts w:ascii="Helvetica Neue" w:eastAsia="SimSun" w:hAnsi="Helvetica Neue"/>
          <w:color w:val="000000" w:themeColor="text1"/>
        </w:rPr>
      </w:pPr>
      <w:r w:rsidRPr="00276735">
        <w:rPr>
          <w:rFonts w:ascii="Helvetica Neue" w:eastAsia="SimSun" w:hAnsi="Helvetica Neue"/>
          <w:color w:val="000000" w:themeColor="text1"/>
        </w:rPr>
        <w:t xml:space="preserve">Here is the table of how each layout in app corresponds to files. </w:t>
      </w:r>
    </w:p>
    <w:tbl>
      <w:tblPr>
        <w:tblStyle w:val="GridTable4-Accent5"/>
        <w:tblW w:w="9072" w:type="dxa"/>
        <w:tblLayout w:type="fixed"/>
        <w:tblLook w:val="04A0" w:firstRow="1" w:lastRow="0" w:firstColumn="1" w:lastColumn="0" w:noHBand="0" w:noVBand="1"/>
      </w:tblPr>
      <w:tblGrid>
        <w:gridCol w:w="2551"/>
        <w:gridCol w:w="3402"/>
        <w:gridCol w:w="3119"/>
      </w:tblGrid>
      <w:tr w:rsidR="00F4290C" w:rsidRPr="00276735" w14:paraId="4DF74290" w14:textId="77777777" w:rsidTr="005757D3">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0B4D5F15" w14:textId="77777777" w:rsidR="00F4290C" w:rsidRPr="005757D3" w:rsidRDefault="00F4290C" w:rsidP="005757D3">
            <w:pPr>
              <w:pStyle w:val="ListParagraph"/>
              <w:ind w:left="0"/>
              <w:rPr>
                <w:rFonts w:ascii="Helvetica Neue" w:hAnsi="Helvetica Neue"/>
                <w:b w:val="0"/>
                <w:bCs w:val="0"/>
              </w:rPr>
            </w:pPr>
            <w:r w:rsidRPr="005757D3">
              <w:rPr>
                <w:rFonts w:ascii="Helvetica Neue" w:hAnsi="Helvetica Neue"/>
              </w:rPr>
              <w:t>Features in app</w:t>
            </w:r>
          </w:p>
        </w:tc>
        <w:tc>
          <w:tcPr>
            <w:tcW w:w="3402" w:type="dxa"/>
            <w:vAlign w:val="center"/>
          </w:tcPr>
          <w:p w14:paraId="3245676C" w14:textId="77777777" w:rsidR="00F4290C" w:rsidRPr="005757D3" w:rsidRDefault="00F4290C" w:rsidP="005757D3">
            <w:pPr>
              <w:pStyle w:val="ListParagraph"/>
              <w:ind w:left="0"/>
              <w:cnfStyle w:val="100000000000" w:firstRow="1" w:lastRow="0" w:firstColumn="0" w:lastColumn="0" w:oddVBand="0" w:evenVBand="0" w:oddHBand="0" w:evenHBand="0" w:firstRowFirstColumn="0" w:firstRowLastColumn="0" w:lastRowFirstColumn="0" w:lastRowLastColumn="0"/>
              <w:rPr>
                <w:rFonts w:ascii="Helvetica Neue" w:hAnsi="Helvetica Neue"/>
                <w:b w:val="0"/>
                <w:bCs w:val="0"/>
              </w:rPr>
            </w:pPr>
            <w:r w:rsidRPr="005757D3">
              <w:rPr>
                <w:rFonts w:ascii="Helvetica Neue" w:hAnsi="Helvetica Neue"/>
              </w:rPr>
              <w:t>File name</w:t>
            </w:r>
          </w:p>
        </w:tc>
        <w:tc>
          <w:tcPr>
            <w:tcW w:w="3119" w:type="dxa"/>
            <w:vAlign w:val="center"/>
          </w:tcPr>
          <w:p w14:paraId="2B9D55F4" w14:textId="77777777" w:rsidR="00F4290C" w:rsidRPr="005757D3" w:rsidRDefault="00F4290C" w:rsidP="005757D3">
            <w:pPr>
              <w:pStyle w:val="ListParagraph"/>
              <w:ind w:left="0"/>
              <w:cnfStyle w:val="100000000000" w:firstRow="1" w:lastRow="0" w:firstColumn="0" w:lastColumn="0" w:oddVBand="0" w:evenVBand="0" w:oddHBand="0" w:evenHBand="0" w:firstRowFirstColumn="0" w:firstRowLastColumn="0" w:lastRowFirstColumn="0" w:lastRowLastColumn="0"/>
              <w:rPr>
                <w:rFonts w:ascii="Helvetica Neue" w:hAnsi="Helvetica Neue"/>
                <w:b w:val="0"/>
                <w:bCs w:val="0"/>
              </w:rPr>
            </w:pPr>
            <w:r w:rsidRPr="005757D3">
              <w:rPr>
                <w:rFonts w:ascii="Helvetica Neue" w:hAnsi="Helvetica Neue"/>
              </w:rPr>
              <w:t>Structure</w:t>
            </w:r>
          </w:p>
        </w:tc>
      </w:tr>
      <w:tr w:rsidR="00F4290C" w:rsidRPr="00276735" w14:paraId="07CC1004" w14:textId="77777777" w:rsidTr="005757D3">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21C16EBF" w14:textId="498B9507" w:rsidR="00F4290C" w:rsidRPr="00276735" w:rsidRDefault="009A5E36" w:rsidP="005757D3">
            <w:pPr>
              <w:rPr>
                <w:rFonts w:ascii="Helvetica Neue" w:hAnsi="Helvetica Neue"/>
                <w:color w:val="000000" w:themeColor="text1"/>
                <w:lang w:eastAsia="zh-CN"/>
              </w:rPr>
            </w:pPr>
            <w:r>
              <w:rPr>
                <w:rFonts w:ascii="Helvetica Neue" w:hAnsi="Helvetica Neue" w:hint="eastAsia"/>
                <w:color w:val="000000" w:themeColor="text1"/>
                <w:lang w:eastAsia="zh-CN"/>
              </w:rPr>
              <w:t>Project</w:t>
            </w:r>
            <w:r>
              <w:rPr>
                <w:rFonts w:ascii="Helvetica Neue" w:hAnsi="Helvetica Neue"/>
                <w:color w:val="000000" w:themeColor="text1"/>
                <w:lang w:eastAsia="zh-CN"/>
              </w:rPr>
              <w:t xml:space="preserve"> </w:t>
            </w:r>
            <w:r w:rsidR="00CC013C">
              <w:rPr>
                <w:rFonts w:ascii="Helvetica Neue" w:hAnsi="Helvetica Neue"/>
                <w:color w:val="000000" w:themeColor="text1"/>
                <w:lang w:eastAsia="zh-CN"/>
              </w:rPr>
              <w:t xml:space="preserve">main </w:t>
            </w:r>
            <w:r w:rsidR="00CE3EA1">
              <w:rPr>
                <w:rFonts w:ascii="Helvetica Neue" w:hAnsi="Helvetica Neue" w:hint="eastAsia"/>
                <w:color w:val="000000" w:themeColor="text1"/>
                <w:lang w:eastAsia="zh-CN"/>
              </w:rPr>
              <w:t>f</w:t>
            </w:r>
            <w:r w:rsidR="00CC013C">
              <w:rPr>
                <w:rFonts w:ascii="Helvetica Neue" w:hAnsi="Helvetica Neue" w:hint="eastAsia"/>
                <w:color w:val="000000" w:themeColor="text1"/>
                <w:lang w:eastAsia="zh-CN"/>
              </w:rPr>
              <w:t>rame</w:t>
            </w:r>
          </w:p>
        </w:tc>
        <w:tc>
          <w:tcPr>
            <w:tcW w:w="3402" w:type="dxa"/>
            <w:vAlign w:val="center"/>
          </w:tcPr>
          <w:p w14:paraId="14C26676"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MainActivity.java</w:t>
            </w:r>
          </w:p>
          <w:p w14:paraId="00E184E1"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activity_main.xml</w:t>
            </w:r>
          </w:p>
        </w:tc>
        <w:tc>
          <w:tcPr>
            <w:tcW w:w="3119" w:type="dxa"/>
            <w:vAlign w:val="center"/>
          </w:tcPr>
          <w:p w14:paraId="66B34E34" w14:textId="747F36D4" w:rsidR="00F4290C" w:rsidRPr="00276735" w:rsidRDefault="00CC013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Pr>
                <w:rFonts w:ascii="Helvetica Neue" w:hAnsi="Helvetica Neue"/>
                <w:color w:val="000000" w:themeColor="text1"/>
              </w:rPr>
              <w:t>-</w:t>
            </w:r>
          </w:p>
        </w:tc>
      </w:tr>
      <w:tr w:rsidR="00F4290C" w:rsidRPr="00276735" w14:paraId="0F015904" w14:textId="77777777" w:rsidTr="005757D3">
        <w:trPr>
          <w:trHeight w:val="812"/>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3A8F1057"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Loading page</w:t>
            </w:r>
          </w:p>
        </w:tc>
        <w:tc>
          <w:tcPr>
            <w:tcW w:w="3402" w:type="dxa"/>
            <w:vAlign w:val="center"/>
          </w:tcPr>
          <w:p w14:paraId="1D72BDDD"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LoadingActivity.java</w:t>
            </w:r>
          </w:p>
          <w:p w14:paraId="55EA7C1C"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activity_loading_activity.xml</w:t>
            </w:r>
          </w:p>
        </w:tc>
        <w:tc>
          <w:tcPr>
            <w:tcW w:w="3119" w:type="dxa"/>
            <w:vAlign w:val="center"/>
          </w:tcPr>
          <w:p w14:paraId="1FA81A30"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App loading page</w:t>
            </w:r>
          </w:p>
        </w:tc>
      </w:tr>
      <w:tr w:rsidR="00F4290C" w:rsidRPr="00276735" w14:paraId="25A89505" w14:textId="77777777" w:rsidTr="005757D3">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41C09D0F"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Home page</w:t>
            </w:r>
          </w:p>
        </w:tc>
        <w:tc>
          <w:tcPr>
            <w:tcW w:w="3402" w:type="dxa"/>
            <w:vAlign w:val="center"/>
          </w:tcPr>
          <w:p w14:paraId="1556218B"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fragment_home.xml</w:t>
            </w:r>
          </w:p>
          <w:p w14:paraId="245183DA"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p>
        </w:tc>
        <w:tc>
          <w:tcPr>
            <w:tcW w:w="3119" w:type="dxa"/>
            <w:vAlign w:val="center"/>
          </w:tcPr>
          <w:p w14:paraId="663BF811"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Home fragment</w:t>
            </w:r>
          </w:p>
        </w:tc>
      </w:tr>
      <w:tr w:rsidR="00F4290C" w:rsidRPr="00276735" w14:paraId="01A1060F" w14:textId="77777777" w:rsidTr="005757D3">
        <w:tc>
          <w:tcPr>
            <w:cnfStyle w:val="001000000000" w:firstRow="0" w:lastRow="0" w:firstColumn="1" w:lastColumn="0" w:oddVBand="0" w:evenVBand="0" w:oddHBand="0" w:evenHBand="0" w:firstRowFirstColumn="0" w:firstRowLastColumn="0" w:lastRowFirstColumn="0" w:lastRowLastColumn="0"/>
            <w:tcW w:w="2551" w:type="dxa"/>
            <w:vAlign w:val="center"/>
          </w:tcPr>
          <w:p w14:paraId="4F69A96C"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Hoodies’ habitat page</w:t>
            </w:r>
          </w:p>
        </w:tc>
        <w:tc>
          <w:tcPr>
            <w:tcW w:w="3402" w:type="dxa"/>
            <w:vAlign w:val="center"/>
          </w:tcPr>
          <w:p w14:paraId="23956E73"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MapsFragment.java</w:t>
            </w:r>
          </w:p>
          <w:p w14:paraId="36BAFFEE"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 xml:space="preserve">assets/index.html </w:t>
            </w:r>
          </w:p>
          <w:p w14:paraId="3EF9123F"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p>
        </w:tc>
        <w:tc>
          <w:tcPr>
            <w:tcW w:w="3119" w:type="dxa"/>
            <w:vAlign w:val="center"/>
          </w:tcPr>
          <w:p w14:paraId="743DCAFB"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Map fragment</w:t>
            </w:r>
          </w:p>
        </w:tc>
      </w:tr>
      <w:tr w:rsidR="00F4290C" w:rsidRPr="00276735" w14:paraId="721782CD" w14:textId="77777777" w:rsidTr="00575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19721F21"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More info page</w:t>
            </w:r>
          </w:p>
        </w:tc>
        <w:tc>
          <w:tcPr>
            <w:tcW w:w="3402" w:type="dxa"/>
            <w:vAlign w:val="center"/>
          </w:tcPr>
          <w:p w14:paraId="4A20F8E0"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MoreInfoFragment.java</w:t>
            </w:r>
          </w:p>
          <w:p w14:paraId="6DF87E14"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fragment_notifications.xml</w:t>
            </w:r>
          </w:p>
          <w:p w14:paraId="7109BF8C"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p>
        </w:tc>
        <w:tc>
          <w:tcPr>
            <w:tcW w:w="3119" w:type="dxa"/>
            <w:vAlign w:val="center"/>
          </w:tcPr>
          <w:p w14:paraId="1E06487C"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More info fragment</w:t>
            </w:r>
          </w:p>
        </w:tc>
      </w:tr>
      <w:tr w:rsidR="00F4290C" w:rsidRPr="00276735" w14:paraId="7630B9C1" w14:textId="77777777" w:rsidTr="005757D3">
        <w:tc>
          <w:tcPr>
            <w:cnfStyle w:val="001000000000" w:firstRow="0" w:lastRow="0" w:firstColumn="1" w:lastColumn="0" w:oddVBand="0" w:evenVBand="0" w:oddHBand="0" w:evenHBand="0" w:firstRowFirstColumn="0" w:firstRowLastColumn="0" w:lastRowFirstColumn="0" w:lastRowLastColumn="0"/>
            <w:tcW w:w="2551" w:type="dxa"/>
            <w:vAlign w:val="center"/>
          </w:tcPr>
          <w:p w14:paraId="0B01F6CD"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Find out about threats to Hoodies</w:t>
            </w:r>
          </w:p>
        </w:tc>
        <w:tc>
          <w:tcPr>
            <w:tcW w:w="3402" w:type="dxa"/>
            <w:vAlign w:val="center"/>
          </w:tcPr>
          <w:p w14:paraId="6565C18E"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ListFragment.java</w:t>
            </w:r>
          </w:p>
          <w:p w14:paraId="0BBF4F70"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fact_list.xml</w:t>
            </w:r>
          </w:p>
          <w:p w14:paraId="45572FEA"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p>
        </w:tc>
        <w:tc>
          <w:tcPr>
            <w:tcW w:w="3119" w:type="dxa"/>
            <w:vAlign w:val="center"/>
          </w:tcPr>
          <w:p w14:paraId="3CD5EEA3"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Home page - threats</w:t>
            </w:r>
          </w:p>
        </w:tc>
      </w:tr>
      <w:tr w:rsidR="00F4290C" w:rsidRPr="00276735" w14:paraId="72B45A7C" w14:textId="77777777" w:rsidTr="005757D3">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46531973"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Create poster to tell people hoodies’ location</w:t>
            </w:r>
          </w:p>
        </w:tc>
        <w:tc>
          <w:tcPr>
            <w:tcW w:w="3402" w:type="dxa"/>
            <w:vAlign w:val="center"/>
          </w:tcPr>
          <w:p w14:paraId="7D041FD3"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WhiteBoardFragment.java</w:t>
            </w:r>
          </w:p>
          <w:p w14:paraId="2245D3B2"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whiteboard.xml</w:t>
            </w:r>
          </w:p>
          <w:p w14:paraId="6BD718D2"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p>
        </w:tc>
        <w:tc>
          <w:tcPr>
            <w:tcW w:w="3119" w:type="dxa"/>
            <w:vAlign w:val="center"/>
          </w:tcPr>
          <w:p w14:paraId="35E0233B"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Home page - whiteboard</w:t>
            </w:r>
          </w:p>
        </w:tc>
      </w:tr>
      <w:tr w:rsidR="00F4290C" w:rsidRPr="00276735" w14:paraId="5B6C7D2E" w14:textId="77777777" w:rsidTr="005757D3">
        <w:tc>
          <w:tcPr>
            <w:cnfStyle w:val="001000000000" w:firstRow="0" w:lastRow="0" w:firstColumn="1" w:lastColumn="0" w:oddVBand="0" w:evenVBand="0" w:oddHBand="0" w:evenHBand="0" w:firstRowFirstColumn="0" w:firstRowLastColumn="0" w:lastRowFirstColumn="0" w:lastRowLastColumn="0"/>
            <w:tcW w:w="2551" w:type="dxa"/>
            <w:vAlign w:val="center"/>
          </w:tcPr>
          <w:p w14:paraId="0C002EE7"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Understand the life cycle of Hoodies</w:t>
            </w:r>
          </w:p>
        </w:tc>
        <w:tc>
          <w:tcPr>
            <w:tcW w:w="3402" w:type="dxa"/>
            <w:vAlign w:val="center"/>
          </w:tcPr>
          <w:p w14:paraId="7E13FE19"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OverviewFragment.java</w:t>
            </w:r>
          </w:p>
          <w:p w14:paraId="60080F66"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fragment_overview.xml</w:t>
            </w:r>
          </w:p>
          <w:p w14:paraId="3043A1E2"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p>
        </w:tc>
        <w:tc>
          <w:tcPr>
            <w:tcW w:w="3119" w:type="dxa"/>
            <w:vAlign w:val="center"/>
          </w:tcPr>
          <w:p w14:paraId="2DA62F2C"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Home page – life cycle</w:t>
            </w:r>
          </w:p>
        </w:tc>
      </w:tr>
      <w:tr w:rsidR="00F4290C" w:rsidRPr="00276735" w14:paraId="6403F10A" w14:textId="77777777" w:rsidTr="005757D3">
        <w:trPr>
          <w:cnfStyle w:val="000000100000" w:firstRow="0" w:lastRow="0" w:firstColumn="0" w:lastColumn="0" w:oddVBand="0" w:evenVBand="0" w:oddHBand="1" w:evenHBand="0" w:firstRowFirstColumn="0" w:firstRowLastColumn="0" w:lastRowFirstColumn="0" w:lastRowLastColumn="0"/>
          <w:trHeight w:val="1028"/>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6C0B3183"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Join communities dedicated to protecting hoodies</w:t>
            </w:r>
          </w:p>
        </w:tc>
        <w:tc>
          <w:tcPr>
            <w:tcW w:w="3402" w:type="dxa"/>
            <w:vAlign w:val="center"/>
          </w:tcPr>
          <w:p w14:paraId="04776CB3"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CommunityFragment.java</w:t>
            </w:r>
          </w:p>
          <w:p w14:paraId="7491B71C"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community_list.xml</w:t>
            </w:r>
          </w:p>
          <w:p w14:paraId="152AB432"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p>
        </w:tc>
        <w:tc>
          <w:tcPr>
            <w:tcW w:w="3119" w:type="dxa"/>
            <w:vAlign w:val="center"/>
          </w:tcPr>
          <w:p w14:paraId="224FA1EE"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 xml:space="preserve">Home page – community </w:t>
            </w:r>
          </w:p>
        </w:tc>
      </w:tr>
      <w:tr w:rsidR="00F4290C" w:rsidRPr="00276735" w14:paraId="65AFD73F" w14:textId="77777777" w:rsidTr="005757D3">
        <w:trPr>
          <w:trHeight w:val="1051"/>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0642F4B6"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 xml:space="preserve">Threats </w:t>
            </w:r>
            <w:proofErr w:type="gramStart"/>
            <w:r w:rsidRPr="00276735">
              <w:rPr>
                <w:rFonts w:ascii="Helvetica Neue" w:hAnsi="Helvetica Neue"/>
                <w:color w:val="000000" w:themeColor="text1"/>
              </w:rPr>
              <w:t>To</w:t>
            </w:r>
            <w:proofErr w:type="gramEnd"/>
            <w:r w:rsidRPr="00276735">
              <w:rPr>
                <w:rFonts w:ascii="Helvetica Neue" w:hAnsi="Helvetica Neue"/>
                <w:color w:val="000000" w:themeColor="text1"/>
              </w:rPr>
              <w:t xml:space="preserve"> Hoodies - Hooded Plovers are Endangered </w:t>
            </w:r>
          </w:p>
        </w:tc>
        <w:tc>
          <w:tcPr>
            <w:tcW w:w="3402" w:type="dxa"/>
            <w:vAlign w:val="center"/>
          </w:tcPr>
          <w:p w14:paraId="51B2A90E"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FactNumberFragment.java</w:t>
            </w:r>
          </w:p>
          <w:p w14:paraId="4E0C6E1A"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fact_status.xml</w:t>
            </w:r>
          </w:p>
          <w:p w14:paraId="4DE8CA7D"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p>
        </w:tc>
        <w:tc>
          <w:tcPr>
            <w:tcW w:w="3119" w:type="dxa"/>
            <w:vAlign w:val="center"/>
          </w:tcPr>
          <w:p w14:paraId="76ACFE97"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 xml:space="preserve">Home page – threats – fact number </w:t>
            </w:r>
          </w:p>
        </w:tc>
      </w:tr>
      <w:tr w:rsidR="00F4290C" w:rsidRPr="00276735" w14:paraId="126D6820" w14:textId="77777777" w:rsidTr="005757D3">
        <w:trPr>
          <w:cnfStyle w:val="000000100000" w:firstRow="0" w:lastRow="0" w:firstColumn="0" w:lastColumn="0" w:oddVBand="0" w:evenVBand="0" w:oddHBand="1"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25E17769" w14:textId="364A2EA1"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lastRenderedPageBreak/>
              <w:t xml:space="preserve">Threats </w:t>
            </w:r>
            <w:r w:rsidR="005757D3" w:rsidRPr="00276735">
              <w:rPr>
                <w:rFonts w:ascii="Helvetica Neue" w:hAnsi="Helvetica Neue"/>
                <w:color w:val="000000" w:themeColor="text1"/>
              </w:rPr>
              <w:t>to</w:t>
            </w:r>
            <w:r w:rsidRPr="00276735">
              <w:rPr>
                <w:rFonts w:ascii="Helvetica Neue" w:hAnsi="Helvetica Neue"/>
                <w:color w:val="000000" w:themeColor="text1"/>
              </w:rPr>
              <w:t xml:space="preserve"> Hoodies – Threats from Dogs and Horses</w:t>
            </w:r>
          </w:p>
        </w:tc>
        <w:tc>
          <w:tcPr>
            <w:tcW w:w="3402" w:type="dxa"/>
            <w:vAlign w:val="center"/>
          </w:tcPr>
          <w:p w14:paraId="55AEC3B8"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FactDogFragment.java</w:t>
            </w:r>
          </w:p>
          <w:p w14:paraId="2C975C1C"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fact_dog.xml</w:t>
            </w:r>
          </w:p>
          <w:p w14:paraId="45B57816"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p>
        </w:tc>
        <w:tc>
          <w:tcPr>
            <w:tcW w:w="3119" w:type="dxa"/>
            <w:vAlign w:val="center"/>
          </w:tcPr>
          <w:p w14:paraId="5DCCBCA2"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Home page – threats – fact kid</w:t>
            </w:r>
          </w:p>
        </w:tc>
      </w:tr>
      <w:tr w:rsidR="00F4290C" w:rsidRPr="00276735" w14:paraId="10D5AC1D" w14:textId="77777777" w:rsidTr="005757D3">
        <w:trPr>
          <w:trHeight w:val="983"/>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0A403BDD" w14:textId="2826773A"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 xml:space="preserve">Threats </w:t>
            </w:r>
            <w:r w:rsidR="005757D3" w:rsidRPr="00276735">
              <w:rPr>
                <w:rFonts w:ascii="Helvetica Neue" w:hAnsi="Helvetica Neue"/>
                <w:color w:val="000000" w:themeColor="text1"/>
              </w:rPr>
              <w:t>to</w:t>
            </w:r>
            <w:r w:rsidRPr="00276735">
              <w:rPr>
                <w:rFonts w:ascii="Helvetica Neue" w:hAnsi="Helvetica Neue"/>
                <w:color w:val="000000" w:themeColor="text1"/>
              </w:rPr>
              <w:t xml:space="preserve"> Hoodies – Threats from Kids and Pedestrians</w:t>
            </w:r>
          </w:p>
        </w:tc>
        <w:tc>
          <w:tcPr>
            <w:tcW w:w="3402" w:type="dxa"/>
            <w:vAlign w:val="center"/>
          </w:tcPr>
          <w:p w14:paraId="5D455584"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FactKidFragment.java</w:t>
            </w:r>
          </w:p>
          <w:p w14:paraId="47EE86B0"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fact_kids.xml</w:t>
            </w:r>
          </w:p>
          <w:p w14:paraId="24B1F0B2"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p>
        </w:tc>
        <w:tc>
          <w:tcPr>
            <w:tcW w:w="3119" w:type="dxa"/>
            <w:vAlign w:val="center"/>
          </w:tcPr>
          <w:p w14:paraId="596B9F93"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Home page – threats – fact kids</w:t>
            </w:r>
          </w:p>
        </w:tc>
      </w:tr>
      <w:tr w:rsidR="00F4290C" w:rsidRPr="00276735" w14:paraId="2473E2EE" w14:textId="77777777" w:rsidTr="005757D3">
        <w:trPr>
          <w:cnfStyle w:val="000000100000" w:firstRow="0" w:lastRow="0" w:firstColumn="0" w:lastColumn="0" w:oddVBand="0" w:evenVBand="0" w:oddHBand="1" w:evenHBand="0" w:firstRowFirstColumn="0" w:firstRowLastColumn="0" w:lastRowFirstColumn="0" w:lastRowLastColumn="0"/>
          <w:trHeight w:val="1026"/>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7038829D"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 xml:space="preserve">Anna’s Honours Field work … - Content </w:t>
            </w:r>
          </w:p>
        </w:tc>
        <w:tc>
          <w:tcPr>
            <w:tcW w:w="3402" w:type="dxa"/>
            <w:vAlign w:val="center"/>
          </w:tcPr>
          <w:p w14:paraId="42F7B613"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CommunityFragment.java</w:t>
            </w:r>
          </w:p>
          <w:p w14:paraId="3410C641"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Recycler_item_0.xml</w:t>
            </w:r>
          </w:p>
          <w:p w14:paraId="02926CCE"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p>
        </w:tc>
        <w:tc>
          <w:tcPr>
            <w:tcW w:w="3119" w:type="dxa"/>
            <w:vAlign w:val="center"/>
          </w:tcPr>
          <w:p w14:paraId="4664CF5C"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Home page – community – 1</w:t>
            </w:r>
            <w:r w:rsidRPr="00276735">
              <w:rPr>
                <w:rFonts w:ascii="Helvetica Neue" w:hAnsi="Helvetica Neue"/>
                <w:color w:val="000000" w:themeColor="text1"/>
                <w:vertAlign w:val="superscript"/>
              </w:rPr>
              <w:t>st</w:t>
            </w:r>
            <w:r w:rsidRPr="00276735">
              <w:rPr>
                <w:rFonts w:ascii="Helvetica Neue" w:hAnsi="Helvetica Neue"/>
                <w:color w:val="000000" w:themeColor="text1"/>
              </w:rPr>
              <w:t xml:space="preserve"> community content </w:t>
            </w:r>
          </w:p>
        </w:tc>
      </w:tr>
      <w:tr w:rsidR="00F4290C" w:rsidRPr="00276735" w14:paraId="215D7B2C" w14:textId="77777777" w:rsidTr="005757D3">
        <w:trPr>
          <w:trHeight w:val="983"/>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0CD57B29"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 xml:space="preserve">Friends of the Hooded Plover … - Content </w:t>
            </w:r>
          </w:p>
        </w:tc>
        <w:tc>
          <w:tcPr>
            <w:tcW w:w="3402" w:type="dxa"/>
            <w:vAlign w:val="center"/>
          </w:tcPr>
          <w:p w14:paraId="74E29E4C"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CommunityFragment.java</w:t>
            </w:r>
          </w:p>
          <w:p w14:paraId="34DFB19C"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Recycler_item_1.xml</w:t>
            </w:r>
          </w:p>
          <w:p w14:paraId="04AD8C03"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p>
        </w:tc>
        <w:tc>
          <w:tcPr>
            <w:tcW w:w="3119" w:type="dxa"/>
            <w:vAlign w:val="center"/>
          </w:tcPr>
          <w:p w14:paraId="10E0F681"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Home page – community – 2</w:t>
            </w:r>
            <w:r w:rsidRPr="00276735">
              <w:rPr>
                <w:rFonts w:ascii="Helvetica Neue" w:hAnsi="Helvetica Neue"/>
                <w:color w:val="000000" w:themeColor="text1"/>
                <w:vertAlign w:val="superscript"/>
              </w:rPr>
              <w:t>nd</w:t>
            </w:r>
            <w:r w:rsidRPr="00276735">
              <w:rPr>
                <w:rFonts w:ascii="Helvetica Neue" w:hAnsi="Helvetica Neue"/>
                <w:color w:val="000000" w:themeColor="text1"/>
              </w:rPr>
              <w:t xml:space="preserve"> community content</w:t>
            </w:r>
          </w:p>
        </w:tc>
      </w:tr>
      <w:tr w:rsidR="00F4290C" w:rsidRPr="00276735" w14:paraId="78D7418C" w14:textId="77777777" w:rsidTr="005757D3">
        <w:trPr>
          <w:cnfStyle w:val="000000100000" w:firstRow="0" w:lastRow="0" w:firstColumn="0" w:lastColumn="0" w:oddVBand="0" w:evenVBand="0" w:oddHBand="1" w:evenHBand="0" w:firstRowFirstColumn="0" w:firstRowLastColumn="0" w:lastRowFirstColumn="0" w:lastRowLastColumn="0"/>
          <w:trHeight w:val="998"/>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1A4B0554"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Hooded Plover - Content </w:t>
            </w:r>
          </w:p>
        </w:tc>
        <w:tc>
          <w:tcPr>
            <w:tcW w:w="3402" w:type="dxa"/>
            <w:vAlign w:val="center"/>
          </w:tcPr>
          <w:p w14:paraId="4B181FC9"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CommunityFragment.java</w:t>
            </w:r>
          </w:p>
          <w:p w14:paraId="77884BAA"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Recycler_item_2.xml</w:t>
            </w:r>
          </w:p>
          <w:p w14:paraId="42CBBD4E"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p>
        </w:tc>
        <w:tc>
          <w:tcPr>
            <w:tcW w:w="3119" w:type="dxa"/>
            <w:vAlign w:val="center"/>
          </w:tcPr>
          <w:p w14:paraId="1D2A3F9E"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Home page – community – 3</w:t>
            </w:r>
            <w:r w:rsidRPr="00276735">
              <w:rPr>
                <w:rFonts w:ascii="Helvetica Neue" w:hAnsi="Helvetica Neue"/>
                <w:color w:val="000000" w:themeColor="text1"/>
                <w:vertAlign w:val="superscript"/>
              </w:rPr>
              <w:t>rd</w:t>
            </w:r>
            <w:r w:rsidRPr="00276735">
              <w:rPr>
                <w:rFonts w:ascii="Helvetica Neue" w:hAnsi="Helvetica Neue"/>
                <w:color w:val="000000" w:themeColor="text1"/>
              </w:rPr>
              <w:t xml:space="preserve"> community content</w:t>
            </w:r>
          </w:p>
        </w:tc>
      </w:tr>
      <w:tr w:rsidR="00F4290C" w:rsidRPr="00276735" w14:paraId="45CE4BB8" w14:textId="77777777" w:rsidTr="005757D3">
        <w:trPr>
          <w:trHeight w:val="984"/>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74FA9E0E"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 xml:space="preserve">Hooded Plover Volunteers - Content </w:t>
            </w:r>
          </w:p>
        </w:tc>
        <w:tc>
          <w:tcPr>
            <w:tcW w:w="3402" w:type="dxa"/>
            <w:vAlign w:val="center"/>
          </w:tcPr>
          <w:p w14:paraId="4D8E6536"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CommunityFragment.java</w:t>
            </w:r>
          </w:p>
          <w:p w14:paraId="6ACDB8A2"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Recycler_item_3.xml</w:t>
            </w:r>
          </w:p>
          <w:p w14:paraId="71310DE5"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p>
        </w:tc>
        <w:tc>
          <w:tcPr>
            <w:tcW w:w="3119" w:type="dxa"/>
            <w:vAlign w:val="center"/>
          </w:tcPr>
          <w:p w14:paraId="01EEEB87"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Home page – community – 4</w:t>
            </w:r>
            <w:r w:rsidRPr="00276735">
              <w:rPr>
                <w:rFonts w:ascii="Helvetica Neue" w:hAnsi="Helvetica Neue"/>
                <w:color w:val="000000" w:themeColor="text1"/>
                <w:vertAlign w:val="superscript"/>
              </w:rPr>
              <w:t>th</w:t>
            </w:r>
            <w:r w:rsidRPr="00276735">
              <w:rPr>
                <w:rFonts w:ascii="Helvetica Neue" w:hAnsi="Helvetica Neue"/>
                <w:color w:val="000000" w:themeColor="text1"/>
              </w:rPr>
              <w:t xml:space="preserve"> community content</w:t>
            </w:r>
          </w:p>
        </w:tc>
      </w:tr>
      <w:tr w:rsidR="00F4290C" w:rsidRPr="00276735" w14:paraId="46FDECCF" w14:textId="77777777" w:rsidTr="005757D3">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163BBC19"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 xml:space="preserve">Friends of the Hooded Plover - Content </w:t>
            </w:r>
          </w:p>
        </w:tc>
        <w:tc>
          <w:tcPr>
            <w:tcW w:w="3402" w:type="dxa"/>
            <w:vAlign w:val="center"/>
          </w:tcPr>
          <w:p w14:paraId="0CABC4EE"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CommunityFragment.java</w:t>
            </w:r>
          </w:p>
          <w:p w14:paraId="34AE9AA1"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Recycler_item_4.xml</w:t>
            </w:r>
          </w:p>
          <w:p w14:paraId="296EE6DC"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p>
        </w:tc>
        <w:tc>
          <w:tcPr>
            <w:tcW w:w="3119" w:type="dxa"/>
            <w:vAlign w:val="center"/>
          </w:tcPr>
          <w:p w14:paraId="1E9B4DA1"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Home page – community – 5</w:t>
            </w:r>
            <w:r w:rsidRPr="00276735">
              <w:rPr>
                <w:rFonts w:ascii="Helvetica Neue" w:hAnsi="Helvetica Neue"/>
                <w:color w:val="000000" w:themeColor="text1"/>
                <w:vertAlign w:val="superscript"/>
              </w:rPr>
              <w:t>th</w:t>
            </w:r>
            <w:r w:rsidRPr="00276735">
              <w:rPr>
                <w:rFonts w:ascii="Helvetica Neue" w:hAnsi="Helvetica Neue"/>
                <w:color w:val="000000" w:themeColor="text1"/>
              </w:rPr>
              <w:t xml:space="preserve"> community content</w:t>
            </w:r>
          </w:p>
        </w:tc>
      </w:tr>
      <w:tr w:rsidR="00F4290C" w:rsidRPr="00276735" w14:paraId="76EABE15" w14:textId="77777777" w:rsidTr="005757D3">
        <w:trPr>
          <w:trHeight w:val="983"/>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16729A71"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Cards explains every stage of life cycle</w:t>
            </w:r>
          </w:p>
        </w:tc>
        <w:tc>
          <w:tcPr>
            <w:tcW w:w="3402" w:type="dxa"/>
            <w:vAlign w:val="center"/>
          </w:tcPr>
          <w:p w14:paraId="459BA157"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LifeCycleFragment.java</w:t>
            </w:r>
          </w:p>
          <w:p w14:paraId="7E895A99"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life_cycle.xml</w:t>
            </w:r>
          </w:p>
          <w:p w14:paraId="7665912C"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p>
        </w:tc>
        <w:tc>
          <w:tcPr>
            <w:tcW w:w="3119" w:type="dxa"/>
            <w:vAlign w:val="center"/>
          </w:tcPr>
          <w:p w14:paraId="317F2CE9" w14:textId="77777777" w:rsidR="00F4290C" w:rsidRPr="00276735" w:rsidRDefault="00F4290C" w:rsidP="005757D3">
            <w:pPr>
              <w:pStyle w:val="ListParagraph"/>
              <w:ind w:left="0"/>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 xml:space="preserve">Home page – life cycle – Cycle stage cards </w:t>
            </w:r>
          </w:p>
        </w:tc>
      </w:tr>
      <w:tr w:rsidR="00F4290C" w:rsidRPr="00276735" w14:paraId="003A3E28" w14:textId="77777777" w:rsidTr="005757D3">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2551" w:type="dxa"/>
            <w:vAlign w:val="center"/>
          </w:tcPr>
          <w:p w14:paraId="268B2ADC" w14:textId="77777777" w:rsidR="00F4290C" w:rsidRPr="00276735" w:rsidRDefault="00F4290C" w:rsidP="005757D3">
            <w:pPr>
              <w:pStyle w:val="ListParagraph"/>
              <w:ind w:left="0"/>
              <w:rPr>
                <w:rFonts w:ascii="Helvetica Neue" w:hAnsi="Helvetica Neue"/>
                <w:color w:val="000000" w:themeColor="text1"/>
              </w:rPr>
            </w:pPr>
            <w:r w:rsidRPr="00276735">
              <w:rPr>
                <w:rFonts w:ascii="Helvetica Neue" w:hAnsi="Helvetica Neue"/>
                <w:color w:val="000000" w:themeColor="text1"/>
              </w:rPr>
              <w:t xml:space="preserve">Connect with Organizations </w:t>
            </w:r>
          </w:p>
        </w:tc>
        <w:tc>
          <w:tcPr>
            <w:tcW w:w="3402" w:type="dxa"/>
            <w:vAlign w:val="center"/>
          </w:tcPr>
          <w:p w14:paraId="43F7FDE2"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ExploreFragment.java</w:t>
            </w:r>
          </w:p>
          <w:p w14:paraId="1BD39747"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Support_explore.xml</w:t>
            </w:r>
          </w:p>
          <w:p w14:paraId="1F5F3FE8"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p>
        </w:tc>
        <w:tc>
          <w:tcPr>
            <w:tcW w:w="3119" w:type="dxa"/>
            <w:vAlign w:val="center"/>
          </w:tcPr>
          <w:p w14:paraId="24237B34" w14:textId="77777777" w:rsidR="00F4290C" w:rsidRPr="00276735" w:rsidRDefault="00F4290C" w:rsidP="005757D3">
            <w:pPr>
              <w:pStyle w:val="ListParagraph"/>
              <w:ind w:left="0"/>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76735">
              <w:rPr>
                <w:rFonts w:ascii="Helvetica Neue" w:hAnsi="Helvetica Neue"/>
                <w:color w:val="000000" w:themeColor="text1"/>
              </w:rPr>
              <w:t>More info fragment – Connect with organizations</w:t>
            </w:r>
          </w:p>
        </w:tc>
      </w:tr>
    </w:tbl>
    <w:p w14:paraId="25617A7D" w14:textId="27A4D711" w:rsidR="00060577" w:rsidRDefault="00060577" w:rsidP="00060577">
      <w:pPr>
        <w:pStyle w:val="Heading2"/>
        <w:numPr>
          <w:ilvl w:val="0"/>
          <w:numId w:val="0"/>
        </w:numPr>
        <w:ind w:left="792"/>
      </w:pPr>
    </w:p>
    <w:p w14:paraId="79DB6FDA" w14:textId="725F05BD" w:rsidR="00060577" w:rsidRDefault="00060577" w:rsidP="00060577">
      <w:pPr>
        <w:rPr>
          <w:lang w:eastAsia="zh-CN"/>
        </w:rPr>
      </w:pPr>
    </w:p>
    <w:p w14:paraId="426C1421" w14:textId="474D0231" w:rsidR="00060577" w:rsidRDefault="00060577" w:rsidP="00060577">
      <w:pPr>
        <w:rPr>
          <w:lang w:eastAsia="zh-CN"/>
        </w:rPr>
      </w:pPr>
    </w:p>
    <w:p w14:paraId="7059E139" w14:textId="4322363A" w:rsidR="00060577" w:rsidRDefault="00060577" w:rsidP="00060577">
      <w:pPr>
        <w:rPr>
          <w:lang w:eastAsia="zh-CN"/>
        </w:rPr>
      </w:pPr>
    </w:p>
    <w:p w14:paraId="128725EA" w14:textId="40D9978C" w:rsidR="00060577" w:rsidRDefault="00060577" w:rsidP="00060577">
      <w:pPr>
        <w:rPr>
          <w:lang w:eastAsia="zh-CN"/>
        </w:rPr>
      </w:pPr>
    </w:p>
    <w:p w14:paraId="76979CBD" w14:textId="1A881EAB" w:rsidR="00060577" w:rsidRDefault="00060577" w:rsidP="00060577">
      <w:pPr>
        <w:rPr>
          <w:lang w:eastAsia="zh-CN"/>
        </w:rPr>
      </w:pPr>
    </w:p>
    <w:p w14:paraId="730D565E" w14:textId="0207F132" w:rsidR="00060577" w:rsidRDefault="00060577" w:rsidP="00060577">
      <w:pPr>
        <w:rPr>
          <w:lang w:eastAsia="zh-CN"/>
        </w:rPr>
      </w:pPr>
    </w:p>
    <w:p w14:paraId="70591A57" w14:textId="7CB7771C" w:rsidR="00C97B90" w:rsidRDefault="00C97B90" w:rsidP="00C97B90">
      <w:pPr>
        <w:pStyle w:val="Heading2"/>
      </w:pPr>
      <w:bookmarkStart w:id="81" w:name="_Toc55580230"/>
      <w:r>
        <w:lastRenderedPageBreak/>
        <w:t>Lean Canvas</w:t>
      </w:r>
      <w:bookmarkEnd w:id="81"/>
    </w:p>
    <w:p w14:paraId="243773BF" w14:textId="0972C58D" w:rsidR="00A74DFD" w:rsidRPr="00A74DFD" w:rsidRDefault="00A74DFD" w:rsidP="00A74DFD">
      <w:pPr>
        <w:rPr>
          <w:rFonts w:ascii="Helvetica Neue" w:eastAsia="SimSun" w:hAnsi="Helvetica Neue"/>
          <w:color w:val="000000" w:themeColor="text1"/>
        </w:rPr>
      </w:pPr>
      <w:r>
        <w:rPr>
          <w:rFonts w:ascii="Helvetica Neue" w:eastAsia="SimSun" w:hAnsi="Helvetica Neue"/>
          <w:color w:val="000000" w:themeColor="text1"/>
        </w:rPr>
        <w:t>Lean canvas as below, you can also find the pdf version in the attachment.</w:t>
      </w:r>
    </w:p>
    <w:p w14:paraId="02FE2531" w14:textId="0BE2D909" w:rsidR="00060577" w:rsidRDefault="00A74DFD" w:rsidP="00060577">
      <w:pPr>
        <w:jc w:val="center"/>
        <w:rPr>
          <w:lang w:eastAsia="zh-TW"/>
        </w:rPr>
      </w:pPr>
      <w:r w:rsidRPr="00060577">
        <w:rPr>
          <w:noProof/>
        </w:rPr>
        <w:drawing>
          <wp:inline distT="0" distB="0" distL="0" distR="0" wp14:anchorId="2E9C2E3A" wp14:editId="666986D8">
            <wp:extent cx="6209145" cy="4146201"/>
            <wp:effectExtent l="25400" t="25400" r="26670" b="19685"/>
            <wp:docPr id="2" name="Picture 2"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able&#10;&#10;Description automatically generated"/>
                    <pic:cNvPicPr/>
                  </pic:nvPicPr>
                  <pic:blipFill rotWithShape="1">
                    <a:blip r:embed="rId23"/>
                    <a:srcRect l="1882" t="3285" r="843"/>
                    <a:stretch/>
                  </pic:blipFill>
                  <pic:spPr bwMode="auto">
                    <a:xfrm>
                      <a:off x="0" y="0"/>
                      <a:ext cx="6217190" cy="4151573"/>
                    </a:xfrm>
                    <a:prstGeom prst="rect">
                      <a:avLst/>
                    </a:prstGeom>
                    <a:ln w="25400" cap="flat" cmpd="sng" algn="ctr">
                      <a:solidFill>
                        <a:srgbClr val="397BA3"/>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8ACD3A9" w14:textId="77777777" w:rsidR="00060577" w:rsidRDefault="00060577" w:rsidP="00060577">
      <w:pPr>
        <w:jc w:val="center"/>
        <w:rPr>
          <w:lang w:eastAsia="zh-TW"/>
        </w:rPr>
      </w:pPr>
    </w:p>
    <w:p w14:paraId="5AE8BF07" w14:textId="3906B577" w:rsidR="00A74DFD" w:rsidRPr="00060577" w:rsidRDefault="00A74DFD" w:rsidP="00A74DFD">
      <w:pPr>
        <w:pStyle w:val="Heading2"/>
      </w:pPr>
      <w:bookmarkStart w:id="82" w:name="_Toc55580231"/>
      <w:r>
        <w:t>User stories</w:t>
      </w:r>
      <w:bookmarkEnd w:id="82"/>
      <w:r>
        <w:t xml:space="preserve"> </w:t>
      </w:r>
    </w:p>
    <w:p w14:paraId="0F714915" w14:textId="0D016890" w:rsidR="00A74DFD" w:rsidRPr="002B58BD" w:rsidRDefault="00A74DFD" w:rsidP="00A74DFD">
      <w:pPr>
        <w:ind w:left="360"/>
        <w:rPr>
          <w:rFonts w:ascii="Helvetica Neue" w:eastAsia="SimSun" w:hAnsi="Helvetica Neue"/>
          <w:color w:val="000000" w:themeColor="text1"/>
        </w:rPr>
      </w:pPr>
      <w:r w:rsidRPr="002B58BD">
        <w:rPr>
          <w:rFonts w:ascii="Helvetica Neue" w:eastAsia="SimSun" w:hAnsi="Helvetica Neue"/>
          <w:color w:val="000000" w:themeColor="text1"/>
        </w:rPr>
        <w:t xml:space="preserve">You can also find it in </w:t>
      </w:r>
      <w:hyperlink r:id="rId24" w:history="1">
        <w:r w:rsidRPr="00060577">
          <w:rPr>
            <w:rFonts w:ascii="Helvetica Neue" w:eastAsia="SimSun" w:hAnsi="Helvetica Neue"/>
            <w:color w:val="397BA3"/>
            <w:u w:val="single"/>
          </w:rPr>
          <w:t>Leankit</w:t>
        </w:r>
      </w:hyperlink>
      <w:r w:rsidRPr="002B58BD">
        <w:rPr>
          <w:rFonts w:ascii="Helvetica Neue" w:eastAsia="SimSun" w:hAnsi="Helvetica Neue"/>
          <w:color w:val="000000" w:themeColor="text1"/>
        </w:rPr>
        <w:t xml:space="preserve"> if you have access.</w:t>
      </w:r>
    </w:p>
    <w:p w14:paraId="5964907D" w14:textId="1CC87F55"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all the information related to the Hooded Plover so that she can she gains more knowledge about the bird</w:t>
      </w:r>
    </w:p>
    <w:p w14:paraId="52C9A2B7" w14:textId="40DBAFA3"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where the beaches with Hooded Plovers are so that she can discover/explore/visit them </w:t>
      </w:r>
    </w:p>
    <w:p w14:paraId="46EDC812" w14:textId="1D350D92"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the features of Hooded Plover so that she can know more about them</w:t>
      </w:r>
    </w:p>
    <w:p w14:paraId="3B8EC3A7" w14:textId="48C417E3"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the current status of Hooded Plover so that she can know its endangered level </w:t>
      </w:r>
    </w:p>
    <w:p w14:paraId="25D53BA1" w14:textId="3BB09C2F"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enjoys the beach, James wants to know which human activities will affect the beaches so that he can avoid them</w:t>
      </w:r>
    </w:p>
    <w:p w14:paraId="0164939D" w14:textId="2C544922"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lastRenderedPageBreak/>
        <w:t>As a user who enjoys the beach, James wants to know which beach activities will affect Hooded Plover’s life so that he knows which of his activities will unknowingly harm them </w:t>
      </w:r>
    </w:p>
    <w:p w14:paraId="38866C8D" w14:textId="4978DE4E"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enjoys the beach, James wants to know how he can stop other people from sabotaging the Hooded Plover’s habitat so that everyone can enjoy the beach responsibly </w:t>
      </w:r>
    </w:p>
    <w:p w14:paraId="3CF52CA7" w14:textId="277B3418"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enjoys the beach, James wants to know which actions might be unethical on the beach, that he does affect the birds so that he can improve himself in the future</w:t>
      </w:r>
    </w:p>
    <w:p w14:paraId="3C8A5210" w14:textId="36B88622"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maintain the environment near the beach, so that she could have a cozy community to live with</w:t>
      </w:r>
    </w:p>
    <w:p w14:paraId="5FFE84D7" w14:textId="34F5BC18"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know which other animals live in the habitat of the hooded plover so that she can understand its ecological environment including natural enemies’ status </w:t>
      </w:r>
    </w:p>
    <w:p w14:paraId="523DB963" w14:textId="546E5DFB"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remind people visiting the beach to behave well and to follow the rules so that she can have a clean and uncontaminated community </w:t>
      </w:r>
    </w:p>
    <w:p w14:paraId="29185AD9" w14:textId="47902BB2"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know whether her daily activities will affect the Hooded Plover birds near her or not </w:t>
      </w:r>
    </w:p>
    <w:p w14:paraId="00E93312" w14:textId="66D455F3"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resident of a seaside town, Kate wants to know if the birds around her, are Hooded Plovers so that she can know if she has a chance to meet them again</w:t>
      </w:r>
    </w:p>
    <w:p w14:paraId="7AF235AC" w14:textId="16D404A2"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know whether her daily activities will affect the Hooded Plover birds near her or not</w:t>
      </w:r>
    </w:p>
    <w:p w14:paraId="5EC26C4D" w14:textId="58FD7650"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know if she can contribute in any way so that the Hooded Plover birds near her are preserved</w:t>
      </w:r>
    </w:p>
    <w:p w14:paraId="0EB0BA4D" w14:textId="4CFD82DB"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would like to notify the relevant organizations immediately to rescue the injured Hooded Plovers she found</w:t>
      </w:r>
    </w:p>
    <w:p w14:paraId="3491E420" w14:textId="3DCE53B3"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hopes to donate to related NGOs to help Hooded Plovers, so that these organizations have enough funds to carry out actual rescue activities</w:t>
      </w:r>
    </w:p>
    <w:p w14:paraId="2F6DCB2D" w14:textId="78ED4BE1"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about the stages of the life of Hooded Plover so that she is aware of all stages and recogni</w:t>
      </w:r>
      <w:r w:rsidR="002B58BD">
        <w:rPr>
          <w:rFonts w:ascii="Helvetica Neue" w:eastAsia="SimSun" w:hAnsi="Helvetica Neue"/>
          <w:color w:val="000000" w:themeColor="text1"/>
        </w:rPr>
        <w:t>z</w:t>
      </w:r>
      <w:r w:rsidRPr="002B58BD">
        <w:rPr>
          <w:rFonts w:ascii="Helvetica Neue" w:eastAsia="SimSun" w:hAnsi="Helvetica Neue"/>
          <w:color w:val="000000" w:themeColor="text1"/>
        </w:rPr>
        <w:t>es the bird in whichever form when she sights it</w:t>
      </w:r>
    </w:p>
    <w:p w14:paraId="7E2DD061" w14:textId="51341C59"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report any sightings of Hooded Plover to the appropriate organi</w:t>
      </w:r>
      <w:r w:rsidR="002B58BD">
        <w:rPr>
          <w:rFonts w:ascii="Helvetica Neue" w:eastAsia="SimSun" w:hAnsi="Helvetica Neue"/>
          <w:color w:val="000000" w:themeColor="text1"/>
          <w:lang w:eastAsia="zh-TW"/>
        </w:rPr>
        <w:t>z</w:t>
      </w:r>
      <w:r w:rsidRPr="002B58BD">
        <w:rPr>
          <w:rFonts w:ascii="Helvetica Neue" w:eastAsia="SimSun" w:hAnsi="Helvetica Neue" w:hint="eastAsia"/>
          <w:color w:val="000000" w:themeColor="text1"/>
          <w:lang w:eastAsia="zh-TW"/>
        </w:rPr>
        <w:t>a</w:t>
      </w:r>
      <w:r w:rsidRPr="002B58BD">
        <w:rPr>
          <w:rFonts w:ascii="Helvetica Neue" w:eastAsia="SimSun" w:hAnsi="Helvetica Neue"/>
          <w:color w:val="000000" w:themeColor="text1"/>
        </w:rPr>
        <w:t>tion so that they are aware of the birds' latest activities at existing or new potential habitats</w:t>
      </w:r>
    </w:p>
    <w:p w14:paraId="4EA2E675" w14:textId="55E6CE84"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a bird lover, Rebecca wants to know that she has neared a Hooded Plover's habitat so that she becomes more alert and aware of her actions that might be harmful to the bird</w:t>
      </w:r>
    </w:p>
    <w:p w14:paraId="128D849C" w14:textId="0555A488"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connect with people who care about Hooded Plovers and be a part of the responsible community</w:t>
      </w:r>
    </w:p>
    <w:p w14:paraId="4195A0F1" w14:textId="611CF017"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know which groups/communities currently exist related to Hooded Plovers</w:t>
      </w:r>
    </w:p>
    <w:p w14:paraId="2E33923A" w14:textId="7B4C2800"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lastRenderedPageBreak/>
        <w:t>As a user who lives in a seaside town, Kate wants to join groups/communities related to Hooded Plovers to connect with new like-minded people</w:t>
      </w:r>
    </w:p>
    <w:p w14:paraId="33A77DDD" w14:textId="24FFA46F"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who lives in a seaside town, Kate wants to design creative signboards to be able to share with the joined groups/communities on social media</w:t>
      </w:r>
    </w:p>
    <w:p w14:paraId="7E54036C" w14:textId="38EA4221" w:rsidR="00A74DFD" w:rsidRPr="002B58BD" w:rsidRDefault="00A74DFD" w:rsidP="00A74DFD">
      <w:pPr>
        <w:pStyle w:val="ListParagraph"/>
        <w:numPr>
          <w:ilvl w:val="0"/>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beach lover, James wants to be creative about the Hooded Plovers issue and spread awareness amongst his peers</w:t>
      </w:r>
    </w:p>
    <w:p w14:paraId="0DF7BFB0" w14:textId="6A5F2CE7"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 xml:space="preserve">As a user and beach lover, James wants to create posters about Hooded Plovers so that his beach lover friends are </w:t>
      </w:r>
      <w:r w:rsidR="00060577" w:rsidRPr="002B58BD">
        <w:rPr>
          <w:rFonts w:ascii="Helvetica Neue" w:eastAsia="SimSun" w:hAnsi="Helvetica Neue"/>
          <w:color w:val="000000" w:themeColor="text1"/>
        </w:rPr>
        <w:t>aware,</w:t>
      </w:r>
      <w:r w:rsidRPr="002B58BD">
        <w:rPr>
          <w:rFonts w:ascii="Helvetica Neue" w:eastAsia="SimSun" w:hAnsi="Helvetica Neue"/>
          <w:color w:val="000000" w:themeColor="text1"/>
        </w:rPr>
        <w:t xml:space="preserve"> but he does not know where to begin</w:t>
      </w:r>
    </w:p>
    <w:p w14:paraId="48A2C5D5" w14:textId="2F590E5D"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beach lover, James wants to report the location of Hooded Plovers which he observes from the app on social media</w:t>
      </w:r>
    </w:p>
    <w:p w14:paraId="0688D537" w14:textId="6BFF0D8A" w:rsidR="00A74DFD" w:rsidRPr="002B58BD" w:rsidRDefault="00A74DFD" w:rsidP="00A74DFD">
      <w:pPr>
        <w:pStyle w:val="ListParagraph"/>
        <w:numPr>
          <w:ilvl w:val="1"/>
          <w:numId w:val="11"/>
        </w:numPr>
        <w:rPr>
          <w:rFonts w:ascii="Helvetica Neue" w:eastAsia="SimSun" w:hAnsi="Helvetica Neue"/>
          <w:color w:val="000000" w:themeColor="text1"/>
        </w:rPr>
      </w:pPr>
      <w:r w:rsidRPr="002B58BD">
        <w:rPr>
          <w:rFonts w:ascii="Helvetica Neue" w:eastAsia="SimSun" w:hAnsi="Helvetica Neue"/>
          <w:color w:val="000000" w:themeColor="text1"/>
        </w:rPr>
        <w:t>As a user and beach lover, James wants to save the designed signboard as an image into his cellphone's gallery</w:t>
      </w:r>
    </w:p>
    <w:p w14:paraId="438BB29C" w14:textId="77777777" w:rsidR="002B58BD" w:rsidRPr="002B58BD" w:rsidRDefault="002B58BD" w:rsidP="002B58BD">
      <w:pPr>
        <w:pStyle w:val="ListParagraph"/>
        <w:ind w:left="2160"/>
        <w:rPr>
          <w:rFonts w:ascii="Helvetica Neue" w:eastAsia="SimSun" w:hAnsi="Helvetica Neue"/>
          <w:color w:val="000000" w:themeColor="text1"/>
        </w:rPr>
      </w:pPr>
    </w:p>
    <w:sectPr w:rsidR="002B58BD" w:rsidRPr="002B58BD"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FBBBA" w14:textId="77777777" w:rsidR="000C4C16" w:rsidRDefault="000C4C16" w:rsidP="00C6554A">
      <w:pPr>
        <w:spacing w:after="0" w:line="240" w:lineRule="auto"/>
      </w:pPr>
      <w:r>
        <w:separator/>
      </w:r>
    </w:p>
  </w:endnote>
  <w:endnote w:type="continuationSeparator" w:id="0">
    <w:p w14:paraId="51151020" w14:textId="77777777" w:rsidR="000C4C16" w:rsidRDefault="000C4C16" w:rsidP="00C6554A">
      <w:pPr>
        <w:spacing w:after="0" w:line="240" w:lineRule="auto"/>
      </w:pPr>
      <w:r>
        <w:continuationSeparator/>
      </w:r>
    </w:p>
  </w:endnote>
  <w:endnote w:type="continuationNotice" w:id="1">
    <w:p w14:paraId="36E05693" w14:textId="77777777" w:rsidR="000C4C16" w:rsidRDefault="000C4C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0A3D"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58241" behindDoc="0" locked="0" layoutInCell="1" allowOverlap="1" wp14:anchorId="38213254" wp14:editId="6C949ED9">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57A47E" id="Straight Connector 148"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4B809F1A"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9182E" w14:textId="77777777" w:rsidR="000C4C16" w:rsidRDefault="000C4C16" w:rsidP="00C6554A">
      <w:pPr>
        <w:spacing w:after="0" w:line="240" w:lineRule="auto"/>
      </w:pPr>
      <w:r>
        <w:separator/>
      </w:r>
    </w:p>
  </w:footnote>
  <w:footnote w:type="continuationSeparator" w:id="0">
    <w:p w14:paraId="03B81128" w14:textId="77777777" w:rsidR="000C4C16" w:rsidRDefault="000C4C16" w:rsidP="00C6554A">
      <w:pPr>
        <w:spacing w:after="0" w:line="240" w:lineRule="auto"/>
      </w:pPr>
      <w:r>
        <w:continuationSeparator/>
      </w:r>
    </w:p>
  </w:footnote>
  <w:footnote w:type="continuationNotice" w:id="1">
    <w:p w14:paraId="378113F3" w14:textId="77777777" w:rsidR="000C4C16" w:rsidRDefault="000C4C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0201"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8240" behindDoc="0" locked="0" layoutInCell="1" allowOverlap="1" wp14:anchorId="051C992C" wp14:editId="352CD645">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76038E" id="Straight Connector 147"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1424F221" wp14:editId="6869A664">
          <wp:extent cx="330200" cy="3302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1FEC4D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D531E0"/>
    <w:multiLevelType w:val="hybridMultilevel"/>
    <w:tmpl w:val="2500F3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3919F0"/>
    <w:multiLevelType w:val="hybridMultilevel"/>
    <w:tmpl w:val="7D78E258"/>
    <w:lvl w:ilvl="0" w:tplc="6D5007AA">
      <w:start w:val="6"/>
      <w:numFmt w:val="bullet"/>
      <w:lvlText w:val="-"/>
      <w:lvlJc w:val="left"/>
      <w:pPr>
        <w:ind w:left="720" w:hanging="360"/>
      </w:pPr>
      <w:rPr>
        <w:rFonts w:ascii="Helvetica Neue" w:eastAsia="SimSun" w:hAnsi="Helvetica Neu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54935"/>
    <w:multiLevelType w:val="multilevel"/>
    <w:tmpl w:val="DA0A2EFE"/>
    <w:lvl w:ilvl="0">
      <w:start w:val="1"/>
      <w:numFmt w:val="decimal"/>
      <w:pStyle w:val="Heading1"/>
      <w:lvlText w:val="%1"/>
      <w:lvlJc w:val="left"/>
      <w:pPr>
        <w:ind w:left="360" w:hanging="360"/>
      </w:pPr>
      <w:rPr>
        <w:rFonts w:ascii="Helvetica Neue" w:eastAsiaTheme="majorEastAsia" w:hAnsi="Helvetica Neue" w:cstheme="majorBidi"/>
        <w:color w:val="367DA2"/>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10835FF"/>
    <w:multiLevelType w:val="hybridMultilevel"/>
    <w:tmpl w:val="2A80DFEC"/>
    <w:lvl w:ilvl="0" w:tplc="AD52D3F0">
      <w:start w:val="1"/>
      <w:numFmt w:val="decimal"/>
      <w:lvlText w:val="%1."/>
      <w:lvlJc w:val="left"/>
      <w:pPr>
        <w:ind w:left="720" w:hanging="360"/>
      </w:pPr>
      <w:rPr>
        <w:rFonts w:ascii="Helvetica Neue" w:eastAsia="SimSun" w:hAnsi="Helvetica Neue"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574E7"/>
    <w:multiLevelType w:val="hybridMultilevel"/>
    <w:tmpl w:val="3A60ECCA"/>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1"/>
  </w:num>
  <w:num w:numId="3">
    <w:abstractNumId w:val="4"/>
  </w:num>
  <w:num w:numId="4">
    <w:abstractNumId w:val="4"/>
  </w:num>
  <w:num w:numId="5">
    <w:abstractNumId w:val="3"/>
  </w:num>
  <w:num w:numId="6">
    <w:abstractNumId w:val="4"/>
  </w:num>
  <w:num w:numId="7">
    <w:abstractNumId w:val="4"/>
  </w:num>
  <w:num w:numId="8">
    <w:abstractNumId w:val="4"/>
  </w:num>
  <w:num w:numId="9">
    <w:abstractNumId w:val="5"/>
  </w:num>
  <w:num w:numId="10">
    <w:abstractNumId w:val="2"/>
  </w:num>
  <w:num w:numId="11">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60577"/>
    <w:rsid w:val="000B299A"/>
    <w:rsid w:val="000C4C16"/>
    <w:rsid w:val="000D64A1"/>
    <w:rsid w:val="000F0462"/>
    <w:rsid w:val="00105E9C"/>
    <w:rsid w:val="00130AA1"/>
    <w:rsid w:val="0013432A"/>
    <w:rsid w:val="001B2523"/>
    <w:rsid w:val="001B7505"/>
    <w:rsid w:val="001D7D07"/>
    <w:rsid w:val="001F5CBE"/>
    <w:rsid w:val="00224006"/>
    <w:rsid w:val="00241A21"/>
    <w:rsid w:val="002554CD"/>
    <w:rsid w:val="002610A9"/>
    <w:rsid w:val="00276735"/>
    <w:rsid w:val="00277D55"/>
    <w:rsid w:val="00283170"/>
    <w:rsid w:val="002904B6"/>
    <w:rsid w:val="00293B83"/>
    <w:rsid w:val="002B4294"/>
    <w:rsid w:val="002B58BD"/>
    <w:rsid w:val="002F2F39"/>
    <w:rsid w:val="002F716C"/>
    <w:rsid w:val="0030285F"/>
    <w:rsid w:val="00333D0D"/>
    <w:rsid w:val="00341DAD"/>
    <w:rsid w:val="003B299C"/>
    <w:rsid w:val="003C4B8C"/>
    <w:rsid w:val="00413CB8"/>
    <w:rsid w:val="00431C8B"/>
    <w:rsid w:val="004343C8"/>
    <w:rsid w:val="0043573A"/>
    <w:rsid w:val="004547F4"/>
    <w:rsid w:val="00495460"/>
    <w:rsid w:val="004A3CE4"/>
    <w:rsid w:val="004C049F"/>
    <w:rsid w:val="005000E2"/>
    <w:rsid w:val="00506DD5"/>
    <w:rsid w:val="00517F5E"/>
    <w:rsid w:val="00520B5E"/>
    <w:rsid w:val="005757D3"/>
    <w:rsid w:val="00593DC1"/>
    <w:rsid w:val="005A4D15"/>
    <w:rsid w:val="005C3A24"/>
    <w:rsid w:val="005E7FBE"/>
    <w:rsid w:val="00600897"/>
    <w:rsid w:val="0065474D"/>
    <w:rsid w:val="006602B4"/>
    <w:rsid w:val="00691E45"/>
    <w:rsid w:val="006A3CE7"/>
    <w:rsid w:val="006D2ED2"/>
    <w:rsid w:val="006E6839"/>
    <w:rsid w:val="00705E45"/>
    <w:rsid w:val="00775E0A"/>
    <w:rsid w:val="00796927"/>
    <w:rsid w:val="007D2BE4"/>
    <w:rsid w:val="007E19C5"/>
    <w:rsid w:val="007E6251"/>
    <w:rsid w:val="007F3692"/>
    <w:rsid w:val="00811759"/>
    <w:rsid w:val="00811B5B"/>
    <w:rsid w:val="00854253"/>
    <w:rsid w:val="008B3C01"/>
    <w:rsid w:val="009144F7"/>
    <w:rsid w:val="00940D88"/>
    <w:rsid w:val="009A5E36"/>
    <w:rsid w:val="009C218E"/>
    <w:rsid w:val="00A053CB"/>
    <w:rsid w:val="00A409A6"/>
    <w:rsid w:val="00A74DFD"/>
    <w:rsid w:val="00A8558C"/>
    <w:rsid w:val="00AB6E86"/>
    <w:rsid w:val="00AC6885"/>
    <w:rsid w:val="00B20910"/>
    <w:rsid w:val="00BA5427"/>
    <w:rsid w:val="00BE111C"/>
    <w:rsid w:val="00C16D58"/>
    <w:rsid w:val="00C2543E"/>
    <w:rsid w:val="00C4140B"/>
    <w:rsid w:val="00C54249"/>
    <w:rsid w:val="00C6554A"/>
    <w:rsid w:val="00C97B90"/>
    <w:rsid w:val="00CC013C"/>
    <w:rsid w:val="00CE3EA1"/>
    <w:rsid w:val="00CF19A1"/>
    <w:rsid w:val="00D811DA"/>
    <w:rsid w:val="00DB046E"/>
    <w:rsid w:val="00E22F1E"/>
    <w:rsid w:val="00E838C5"/>
    <w:rsid w:val="00EC06E0"/>
    <w:rsid w:val="00ED7C44"/>
    <w:rsid w:val="00F26B6B"/>
    <w:rsid w:val="00F26EA7"/>
    <w:rsid w:val="00F4290C"/>
    <w:rsid w:val="00F90831"/>
    <w:rsid w:val="00F939A5"/>
    <w:rsid w:val="00FA0C6C"/>
    <w:rsid w:val="00FC4CEA"/>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83330"/>
  <w15:chartTrackingRefBased/>
  <w15:docId w15:val="{F9E2482F-A30A-4D41-A9D9-6871800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3"/>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3"/>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semiHidden/>
    <w:unhideWhenUsed/>
    <w:rsid w:val="002F2F39"/>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GridTable4-Accent5">
    <w:name w:val="Grid Table 4 Accent 5"/>
    <w:basedOn w:val="TableNormal"/>
    <w:uiPriority w:val="49"/>
    <w:rsid w:val="005757D3"/>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60121574">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030572620">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448621104">
          <w:marLeft w:val="0"/>
          <w:marRight w:val="0"/>
          <w:marTop w:val="0"/>
          <w:marBottom w:val="0"/>
          <w:divBdr>
            <w:top w:val="none" w:sz="0" w:space="0" w:color="auto"/>
            <w:left w:val="none" w:sz="0" w:space="0" w:color="auto"/>
            <w:bottom w:val="none" w:sz="0" w:space="0" w:color="auto"/>
            <w:right w:val="none" w:sz="0" w:space="0" w:color="auto"/>
          </w:divBdr>
        </w:div>
        <w:div w:id="878130901">
          <w:marLeft w:val="0"/>
          <w:marRight w:val="0"/>
          <w:marTop w:val="0"/>
          <w:marBottom w:val="0"/>
          <w:divBdr>
            <w:top w:val="none" w:sz="0" w:space="0" w:color="auto"/>
            <w:left w:val="none" w:sz="0" w:space="0" w:color="auto"/>
            <w:bottom w:val="none" w:sz="0" w:space="0" w:color="auto"/>
            <w:right w:val="none" w:sz="0" w:space="0" w:color="auto"/>
          </w:divBdr>
          <w:divsChild>
            <w:div w:id="180945631">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7602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18987450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138839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veloper.android.com/studio?gclid=Cj0KCQjwxNT8BRD9ARIsAJ8S5xaVbhoIARs2gTjh-TvhJ4nesnAjvLu52NDn0UXB9f_dRUfPfXw8ffoaAtXIEALw_wcB&amp;gclsrc=aw.d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bird.org/species/hooplo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github.com/lisihan123/MONASH-IE-MP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monashie.leankit.com/board/1210718695"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github.com/lisihan123/MONASH-IE-MP13/tree/master/rele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birdata.birdlife.org.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520Support/Microsoft/Office/16.0/DTS/Search/%257b0DB28510-361D-614F-807A-19C75F06A097%25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9E926-57E6-442C-A0C3-BA53B53A9B16}">
  <ds:schemaRefs>
    <ds:schemaRef ds:uri="http://schemas.microsoft.com/sharepoint/v3/contenttype/forms"/>
  </ds:schemaRefs>
</ds:datastoreItem>
</file>

<file path=customXml/itemProps2.xml><?xml version="1.0" encoding="utf-8"?>
<ds:datastoreItem xmlns:ds="http://schemas.openxmlformats.org/officeDocument/2006/customXml" ds:itemID="{CC981EFD-28CE-4865-81F3-7CCA347983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141DF7-E934-413A-AC9C-9A296E7D6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%7b0DB28510-361D-614F-807A-19C75F06A097%7dtf02835058.dotx</Template>
  <TotalTime>2</TotalTime>
  <Pages>9</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Links>
    <vt:vector size="90" baseType="variant">
      <vt:variant>
        <vt:i4>65613</vt:i4>
      </vt:variant>
      <vt:variant>
        <vt:i4>12</vt:i4>
      </vt:variant>
      <vt:variant>
        <vt:i4>0</vt:i4>
      </vt:variant>
      <vt:variant>
        <vt:i4>5</vt:i4>
      </vt:variant>
      <vt:variant>
        <vt:lpwstr>https://birdata.birdlife.org.au/</vt:lpwstr>
      </vt:variant>
      <vt:variant>
        <vt:lpwstr/>
      </vt:variant>
      <vt:variant>
        <vt:i4>5963847</vt:i4>
      </vt:variant>
      <vt:variant>
        <vt:i4>9</vt:i4>
      </vt:variant>
      <vt:variant>
        <vt:i4>0</vt:i4>
      </vt:variant>
      <vt:variant>
        <vt:i4>5</vt:i4>
      </vt:variant>
      <vt:variant>
        <vt:lpwstr>https://ebird.org/species/hooplo2</vt:lpwstr>
      </vt:variant>
      <vt:variant>
        <vt:lpwstr/>
      </vt:variant>
      <vt:variant>
        <vt:i4>1638479</vt:i4>
      </vt:variant>
      <vt:variant>
        <vt:i4>6</vt:i4>
      </vt:variant>
      <vt:variant>
        <vt:i4>0</vt:i4>
      </vt:variant>
      <vt:variant>
        <vt:i4>5</vt:i4>
      </vt:variant>
      <vt:variant>
        <vt:lpwstr>https://github.com/lisihan123/MONASH-IE-MP13</vt:lpwstr>
      </vt:variant>
      <vt:variant>
        <vt:lpwstr/>
      </vt:variant>
      <vt:variant>
        <vt:i4>5898320</vt:i4>
      </vt:variant>
      <vt:variant>
        <vt:i4>3</vt:i4>
      </vt:variant>
      <vt:variant>
        <vt:i4>0</vt:i4>
      </vt:variant>
      <vt:variant>
        <vt:i4>5</vt:i4>
      </vt:variant>
      <vt:variant>
        <vt:lpwstr>https://github.com/lisihan123/MONASH-IE-MP13/tree/master/release</vt:lpwstr>
      </vt:variant>
      <vt:variant>
        <vt:lpwstr/>
      </vt:variant>
      <vt:variant>
        <vt:i4>393220</vt:i4>
      </vt:variant>
      <vt:variant>
        <vt:i4>0</vt:i4>
      </vt:variant>
      <vt:variant>
        <vt:i4>0</vt:i4>
      </vt:variant>
      <vt:variant>
        <vt:i4>5</vt:i4>
      </vt:variant>
      <vt:variant>
        <vt:lpwstr>https://developer.android.com/studio?gclid=Cj0KCQjwxNT8BRD9ARIsAJ8S5xaVbhoIARs2gTjh-TvhJ4nesnAjvLu52NDn0UXB9f_dRUfPfXw8ffoaAtXIEALw_wcB&amp;gclsrc=aw.ds</vt:lpwstr>
      </vt:variant>
      <vt:variant>
        <vt:lpwstr/>
      </vt:variant>
      <vt:variant>
        <vt:i4>1179708</vt:i4>
      </vt:variant>
      <vt:variant>
        <vt:i4>56</vt:i4>
      </vt:variant>
      <vt:variant>
        <vt:i4>0</vt:i4>
      </vt:variant>
      <vt:variant>
        <vt:i4>5</vt:i4>
      </vt:variant>
      <vt:variant>
        <vt:lpwstr/>
      </vt:variant>
      <vt:variant>
        <vt:lpwstr>_Toc55128301</vt:lpwstr>
      </vt:variant>
      <vt:variant>
        <vt:i4>1245244</vt:i4>
      </vt:variant>
      <vt:variant>
        <vt:i4>50</vt:i4>
      </vt:variant>
      <vt:variant>
        <vt:i4>0</vt:i4>
      </vt:variant>
      <vt:variant>
        <vt:i4>5</vt:i4>
      </vt:variant>
      <vt:variant>
        <vt:lpwstr/>
      </vt:variant>
      <vt:variant>
        <vt:lpwstr>_Toc55128300</vt:lpwstr>
      </vt:variant>
      <vt:variant>
        <vt:i4>1769525</vt:i4>
      </vt:variant>
      <vt:variant>
        <vt:i4>44</vt:i4>
      </vt:variant>
      <vt:variant>
        <vt:i4>0</vt:i4>
      </vt:variant>
      <vt:variant>
        <vt:i4>5</vt:i4>
      </vt:variant>
      <vt:variant>
        <vt:lpwstr/>
      </vt:variant>
      <vt:variant>
        <vt:lpwstr>_Toc55128299</vt:lpwstr>
      </vt:variant>
      <vt:variant>
        <vt:i4>1703989</vt:i4>
      </vt:variant>
      <vt:variant>
        <vt:i4>38</vt:i4>
      </vt:variant>
      <vt:variant>
        <vt:i4>0</vt:i4>
      </vt:variant>
      <vt:variant>
        <vt:i4>5</vt:i4>
      </vt:variant>
      <vt:variant>
        <vt:lpwstr/>
      </vt:variant>
      <vt:variant>
        <vt:lpwstr>_Toc55128298</vt:lpwstr>
      </vt:variant>
      <vt:variant>
        <vt:i4>1376309</vt:i4>
      </vt:variant>
      <vt:variant>
        <vt:i4>32</vt:i4>
      </vt:variant>
      <vt:variant>
        <vt:i4>0</vt:i4>
      </vt:variant>
      <vt:variant>
        <vt:i4>5</vt:i4>
      </vt:variant>
      <vt:variant>
        <vt:lpwstr/>
      </vt:variant>
      <vt:variant>
        <vt:lpwstr>_Toc55128297</vt:lpwstr>
      </vt:variant>
      <vt:variant>
        <vt:i4>1310773</vt:i4>
      </vt:variant>
      <vt:variant>
        <vt:i4>26</vt:i4>
      </vt:variant>
      <vt:variant>
        <vt:i4>0</vt:i4>
      </vt:variant>
      <vt:variant>
        <vt:i4>5</vt:i4>
      </vt:variant>
      <vt:variant>
        <vt:lpwstr/>
      </vt:variant>
      <vt:variant>
        <vt:lpwstr>_Toc55128296</vt:lpwstr>
      </vt:variant>
      <vt:variant>
        <vt:i4>1507381</vt:i4>
      </vt:variant>
      <vt:variant>
        <vt:i4>20</vt:i4>
      </vt:variant>
      <vt:variant>
        <vt:i4>0</vt:i4>
      </vt:variant>
      <vt:variant>
        <vt:i4>5</vt:i4>
      </vt:variant>
      <vt:variant>
        <vt:lpwstr/>
      </vt:variant>
      <vt:variant>
        <vt:lpwstr>_Toc55128295</vt:lpwstr>
      </vt:variant>
      <vt:variant>
        <vt:i4>1441845</vt:i4>
      </vt:variant>
      <vt:variant>
        <vt:i4>14</vt:i4>
      </vt:variant>
      <vt:variant>
        <vt:i4>0</vt:i4>
      </vt:variant>
      <vt:variant>
        <vt:i4>5</vt:i4>
      </vt:variant>
      <vt:variant>
        <vt:lpwstr/>
      </vt:variant>
      <vt:variant>
        <vt:lpwstr>_Toc55128294</vt:lpwstr>
      </vt:variant>
      <vt:variant>
        <vt:i4>1114165</vt:i4>
      </vt:variant>
      <vt:variant>
        <vt:i4>8</vt:i4>
      </vt:variant>
      <vt:variant>
        <vt:i4>0</vt:i4>
      </vt:variant>
      <vt:variant>
        <vt:i4>5</vt:i4>
      </vt:variant>
      <vt:variant>
        <vt:lpwstr/>
      </vt:variant>
      <vt:variant>
        <vt:lpwstr>_Toc55128293</vt:lpwstr>
      </vt:variant>
      <vt:variant>
        <vt:i4>1048629</vt:i4>
      </vt:variant>
      <vt:variant>
        <vt:i4>2</vt:i4>
      </vt:variant>
      <vt:variant>
        <vt:i4>0</vt:i4>
      </vt:variant>
      <vt:variant>
        <vt:i4>5</vt:i4>
      </vt:variant>
      <vt:variant>
        <vt:lpwstr/>
      </vt:variant>
      <vt:variant>
        <vt:lpwstr>_Toc55128292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Wu</dc:creator>
  <cp:keywords/>
  <dc:description/>
  <cp:lastModifiedBy>Qincen Shi</cp:lastModifiedBy>
  <cp:revision>3</cp:revision>
  <cp:lastPrinted>2020-11-06T10:48:00Z</cp:lastPrinted>
  <dcterms:created xsi:type="dcterms:W3CDTF">2020-11-06T10:48:00Z</dcterms:created>
  <dcterms:modified xsi:type="dcterms:W3CDTF">2020-11-06T11:11:00Z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
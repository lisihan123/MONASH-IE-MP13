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77777777"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plovers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56192277" w:rsidR="00625DFC" w:rsidRPr="008C74DB" w:rsidRDefault="00CC4A34" w:rsidP="00625DFC">
      <w:pPr>
        <w:pStyle w:val="NormalWeb"/>
        <w:spacing w:line="360" w:lineRule="auto"/>
        <w:rPr>
          <w:rFonts w:ascii="Helvetica Neue" w:hAnsi="Helvetica Neue"/>
        </w:rPr>
      </w:pP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56101BB6">
            <wp:simplePos x="0" y="0"/>
            <wp:positionH relativeFrom="column">
              <wp:posOffset>728314</wp:posOffset>
            </wp:positionH>
            <wp:positionV relativeFrom="paragraph">
              <wp:posOffset>3800475</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25DFC"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1CED09F0">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397BA3"/>
                                <w:sz w:val="22"/>
                                <w:szCs w:val="22"/>
                              </w:rPr>
                              <w:id w:val="-520556501"/>
                              <w:docPartObj>
                                <w:docPartGallery w:val="Table of Contents"/>
                                <w:docPartUnique/>
                              </w:docPartObj>
                            </w:sdtPr>
                            <w:sdtEndPr>
                              <w:rPr>
                                <w:noProof/>
                              </w:rPr>
                            </w:sdtEndPr>
                            <w:sdtContent>
                              <w:p w14:paraId="70420BD4" w14:textId="61D2D685" w:rsidR="008C77E9" w:rsidRPr="00B27934" w:rsidRDefault="008C77E9" w:rsidP="008C77E9">
                                <w:pPr>
                                  <w:pStyle w:val="TOCHeading"/>
                                  <w:numPr>
                                    <w:ilvl w:val="0"/>
                                    <w:numId w:val="0"/>
                                  </w:numPr>
                                  <w:ind w:left="360" w:hanging="360"/>
                                  <w:jc w:val="center"/>
                                  <w:rPr>
                                    <w:color w:val="397BA3"/>
                                  </w:rPr>
                                </w:pPr>
                                <w:r w:rsidRPr="00B27934">
                                  <w:rPr>
                                    <w:color w:val="397BA3"/>
                                  </w:rPr>
                                  <w:t>Table of Contents</w:t>
                                </w:r>
                              </w:p>
                              <w:p w14:paraId="4A38FC1D" w14:textId="51B1F03A"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B27934">
                                  <w:rPr>
                                    <w:rFonts w:ascii="Helvetica Neue" w:hAnsi="Helvetica Neue"/>
                                    <w:b w:val="0"/>
                                    <w:bCs w:val="0"/>
                                    <w:color w:val="397BA3"/>
                                  </w:rPr>
                                  <w:fldChar w:fldCharType="begin"/>
                                </w:r>
                                <w:r w:rsidRPr="00B27934">
                                  <w:rPr>
                                    <w:rFonts w:ascii="Helvetica Neue" w:hAnsi="Helvetica Neue"/>
                                    <w:color w:val="397BA3"/>
                                  </w:rPr>
                                  <w:instrText xml:space="preserve"> TOC \o "1-3" \h \z \u </w:instrText>
                                </w:r>
                                <w:r w:rsidRPr="00B27934">
                                  <w:rPr>
                                    <w:rFonts w:ascii="Helvetica Neue" w:hAnsi="Helvetica Neue"/>
                                    <w:b w:val="0"/>
                                    <w:bCs w:val="0"/>
                                    <w:color w:val="397BA3"/>
                                  </w:rPr>
                                  <w:fldChar w:fldCharType="separate"/>
                                </w:r>
                                <w:hyperlink w:anchor="_Toc55247538" w:history="1">
                                  <w:r w:rsidRPr="00B27934">
                                    <w:rPr>
                                      <w:rStyle w:val="Hyperlink"/>
                                      <w:rFonts w:ascii="Helvetica Neue" w:hAnsi="Helvetica Neue"/>
                                      <w:noProof/>
                                      <w:color w:val="397BA3"/>
                                    </w:rPr>
                                    <w:t>1</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The Key Features</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_Toc55247538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072CC891" w14:textId="6D9723CD" w:rsidR="008C77E9" w:rsidRPr="00B27934" w:rsidRDefault="00023C14"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39" w:history="1">
                                  <w:r w:rsidR="008C77E9" w:rsidRPr="00B27934">
                                    <w:rPr>
                                      <w:rStyle w:val="Hyperlink"/>
                                      <w:rFonts w:ascii="Helvetica Neue" w:hAnsi="Helvetica Neue"/>
                                      <w:noProof/>
                                      <w:color w:val="397BA3"/>
                                      <w14:scene3d>
                                        <w14:camera w14:prst="orthographicFront"/>
                                        <w14:lightRig w14:rig="threePt" w14:dir="t">
                                          <w14:rot w14:lat="0" w14:lon="0" w14:rev="0"/>
                                        </w14:lightRig>
                                      </w14:scene3d>
                                    </w:rPr>
                                    <w:t>1.1.</w:t>
                                  </w:r>
                                  <w:r w:rsidR="008C77E9" w:rsidRPr="00B27934">
                                    <w:rPr>
                                      <w:rFonts w:ascii="Helvetica Neue" w:hAnsi="Helvetica Neue"/>
                                      <w:b w:val="0"/>
                                      <w:bCs w:val="0"/>
                                      <w:smallCaps w:val="0"/>
                                      <w:noProof/>
                                      <w:color w:val="397BA3"/>
                                      <w:sz w:val="24"/>
                                      <w:szCs w:val="24"/>
                                      <w:lang w:val="en-CN" w:eastAsia="zh-CN"/>
                                    </w:rPr>
                                    <w:tab/>
                                  </w:r>
                                  <w:r w:rsidR="008C77E9" w:rsidRPr="00B27934">
                                    <w:rPr>
                                      <w:rStyle w:val="Hyperlink"/>
                                      <w:rFonts w:ascii="Helvetica Neue" w:hAnsi="Helvetica Neue"/>
                                      <w:noProof/>
                                      <w:color w:val="397BA3"/>
                                    </w:rPr>
                                    <w:t>Notification</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_Toc55247539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3</w:t>
                                  </w:r>
                                  <w:r w:rsidR="008C77E9" w:rsidRPr="00B27934">
                                    <w:rPr>
                                      <w:rFonts w:ascii="Helvetica Neue" w:hAnsi="Helvetica Neue"/>
                                      <w:noProof/>
                                      <w:webHidden/>
                                      <w:color w:val="397BA3"/>
                                    </w:rPr>
                                    <w:fldChar w:fldCharType="end"/>
                                  </w:r>
                                </w:hyperlink>
                              </w:p>
                              <w:p w14:paraId="5C1728F5" w14:textId="0DC85E11" w:rsidR="008C77E9" w:rsidRPr="00B27934" w:rsidRDefault="00023C14"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0" w:history="1">
                                  <w:r w:rsidR="008C77E9" w:rsidRPr="00B27934">
                                    <w:rPr>
                                      <w:rStyle w:val="Hyperlink"/>
                                      <w:rFonts w:ascii="Helvetica Neue" w:hAnsi="Helvetica Neue"/>
                                      <w:noProof/>
                                      <w:color w:val="397BA3"/>
                                      <w14:scene3d>
                                        <w14:camera w14:prst="orthographicFront"/>
                                        <w14:lightRig w14:rig="threePt" w14:dir="t">
                                          <w14:rot w14:lat="0" w14:lon="0" w14:rev="0"/>
                                        </w14:lightRig>
                                      </w14:scene3d>
                                    </w:rPr>
                                    <w:t>1.2.</w:t>
                                  </w:r>
                                  <w:r w:rsidR="008C77E9" w:rsidRPr="00B27934">
                                    <w:rPr>
                                      <w:rFonts w:ascii="Helvetica Neue" w:hAnsi="Helvetica Neue"/>
                                      <w:b w:val="0"/>
                                      <w:bCs w:val="0"/>
                                      <w:smallCaps w:val="0"/>
                                      <w:noProof/>
                                      <w:color w:val="397BA3"/>
                                      <w:sz w:val="24"/>
                                      <w:szCs w:val="24"/>
                                      <w:lang w:val="en-CN" w:eastAsia="zh-CN"/>
                                    </w:rPr>
                                    <w:tab/>
                                  </w:r>
                                  <w:r w:rsidR="008C77E9" w:rsidRPr="00B27934">
                                    <w:rPr>
                                      <w:rStyle w:val="Hyperlink"/>
                                      <w:rFonts w:ascii="Helvetica Neue" w:hAnsi="Helvetica Neue"/>
                                      <w:noProof/>
                                      <w:color w:val="397BA3"/>
                                    </w:rPr>
                                    <w:t>Information</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_Toc55247540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3</w:t>
                                  </w:r>
                                  <w:r w:rsidR="008C77E9" w:rsidRPr="00B27934">
                                    <w:rPr>
                                      <w:rFonts w:ascii="Helvetica Neue" w:hAnsi="Helvetica Neue"/>
                                      <w:noProof/>
                                      <w:webHidden/>
                                      <w:color w:val="397BA3"/>
                                    </w:rPr>
                                    <w:fldChar w:fldCharType="end"/>
                                  </w:r>
                                </w:hyperlink>
                              </w:p>
                              <w:p w14:paraId="7F8B2760" w14:textId="435DFE7E" w:rsidR="008C77E9" w:rsidRPr="00B27934" w:rsidRDefault="00023C14"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1" w:history="1">
                                  <w:r w:rsidR="008C77E9" w:rsidRPr="00B27934">
                                    <w:rPr>
                                      <w:rStyle w:val="Hyperlink"/>
                                      <w:rFonts w:ascii="Helvetica Neue" w:hAnsi="Helvetica Neue"/>
                                      <w:noProof/>
                                      <w:color w:val="397BA3"/>
                                      <w14:scene3d>
                                        <w14:camera w14:prst="orthographicFront"/>
                                        <w14:lightRig w14:rig="threePt" w14:dir="t">
                                          <w14:rot w14:lat="0" w14:lon="0" w14:rev="0"/>
                                        </w14:lightRig>
                                      </w14:scene3d>
                                    </w:rPr>
                                    <w:t>1.3.</w:t>
                                  </w:r>
                                  <w:r w:rsidR="008C77E9" w:rsidRPr="00B27934">
                                    <w:rPr>
                                      <w:rFonts w:ascii="Helvetica Neue" w:hAnsi="Helvetica Neue"/>
                                      <w:b w:val="0"/>
                                      <w:bCs w:val="0"/>
                                      <w:smallCaps w:val="0"/>
                                      <w:noProof/>
                                      <w:color w:val="397BA3"/>
                                      <w:sz w:val="24"/>
                                      <w:szCs w:val="24"/>
                                      <w:lang w:val="en-CN" w:eastAsia="zh-CN"/>
                                    </w:rPr>
                                    <w:tab/>
                                  </w:r>
                                  <w:r w:rsidR="008C77E9" w:rsidRPr="00B27934">
                                    <w:rPr>
                                      <w:rStyle w:val="Hyperlink"/>
                                      <w:rFonts w:ascii="Helvetica Neue" w:hAnsi="Helvetica Neue"/>
                                      <w:noProof/>
                                      <w:color w:val="397BA3"/>
                                    </w:rPr>
                                    <w:t>Poster Design and Share</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_Toc55247541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3</w:t>
                                  </w:r>
                                  <w:r w:rsidR="008C77E9" w:rsidRPr="00B27934">
                                    <w:rPr>
                                      <w:rFonts w:ascii="Helvetica Neue" w:hAnsi="Helvetica Neue"/>
                                      <w:noProof/>
                                      <w:webHidden/>
                                      <w:color w:val="397BA3"/>
                                    </w:rPr>
                                    <w:fldChar w:fldCharType="end"/>
                                  </w:r>
                                </w:hyperlink>
                              </w:p>
                              <w:p w14:paraId="18728F0E" w14:textId="273ABE7A" w:rsidR="008C77E9" w:rsidRPr="00B27934" w:rsidRDefault="00023C14"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2" w:history="1">
                                  <w:r w:rsidR="008C77E9" w:rsidRPr="00B27934">
                                    <w:rPr>
                                      <w:rStyle w:val="Hyperlink"/>
                                      <w:rFonts w:ascii="Helvetica Neue" w:hAnsi="Helvetica Neue"/>
                                      <w:noProof/>
                                      <w:color w:val="397BA3"/>
                                      <w14:scene3d>
                                        <w14:camera w14:prst="orthographicFront"/>
                                        <w14:lightRig w14:rig="threePt" w14:dir="t">
                                          <w14:rot w14:lat="0" w14:lon="0" w14:rev="0"/>
                                        </w14:lightRig>
                                      </w14:scene3d>
                                    </w:rPr>
                                    <w:t>1.4.</w:t>
                                  </w:r>
                                  <w:r w:rsidR="008C77E9" w:rsidRPr="00B27934">
                                    <w:rPr>
                                      <w:rFonts w:ascii="Helvetica Neue" w:hAnsi="Helvetica Neue"/>
                                      <w:b w:val="0"/>
                                      <w:bCs w:val="0"/>
                                      <w:smallCaps w:val="0"/>
                                      <w:noProof/>
                                      <w:color w:val="397BA3"/>
                                      <w:sz w:val="24"/>
                                      <w:szCs w:val="24"/>
                                      <w:lang w:val="en-CN" w:eastAsia="zh-CN"/>
                                    </w:rPr>
                                    <w:tab/>
                                  </w:r>
                                  <w:r w:rsidR="008C77E9" w:rsidRPr="00B27934">
                                    <w:rPr>
                                      <w:rStyle w:val="Hyperlink"/>
                                      <w:rFonts w:ascii="Helvetica Neue" w:hAnsi="Helvetica Neue"/>
                                      <w:noProof/>
                                      <w:color w:val="397BA3"/>
                                    </w:rPr>
                                    <w:t>Community</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_Toc55247542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3</w:t>
                                  </w:r>
                                  <w:r w:rsidR="008C77E9" w:rsidRPr="00B27934">
                                    <w:rPr>
                                      <w:rFonts w:ascii="Helvetica Neue" w:hAnsi="Helvetica Neue"/>
                                      <w:noProof/>
                                      <w:webHidden/>
                                      <w:color w:val="397BA3"/>
                                    </w:rPr>
                                    <w:fldChar w:fldCharType="end"/>
                                  </w:r>
                                </w:hyperlink>
                              </w:p>
                              <w:p w14:paraId="7DE6C541" w14:textId="05426D2B"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3" w:history="1">
                                  <w:r w:rsidR="008C77E9" w:rsidRPr="00B27934">
                                    <w:rPr>
                                      <w:rStyle w:val="Hyperlink"/>
                                      <w:rFonts w:ascii="Helvetica Neue" w:hAnsi="Helvetica Neue"/>
                                      <w:noProof/>
                                      <w:color w:val="397BA3"/>
                                    </w:rPr>
                                    <w:t>2</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rPr>
                                    <w:t>Risk and Benefits</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_Toc55247543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3</w:t>
                                  </w:r>
                                  <w:r w:rsidR="008C77E9" w:rsidRPr="00B27934">
                                    <w:rPr>
                                      <w:rFonts w:ascii="Helvetica Neue" w:hAnsi="Helvetica Neue"/>
                                      <w:noProof/>
                                      <w:webHidden/>
                                      <w:color w:val="397BA3"/>
                                    </w:rPr>
                                    <w:fldChar w:fldCharType="end"/>
                                  </w:r>
                                </w:hyperlink>
                              </w:p>
                              <w:p w14:paraId="192A3F29" w14:textId="46F01637"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4" w:history="1">
                                  <w:r w:rsidR="008C77E9" w:rsidRPr="00B27934">
                                    <w:rPr>
                                      <w:rStyle w:val="Hyperlink"/>
                                      <w:rFonts w:ascii="Helvetica Neue" w:hAnsi="Helvetica Neue"/>
                                      <w:noProof/>
                                      <w:color w:val="397BA3"/>
                                    </w:rPr>
                                    <w:t>3</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rPr>
                                    <w:t>Data Sources</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_Toc55247544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4</w:t>
                                  </w:r>
                                  <w:r w:rsidR="008C77E9" w:rsidRPr="00B27934">
                                    <w:rPr>
                                      <w:rFonts w:ascii="Helvetica Neue" w:hAnsi="Helvetica Neue"/>
                                      <w:noProof/>
                                      <w:webHidden/>
                                      <w:color w:val="397BA3"/>
                                    </w:rPr>
                                    <w:fldChar w:fldCharType="end"/>
                                  </w:r>
                                </w:hyperlink>
                              </w:p>
                              <w:p w14:paraId="04C5B4C8" w14:textId="199D442F"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5" w:history="1">
                                  <w:r w:rsidR="008C77E9" w:rsidRPr="00B27934">
                                    <w:rPr>
                                      <w:rStyle w:val="Hyperlink"/>
                                      <w:rFonts w:ascii="Helvetica Neue" w:hAnsi="Helvetica Neue"/>
                                      <w:noProof/>
                                      <w:color w:val="397BA3"/>
                                    </w:rPr>
                                    <w:t>4</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rPr>
                                    <w:t>Security and Privacy</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_Toc55247545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4</w:t>
                                  </w:r>
                                  <w:r w:rsidR="008C77E9" w:rsidRPr="00B27934">
                                    <w:rPr>
                                      <w:rFonts w:ascii="Helvetica Neue" w:hAnsi="Helvetica Neue"/>
                                      <w:noProof/>
                                      <w:webHidden/>
                                      <w:color w:val="397BA3"/>
                                    </w:rPr>
                                    <w:fldChar w:fldCharType="end"/>
                                  </w:r>
                                </w:hyperlink>
                              </w:p>
                              <w:p w14:paraId="2FB50891" w14:textId="118A9B07"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6" w:history="1">
                                  <w:r w:rsidR="008C77E9" w:rsidRPr="00B27934">
                                    <w:rPr>
                                      <w:rStyle w:val="Hyperlink"/>
                                      <w:rFonts w:ascii="Helvetica Neue" w:hAnsi="Helvetica Neue"/>
                                      <w:noProof/>
                                      <w:color w:val="397BA3"/>
                                    </w:rPr>
                                    <w:t>5</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rPr>
                                    <w:t>Scope for Further Development</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_Toc55247546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5</w:t>
                                  </w:r>
                                  <w:r w:rsidR="008C77E9" w:rsidRPr="00B27934">
                                    <w:rPr>
                                      <w:rFonts w:ascii="Helvetica Neue" w:hAnsi="Helvetica Neue"/>
                                      <w:noProof/>
                                      <w:webHidden/>
                                      <w:color w:val="397BA3"/>
                                    </w:rPr>
                                    <w:fldChar w:fldCharType="end"/>
                                  </w:r>
                                </w:hyperlink>
                              </w:p>
                              <w:p w14:paraId="4F166716" w14:textId="1EE8C661"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7" w:history="1">
                                  <w:r w:rsidR="008C77E9" w:rsidRPr="00B27934">
                                    <w:rPr>
                                      <w:rStyle w:val="Hyperlink"/>
                                      <w:rFonts w:ascii="Helvetica Neue" w:hAnsi="Helvetica Neue"/>
                                      <w:noProof/>
                                      <w:color w:val="397BA3"/>
                                      <w:lang w:eastAsia="zh-CN"/>
                                    </w:rPr>
                                    <w:t>6</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lang w:eastAsia="zh-CN"/>
                                    </w:rPr>
                                    <w:t>Cost Structure</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_Toc55247547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5</w:t>
                                  </w:r>
                                  <w:r w:rsidR="008C77E9" w:rsidRPr="00B27934">
                                    <w:rPr>
                                      <w:rFonts w:ascii="Helvetica Neue" w:hAnsi="Helvetica Neue"/>
                                      <w:noProof/>
                                      <w:webHidden/>
                                      <w:color w:val="397BA3"/>
                                    </w:rPr>
                                    <w:fldChar w:fldCharType="end"/>
                                  </w:r>
                                </w:hyperlink>
                              </w:p>
                              <w:p w14:paraId="297D8A9D" w14:textId="0FAAC362" w:rsidR="008C77E9" w:rsidRPr="00B27934" w:rsidRDefault="00023C14"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8" w:history="1">
                                  <w:r w:rsidR="008C77E9" w:rsidRPr="00B27934">
                                    <w:rPr>
                                      <w:rStyle w:val="Hyperlink"/>
                                      <w:rFonts w:ascii="Helvetica Neue" w:hAnsi="Helvetica Neue"/>
                                      <w:noProof/>
                                      <w:color w:val="397BA3"/>
                                    </w:rPr>
                                    <w:t>7</w:t>
                                  </w:r>
                                  <w:r w:rsidR="008C77E9" w:rsidRPr="00B27934">
                                    <w:rPr>
                                      <w:rFonts w:ascii="Helvetica Neue" w:hAnsi="Helvetica Neue"/>
                                      <w:b w:val="0"/>
                                      <w:bCs w:val="0"/>
                                      <w:caps w:val="0"/>
                                      <w:noProof/>
                                      <w:color w:val="397BA3"/>
                                      <w:sz w:val="24"/>
                                      <w:szCs w:val="24"/>
                                      <w:u w:val="none"/>
                                      <w:lang w:val="en-CN" w:eastAsia="zh-CN"/>
                                    </w:rPr>
                                    <w:tab/>
                                  </w:r>
                                  <w:r w:rsidR="008C77E9" w:rsidRPr="00B27934">
                                    <w:rPr>
                                      <w:rStyle w:val="Hyperlink"/>
                                      <w:rFonts w:ascii="Helvetica Neue" w:hAnsi="Helvetica Neue"/>
                                      <w:noProof/>
                                      <w:color w:val="397BA3"/>
                                    </w:rPr>
                                    <w:t>Appendices</w:t>
                                  </w:r>
                                  <w:r w:rsidR="008C77E9" w:rsidRPr="00B27934">
                                    <w:rPr>
                                      <w:rFonts w:ascii="Helvetica Neue" w:hAnsi="Helvetica Neue"/>
                                      <w:noProof/>
                                      <w:webHidden/>
                                      <w:color w:val="397BA3"/>
                                    </w:rPr>
                                    <w:tab/>
                                  </w:r>
                                  <w:r w:rsidR="008C77E9" w:rsidRPr="00B27934">
                                    <w:rPr>
                                      <w:rFonts w:ascii="Helvetica Neue" w:hAnsi="Helvetica Neue"/>
                                      <w:noProof/>
                                      <w:webHidden/>
                                      <w:color w:val="397BA3"/>
                                    </w:rPr>
                                    <w:fldChar w:fldCharType="begin"/>
                                  </w:r>
                                  <w:r w:rsidR="008C77E9" w:rsidRPr="00B27934">
                                    <w:rPr>
                                      <w:rFonts w:ascii="Helvetica Neue" w:hAnsi="Helvetica Neue"/>
                                      <w:noProof/>
                                      <w:webHidden/>
                                      <w:color w:val="397BA3"/>
                                    </w:rPr>
                                    <w:instrText xml:space="preserve"> PAGEREF _Toc55247548 \h </w:instrText>
                                  </w:r>
                                  <w:r w:rsidR="008C77E9" w:rsidRPr="00B27934">
                                    <w:rPr>
                                      <w:rFonts w:ascii="Helvetica Neue" w:hAnsi="Helvetica Neue"/>
                                      <w:noProof/>
                                      <w:webHidden/>
                                      <w:color w:val="397BA3"/>
                                    </w:rPr>
                                  </w:r>
                                  <w:r w:rsidR="008C77E9" w:rsidRPr="00B27934">
                                    <w:rPr>
                                      <w:rFonts w:ascii="Helvetica Neue" w:hAnsi="Helvetica Neue"/>
                                      <w:noProof/>
                                      <w:webHidden/>
                                      <w:color w:val="397BA3"/>
                                    </w:rPr>
                                    <w:fldChar w:fldCharType="separate"/>
                                  </w:r>
                                  <w:r w:rsidR="008C77E9" w:rsidRPr="00B27934">
                                    <w:rPr>
                                      <w:rFonts w:ascii="Helvetica Neue" w:hAnsi="Helvetica Neue"/>
                                      <w:noProof/>
                                      <w:webHidden/>
                                      <w:color w:val="397BA3"/>
                                    </w:rPr>
                                    <w:t>6</w:t>
                                  </w:r>
                                  <w:r w:rsidR="008C77E9" w:rsidRPr="00B27934">
                                    <w:rPr>
                                      <w:rFonts w:ascii="Helvetica Neue" w:hAnsi="Helvetica Neue"/>
                                      <w:noProof/>
                                      <w:webHidden/>
                                      <w:color w:val="397BA3"/>
                                    </w:rPr>
                                    <w:fldChar w:fldCharType="end"/>
                                  </w:r>
                                </w:hyperlink>
                              </w:p>
                              <w:p w14:paraId="30CCCA4A" w14:textId="25164146" w:rsidR="008C77E9" w:rsidRPr="00B27934" w:rsidRDefault="008C77E9" w:rsidP="008C77E9">
                                <w:pPr>
                                  <w:rPr>
                                    <w:rFonts w:ascii="Helvetica Neue" w:hAnsi="Helvetica Neue"/>
                                    <w:color w:val="397BA3"/>
                                  </w:rPr>
                                </w:pPr>
                                <w:r w:rsidRPr="00B27934">
                                  <w:rPr>
                                    <w:rFonts w:ascii="Helvetica Neue" w:hAnsi="Helvetica Neue"/>
                                    <w:b/>
                                    <w:bCs/>
                                    <w:noProof/>
                                    <w:color w:val="397BA3"/>
                                  </w:rPr>
                                  <w:fldChar w:fldCharType="end"/>
                                </w:r>
                              </w:p>
                            </w:sdtContent>
                          </w:sdt>
                          <w:p w14:paraId="182D09A5" w14:textId="261A49B8" w:rsidR="0013432A" w:rsidRPr="00B27934" w:rsidRDefault="0013432A" w:rsidP="008C77E9">
                            <w:pPr>
                              <w:spacing w:line="360" w:lineRule="auto"/>
                              <w:rPr>
                                <w:rFonts w:ascii="Helvetica Neue" w:hAnsi="Helvetica Neue"/>
                                <w:color w:val="397BA3"/>
                              </w:rPr>
                            </w:pPr>
                          </w:p>
                          <w:p w14:paraId="12D7B651" w14:textId="77777777" w:rsidR="00691E45" w:rsidRPr="00B27934" w:rsidRDefault="00691E45" w:rsidP="008C77E9">
                            <w:pPr>
                              <w:spacing w:line="360" w:lineRule="auto"/>
                              <w:rPr>
                                <w:rFonts w:ascii="Helvetica Neue" w:hAnsi="Helvetica Neue"/>
                                <w:b/>
                                <w:bCs/>
                                <w:noProof/>
                                <w:color w:val="397BA3"/>
                              </w:rPr>
                            </w:pPr>
                          </w:p>
                          <w:p w14:paraId="7879FDD1" w14:textId="77777777" w:rsidR="00691E45" w:rsidRPr="00B27934" w:rsidRDefault="00691E45" w:rsidP="008C77E9">
                            <w:pPr>
                              <w:spacing w:line="360" w:lineRule="auto"/>
                              <w:jc w:val="center"/>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color w:val="397BA3"/>
                        </w:rPr>
                        <w:id w:val="-520556501"/>
                        <w:docPartObj>
                          <w:docPartGallery w:val="Table of Contents"/>
                          <w:docPartUnique/>
                        </w:docPartObj>
                      </w:sdtPr>
                      <w:sdtEndPr>
                        <w:rPr>
                          <w:rFonts w:eastAsiaTheme="minorEastAsia" w:cstheme="minorBidi"/>
                          <w:noProof/>
                          <w:sz w:val="22"/>
                          <w:szCs w:val="22"/>
                        </w:rPr>
                      </w:sdtEndPr>
                      <w:sdtContent>
                        <w:p w14:paraId="70420BD4" w14:textId="61D2D685" w:rsidR="008C77E9" w:rsidRPr="00B27934" w:rsidRDefault="008C77E9" w:rsidP="008C77E9">
                          <w:pPr>
                            <w:pStyle w:val="TOCHeading"/>
                            <w:numPr>
                              <w:ilvl w:val="0"/>
                              <w:numId w:val="0"/>
                            </w:numPr>
                            <w:ind w:left="360" w:hanging="360"/>
                            <w:jc w:val="center"/>
                            <w:rPr>
                              <w:color w:val="397BA3"/>
                            </w:rPr>
                          </w:pPr>
                          <w:r w:rsidRPr="00B27934">
                            <w:rPr>
                              <w:color w:val="397BA3"/>
                            </w:rPr>
                            <w:t>Table of Contents</w:t>
                          </w:r>
                        </w:p>
                        <w:p w14:paraId="4A38FC1D" w14:textId="51B1F03A"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B27934">
                            <w:rPr>
                              <w:rFonts w:ascii="Helvetica Neue" w:hAnsi="Helvetica Neue"/>
                              <w:b w:val="0"/>
                              <w:bCs w:val="0"/>
                              <w:color w:val="397BA3"/>
                            </w:rPr>
                            <w:fldChar w:fldCharType="begin"/>
                          </w:r>
                          <w:r w:rsidRPr="00B27934">
                            <w:rPr>
                              <w:rFonts w:ascii="Helvetica Neue" w:hAnsi="Helvetica Neue"/>
                              <w:color w:val="397BA3"/>
                            </w:rPr>
                            <w:instrText xml:space="preserve"> TOC \o "1-3" \h \z \u </w:instrText>
                          </w:r>
                          <w:r w:rsidRPr="00B27934">
                            <w:rPr>
                              <w:rFonts w:ascii="Helvetica Neue" w:hAnsi="Helvetica Neue"/>
                              <w:b w:val="0"/>
                              <w:bCs w:val="0"/>
                              <w:color w:val="397BA3"/>
                            </w:rPr>
                            <w:fldChar w:fldCharType="separate"/>
                          </w:r>
                          <w:hyperlink w:anchor="_Toc55247538" w:history="1">
                            <w:r w:rsidRPr="00B27934">
                              <w:rPr>
                                <w:rStyle w:val="Hyperlink"/>
                                <w:rFonts w:ascii="Helvetica Neue" w:hAnsi="Helvetica Neue"/>
                                <w:noProof/>
                                <w:color w:val="397BA3"/>
                              </w:rPr>
                              <w:t>1</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The Key Features</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_Toc55247538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072CC891" w14:textId="6D9723CD" w:rsidR="008C77E9" w:rsidRPr="00B27934" w:rsidRDefault="008C77E9"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39" w:history="1">
                            <w:r w:rsidRPr="00B27934">
                              <w:rPr>
                                <w:rStyle w:val="Hyperlink"/>
                                <w:rFonts w:ascii="Helvetica Neue" w:hAnsi="Helvetica Neue"/>
                                <w:noProof/>
                                <w:color w:val="397BA3"/>
                                <w14:scene3d>
                                  <w14:camera w14:prst="orthographicFront"/>
                                  <w14:lightRig w14:rig="threePt" w14:dir="t">
                                    <w14:rot w14:lat="0" w14:lon="0" w14:rev="0"/>
                                  </w14:lightRig>
                                </w14:scene3d>
                              </w:rPr>
                              <w:t>1.1.</w:t>
                            </w:r>
                            <w:r w:rsidRPr="00B27934">
                              <w:rPr>
                                <w:rFonts w:ascii="Helvetica Neue" w:hAnsi="Helvetica Neue"/>
                                <w:b w:val="0"/>
                                <w:bCs w:val="0"/>
                                <w:smallCaps w:val="0"/>
                                <w:noProof/>
                                <w:color w:val="397BA3"/>
                                <w:sz w:val="24"/>
                                <w:szCs w:val="24"/>
                                <w:lang w:val="en-CN" w:eastAsia="zh-CN"/>
                              </w:rPr>
                              <w:tab/>
                            </w:r>
                            <w:r w:rsidRPr="00B27934">
                              <w:rPr>
                                <w:rStyle w:val="Hyperlink"/>
                                <w:rFonts w:ascii="Helvetica Neue" w:hAnsi="Helvetica Neue"/>
                                <w:noProof/>
                                <w:color w:val="397BA3"/>
                              </w:rPr>
                              <w:t>Notification</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_Toc55247539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5C1728F5" w14:textId="0DC85E11" w:rsidR="008C77E9" w:rsidRPr="00B27934" w:rsidRDefault="008C77E9"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0" w:history="1">
                            <w:r w:rsidRPr="00B27934">
                              <w:rPr>
                                <w:rStyle w:val="Hyperlink"/>
                                <w:rFonts w:ascii="Helvetica Neue" w:hAnsi="Helvetica Neue"/>
                                <w:noProof/>
                                <w:color w:val="397BA3"/>
                                <w14:scene3d>
                                  <w14:camera w14:prst="orthographicFront"/>
                                  <w14:lightRig w14:rig="threePt" w14:dir="t">
                                    <w14:rot w14:lat="0" w14:lon="0" w14:rev="0"/>
                                  </w14:lightRig>
                                </w14:scene3d>
                              </w:rPr>
                              <w:t>1.2.</w:t>
                            </w:r>
                            <w:r w:rsidRPr="00B27934">
                              <w:rPr>
                                <w:rFonts w:ascii="Helvetica Neue" w:hAnsi="Helvetica Neue"/>
                                <w:b w:val="0"/>
                                <w:bCs w:val="0"/>
                                <w:smallCaps w:val="0"/>
                                <w:noProof/>
                                <w:color w:val="397BA3"/>
                                <w:sz w:val="24"/>
                                <w:szCs w:val="24"/>
                                <w:lang w:val="en-CN" w:eastAsia="zh-CN"/>
                              </w:rPr>
                              <w:tab/>
                            </w:r>
                            <w:r w:rsidRPr="00B27934">
                              <w:rPr>
                                <w:rStyle w:val="Hyperlink"/>
                                <w:rFonts w:ascii="Helvetica Neue" w:hAnsi="Helvetica Neue"/>
                                <w:noProof/>
                                <w:color w:val="397BA3"/>
                              </w:rPr>
                              <w:t>Information</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_Toc55247540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7F8B2760" w14:textId="435DFE7E" w:rsidR="008C77E9" w:rsidRPr="00B27934" w:rsidRDefault="008C77E9"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1" w:history="1">
                            <w:r w:rsidRPr="00B27934">
                              <w:rPr>
                                <w:rStyle w:val="Hyperlink"/>
                                <w:rFonts w:ascii="Helvetica Neue" w:hAnsi="Helvetica Neue"/>
                                <w:noProof/>
                                <w:color w:val="397BA3"/>
                                <w14:scene3d>
                                  <w14:camera w14:prst="orthographicFront"/>
                                  <w14:lightRig w14:rig="threePt" w14:dir="t">
                                    <w14:rot w14:lat="0" w14:lon="0" w14:rev="0"/>
                                  </w14:lightRig>
                                </w14:scene3d>
                              </w:rPr>
                              <w:t>1.3.</w:t>
                            </w:r>
                            <w:r w:rsidRPr="00B27934">
                              <w:rPr>
                                <w:rFonts w:ascii="Helvetica Neue" w:hAnsi="Helvetica Neue"/>
                                <w:b w:val="0"/>
                                <w:bCs w:val="0"/>
                                <w:smallCaps w:val="0"/>
                                <w:noProof/>
                                <w:color w:val="397BA3"/>
                                <w:sz w:val="24"/>
                                <w:szCs w:val="24"/>
                                <w:lang w:val="en-CN" w:eastAsia="zh-CN"/>
                              </w:rPr>
                              <w:tab/>
                            </w:r>
                            <w:r w:rsidRPr="00B27934">
                              <w:rPr>
                                <w:rStyle w:val="Hyperlink"/>
                                <w:rFonts w:ascii="Helvetica Neue" w:hAnsi="Helvetica Neue"/>
                                <w:noProof/>
                                <w:color w:val="397BA3"/>
                              </w:rPr>
                              <w:t>Poster Design and Share</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_Toc55247541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18728F0E" w14:textId="273ABE7A" w:rsidR="008C77E9" w:rsidRPr="00B27934" w:rsidRDefault="008C77E9" w:rsidP="008C77E9">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247542" w:history="1">
                            <w:r w:rsidRPr="00B27934">
                              <w:rPr>
                                <w:rStyle w:val="Hyperlink"/>
                                <w:rFonts w:ascii="Helvetica Neue" w:hAnsi="Helvetica Neue"/>
                                <w:noProof/>
                                <w:color w:val="397BA3"/>
                                <w14:scene3d>
                                  <w14:camera w14:prst="orthographicFront"/>
                                  <w14:lightRig w14:rig="threePt" w14:dir="t">
                                    <w14:rot w14:lat="0" w14:lon="0" w14:rev="0"/>
                                  </w14:lightRig>
                                </w14:scene3d>
                              </w:rPr>
                              <w:t>1.4.</w:t>
                            </w:r>
                            <w:r w:rsidRPr="00B27934">
                              <w:rPr>
                                <w:rFonts w:ascii="Helvetica Neue" w:hAnsi="Helvetica Neue"/>
                                <w:b w:val="0"/>
                                <w:bCs w:val="0"/>
                                <w:smallCaps w:val="0"/>
                                <w:noProof/>
                                <w:color w:val="397BA3"/>
                                <w:sz w:val="24"/>
                                <w:szCs w:val="24"/>
                                <w:lang w:val="en-CN" w:eastAsia="zh-CN"/>
                              </w:rPr>
                              <w:tab/>
                            </w:r>
                            <w:r w:rsidRPr="00B27934">
                              <w:rPr>
                                <w:rStyle w:val="Hyperlink"/>
                                <w:rFonts w:ascii="Helvetica Neue" w:hAnsi="Helvetica Neue"/>
                                <w:noProof/>
                                <w:color w:val="397BA3"/>
                              </w:rPr>
                              <w:t>Community</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_Toc55247542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7DE6C541" w14:textId="05426D2B"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3" w:history="1">
                            <w:r w:rsidRPr="00B27934">
                              <w:rPr>
                                <w:rStyle w:val="Hyperlink"/>
                                <w:rFonts w:ascii="Helvetica Neue" w:hAnsi="Helvetica Neue"/>
                                <w:noProof/>
                                <w:color w:val="397BA3"/>
                              </w:rPr>
                              <w:t>2</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Risk and Benefits</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_Toc55247543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3</w:t>
                            </w:r>
                            <w:r w:rsidRPr="00B27934">
                              <w:rPr>
                                <w:rFonts w:ascii="Helvetica Neue" w:hAnsi="Helvetica Neue"/>
                                <w:noProof/>
                                <w:webHidden/>
                                <w:color w:val="397BA3"/>
                              </w:rPr>
                              <w:fldChar w:fldCharType="end"/>
                            </w:r>
                          </w:hyperlink>
                        </w:p>
                        <w:p w14:paraId="192A3F29" w14:textId="46F01637"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4" w:history="1">
                            <w:r w:rsidRPr="00B27934">
                              <w:rPr>
                                <w:rStyle w:val="Hyperlink"/>
                                <w:rFonts w:ascii="Helvetica Neue" w:hAnsi="Helvetica Neue"/>
                                <w:noProof/>
                                <w:color w:val="397BA3"/>
                              </w:rPr>
                              <w:t>3</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Data Sources</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_Toc55247544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4</w:t>
                            </w:r>
                            <w:r w:rsidRPr="00B27934">
                              <w:rPr>
                                <w:rFonts w:ascii="Helvetica Neue" w:hAnsi="Helvetica Neue"/>
                                <w:noProof/>
                                <w:webHidden/>
                                <w:color w:val="397BA3"/>
                              </w:rPr>
                              <w:fldChar w:fldCharType="end"/>
                            </w:r>
                          </w:hyperlink>
                        </w:p>
                        <w:p w14:paraId="04C5B4C8" w14:textId="199D442F"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5" w:history="1">
                            <w:r w:rsidRPr="00B27934">
                              <w:rPr>
                                <w:rStyle w:val="Hyperlink"/>
                                <w:rFonts w:ascii="Helvetica Neue" w:hAnsi="Helvetica Neue"/>
                                <w:noProof/>
                                <w:color w:val="397BA3"/>
                              </w:rPr>
                              <w:t>4</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Security and Privacy</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_Toc55247545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4</w:t>
                            </w:r>
                            <w:r w:rsidRPr="00B27934">
                              <w:rPr>
                                <w:rFonts w:ascii="Helvetica Neue" w:hAnsi="Helvetica Neue"/>
                                <w:noProof/>
                                <w:webHidden/>
                                <w:color w:val="397BA3"/>
                              </w:rPr>
                              <w:fldChar w:fldCharType="end"/>
                            </w:r>
                          </w:hyperlink>
                        </w:p>
                        <w:p w14:paraId="2FB50891" w14:textId="118A9B07"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6" w:history="1">
                            <w:r w:rsidRPr="00B27934">
                              <w:rPr>
                                <w:rStyle w:val="Hyperlink"/>
                                <w:rFonts w:ascii="Helvetica Neue" w:hAnsi="Helvetica Neue"/>
                                <w:noProof/>
                                <w:color w:val="397BA3"/>
                              </w:rPr>
                              <w:t>5</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Scope for Further Development</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_Toc55247546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5</w:t>
                            </w:r>
                            <w:r w:rsidRPr="00B27934">
                              <w:rPr>
                                <w:rFonts w:ascii="Helvetica Neue" w:hAnsi="Helvetica Neue"/>
                                <w:noProof/>
                                <w:webHidden/>
                                <w:color w:val="397BA3"/>
                              </w:rPr>
                              <w:fldChar w:fldCharType="end"/>
                            </w:r>
                          </w:hyperlink>
                        </w:p>
                        <w:p w14:paraId="4F166716" w14:textId="1EE8C661"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7" w:history="1">
                            <w:r w:rsidRPr="00B27934">
                              <w:rPr>
                                <w:rStyle w:val="Hyperlink"/>
                                <w:rFonts w:ascii="Helvetica Neue" w:hAnsi="Helvetica Neue"/>
                                <w:noProof/>
                                <w:color w:val="397BA3"/>
                                <w:lang w:eastAsia="zh-CN"/>
                              </w:rPr>
                              <w:t>6</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lang w:eastAsia="zh-CN"/>
                              </w:rPr>
                              <w:t>Cost Structure</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_Toc55247547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5</w:t>
                            </w:r>
                            <w:r w:rsidRPr="00B27934">
                              <w:rPr>
                                <w:rFonts w:ascii="Helvetica Neue" w:hAnsi="Helvetica Neue"/>
                                <w:noProof/>
                                <w:webHidden/>
                                <w:color w:val="397BA3"/>
                              </w:rPr>
                              <w:fldChar w:fldCharType="end"/>
                            </w:r>
                          </w:hyperlink>
                        </w:p>
                        <w:p w14:paraId="297D8A9D" w14:textId="0FAAC362" w:rsidR="008C77E9" w:rsidRPr="00B27934" w:rsidRDefault="008C77E9" w:rsidP="008C77E9">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247548" w:history="1">
                            <w:r w:rsidRPr="00B27934">
                              <w:rPr>
                                <w:rStyle w:val="Hyperlink"/>
                                <w:rFonts w:ascii="Helvetica Neue" w:hAnsi="Helvetica Neue"/>
                                <w:noProof/>
                                <w:color w:val="397BA3"/>
                              </w:rPr>
                              <w:t>7</w:t>
                            </w:r>
                            <w:r w:rsidRPr="00B27934">
                              <w:rPr>
                                <w:rFonts w:ascii="Helvetica Neue" w:hAnsi="Helvetica Neue"/>
                                <w:b w:val="0"/>
                                <w:bCs w:val="0"/>
                                <w:caps w:val="0"/>
                                <w:noProof/>
                                <w:color w:val="397BA3"/>
                                <w:sz w:val="24"/>
                                <w:szCs w:val="24"/>
                                <w:u w:val="none"/>
                                <w:lang w:val="en-CN" w:eastAsia="zh-CN"/>
                              </w:rPr>
                              <w:tab/>
                            </w:r>
                            <w:r w:rsidRPr="00B27934">
                              <w:rPr>
                                <w:rStyle w:val="Hyperlink"/>
                                <w:rFonts w:ascii="Helvetica Neue" w:hAnsi="Helvetica Neue"/>
                                <w:noProof/>
                                <w:color w:val="397BA3"/>
                              </w:rPr>
                              <w:t>Appendices</w:t>
                            </w:r>
                            <w:r w:rsidRPr="00B27934">
                              <w:rPr>
                                <w:rFonts w:ascii="Helvetica Neue" w:hAnsi="Helvetica Neue"/>
                                <w:noProof/>
                                <w:webHidden/>
                                <w:color w:val="397BA3"/>
                              </w:rPr>
                              <w:tab/>
                            </w:r>
                            <w:r w:rsidRPr="00B27934">
                              <w:rPr>
                                <w:rFonts w:ascii="Helvetica Neue" w:hAnsi="Helvetica Neue"/>
                                <w:noProof/>
                                <w:webHidden/>
                                <w:color w:val="397BA3"/>
                              </w:rPr>
                              <w:fldChar w:fldCharType="begin"/>
                            </w:r>
                            <w:r w:rsidRPr="00B27934">
                              <w:rPr>
                                <w:rFonts w:ascii="Helvetica Neue" w:hAnsi="Helvetica Neue"/>
                                <w:noProof/>
                                <w:webHidden/>
                                <w:color w:val="397BA3"/>
                              </w:rPr>
                              <w:instrText xml:space="preserve"> PAGEREF _Toc55247548 \h </w:instrText>
                            </w:r>
                            <w:r w:rsidRPr="00B27934">
                              <w:rPr>
                                <w:rFonts w:ascii="Helvetica Neue" w:hAnsi="Helvetica Neue"/>
                                <w:noProof/>
                                <w:webHidden/>
                                <w:color w:val="397BA3"/>
                              </w:rPr>
                            </w:r>
                            <w:r w:rsidRPr="00B27934">
                              <w:rPr>
                                <w:rFonts w:ascii="Helvetica Neue" w:hAnsi="Helvetica Neue"/>
                                <w:noProof/>
                                <w:webHidden/>
                                <w:color w:val="397BA3"/>
                              </w:rPr>
                              <w:fldChar w:fldCharType="separate"/>
                            </w:r>
                            <w:r w:rsidRPr="00B27934">
                              <w:rPr>
                                <w:rFonts w:ascii="Helvetica Neue" w:hAnsi="Helvetica Neue"/>
                                <w:noProof/>
                                <w:webHidden/>
                                <w:color w:val="397BA3"/>
                              </w:rPr>
                              <w:t>6</w:t>
                            </w:r>
                            <w:r w:rsidRPr="00B27934">
                              <w:rPr>
                                <w:rFonts w:ascii="Helvetica Neue" w:hAnsi="Helvetica Neue"/>
                                <w:noProof/>
                                <w:webHidden/>
                                <w:color w:val="397BA3"/>
                              </w:rPr>
                              <w:fldChar w:fldCharType="end"/>
                            </w:r>
                          </w:hyperlink>
                        </w:p>
                        <w:p w14:paraId="30CCCA4A" w14:textId="25164146" w:rsidR="008C77E9" w:rsidRPr="00B27934" w:rsidRDefault="008C77E9" w:rsidP="008C77E9">
                          <w:pPr>
                            <w:rPr>
                              <w:rFonts w:ascii="Helvetica Neue" w:hAnsi="Helvetica Neue"/>
                              <w:color w:val="397BA3"/>
                            </w:rPr>
                          </w:pPr>
                          <w:r w:rsidRPr="00B27934">
                            <w:rPr>
                              <w:rFonts w:ascii="Helvetica Neue" w:hAnsi="Helvetica Neue"/>
                              <w:b/>
                              <w:bCs/>
                              <w:noProof/>
                              <w:color w:val="397BA3"/>
                            </w:rPr>
                            <w:fldChar w:fldCharType="end"/>
                          </w:r>
                        </w:p>
                      </w:sdtContent>
                    </w:sdt>
                    <w:p w14:paraId="182D09A5" w14:textId="261A49B8" w:rsidR="0013432A" w:rsidRPr="00B27934" w:rsidRDefault="0013432A" w:rsidP="008C77E9">
                      <w:pPr>
                        <w:spacing w:line="360" w:lineRule="auto"/>
                        <w:rPr>
                          <w:rFonts w:ascii="Helvetica Neue" w:hAnsi="Helvetica Neue"/>
                          <w:color w:val="397BA3"/>
                        </w:rPr>
                      </w:pPr>
                    </w:p>
                    <w:p w14:paraId="12D7B651" w14:textId="77777777" w:rsidR="00691E45" w:rsidRPr="00B27934" w:rsidRDefault="00691E45" w:rsidP="008C77E9">
                      <w:pPr>
                        <w:spacing w:line="360" w:lineRule="auto"/>
                        <w:rPr>
                          <w:rFonts w:ascii="Helvetica Neue" w:hAnsi="Helvetica Neue"/>
                          <w:b/>
                          <w:bCs/>
                          <w:noProof/>
                          <w:color w:val="397BA3"/>
                        </w:rPr>
                      </w:pPr>
                    </w:p>
                    <w:p w14:paraId="7879FDD1" w14:textId="77777777" w:rsidR="00691E45" w:rsidRPr="00B27934" w:rsidRDefault="00691E45" w:rsidP="008C77E9">
                      <w:pPr>
                        <w:spacing w:line="360" w:lineRule="auto"/>
                        <w:jc w:val="center"/>
                        <w:rPr>
                          <w:rFonts w:ascii="Helvetica Neue" w:hAnsi="Helvetica Neue"/>
                          <w:color w:val="397BA3"/>
                        </w:rPr>
                      </w:pPr>
                    </w:p>
                  </w:txbxContent>
                </v:textbox>
                <w10:wrap type="topAndBottom"/>
              </v:rect>
            </w:pict>
          </mc:Fallback>
        </mc:AlternateContent>
      </w:r>
      <w:r w:rsidR="00625DFC" w:rsidRPr="008C74DB">
        <w:rPr>
          <w:rFonts w:ascii="Helvetica Neue" w:hAnsi="Helvetica Neue"/>
          <w:noProof/>
        </w:rPr>
        <w:drawing>
          <wp:anchor distT="0" distB="0" distL="114300" distR="114300" simplePos="0" relativeHeight="251667456" behindDoc="0" locked="0" layoutInCell="1" allowOverlap="1" wp14:anchorId="3A6BD010" wp14:editId="63EC23A7">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25DFC"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5DFC" w:rsidRPr="008C74DB">
        <w:rPr>
          <w:rFonts w:ascii="Helvetica Neue" w:hAnsi="Helvetica Neue"/>
          <w:sz w:val="22"/>
          <w:szCs w:val="22"/>
        </w:rPr>
        <w:t xml:space="preserve">Chek more information of Save The Hoodie from our Product Video: </w:t>
      </w:r>
      <w:hyperlink r:id="rId15" w:history="1">
        <w:r w:rsidR="00625DFC" w:rsidRPr="008C74DB">
          <w:rPr>
            <w:rStyle w:val="Hyperlink"/>
            <w:rFonts w:ascii="Helvetica Neue" w:eastAsia="SimSun" w:hAnsi="Helvetica Neue"/>
          </w:rPr>
          <w:t>https://www.youtube.com/watch?v=NCFmEXjLnAM</w:t>
        </w:r>
      </w:hyperlink>
    </w:p>
    <w:p w14:paraId="75789A4E" w14:textId="4B6308A9" w:rsidR="002904B6" w:rsidRPr="008C74DB" w:rsidRDefault="00D811DA" w:rsidP="00506DD5">
      <w:pPr>
        <w:pStyle w:val="Heading1"/>
      </w:pPr>
      <w:bookmarkStart w:id="13" w:name="_Toc55118305"/>
      <w:bookmarkStart w:id="14" w:name="_Toc55119347"/>
      <w:bookmarkStart w:id="15" w:name="_Toc55123411"/>
      <w:bookmarkStart w:id="16" w:name="_Toc55247538"/>
      <w:r w:rsidRPr="008C74DB">
        <w:lastRenderedPageBreak/>
        <w:t>The Key Features</w:t>
      </w:r>
      <w:bookmarkEnd w:id="8"/>
      <w:bookmarkEnd w:id="9"/>
      <w:bookmarkEnd w:id="10"/>
      <w:bookmarkEnd w:id="11"/>
      <w:bookmarkEnd w:id="12"/>
      <w:bookmarkEnd w:id="13"/>
      <w:bookmarkEnd w:id="14"/>
      <w:bookmarkEnd w:id="15"/>
      <w:bookmarkEnd w:id="16"/>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7" w:name="_Toc55123412"/>
      <w:bookmarkStart w:id="18" w:name="_Toc54956837"/>
      <w:bookmarkStart w:id="19" w:name="_Toc54958191"/>
      <w:bookmarkStart w:id="20" w:name="_Toc54958396"/>
    </w:p>
    <w:p w14:paraId="46F7CE07" w14:textId="24556B14" w:rsidR="001D7D07" w:rsidRPr="008C74DB" w:rsidRDefault="001D7D07" w:rsidP="001D7D07">
      <w:pPr>
        <w:pStyle w:val="Heading2"/>
      </w:pPr>
      <w:bookmarkStart w:id="21" w:name="_Toc55247539"/>
      <w:r w:rsidRPr="008C74DB">
        <w:t>Notification</w:t>
      </w:r>
      <w:bookmarkEnd w:id="17"/>
      <w:bookmarkEnd w:id="21"/>
    </w:p>
    <w:p w14:paraId="2BA7B531" w14:textId="553E5050"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2913FDA2" w:rsidR="00431C8B" w:rsidRPr="008C74DB" w:rsidRDefault="001D7D07" w:rsidP="00277D55">
      <w:pPr>
        <w:pStyle w:val="Heading2"/>
      </w:pPr>
      <w:bookmarkStart w:id="22" w:name="_Toc55011729"/>
      <w:bookmarkStart w:id="23" w:name="_Toc55011959"/>
      <w:bookmarkStart w:id="24" w:name="_Toc55118307"/>
      <w:bookmarkStart w:id="25" w:name="_Toc55119349"/>
      <w:bookmarkStart w:id="26" w:name="_Toc55123413"/>
      <w:bookmarkStart w:id="27" w:name="_Toc55247540"/>
      <w:r w:rsidRPr="008C74DB">
        <w:t>Information</w:t>
      </w:r>
      <w:bookmarkEnd w:id="18"/>
      <w:bookmarkEnd w:id="19"/>
      <w:bookmarkEnd w:id="20"/>
      <w:bookmarkEnd w:id="22"/>
      <w:bookmarkEnd w:id="23"/>
      <w:bookmarkEnd w:id="24"/>
      <w:bookmarkEnd w:id="25"/>
      <w:bookmarkEnd w:id="26"/>
      <w:bookmarkEnd w:id="27"/>
    </w:p>
    <w:p w14:paraId="0F521A52" w14:textId="0655631C" w:rsidR="00224006" w:rsidRPr="008C74DB" w:rsidRDefault="00224006" w:rsidP="000B299A">
      <w:pPr>
        <w:jc w:val="both"/>
        <w:rPr>
          <w:rFonts w:ascii="Helvetica Neue" w:eastAsia="SimSun" w:hAnsi="Helvetica Neue"/>
          <w:color w:val="000000" w:themeColor="text1"/>
        </w:rPr>
      </w:pPr>
      <w:r w:rsidRPr="008C74DB">
        <w:rPr>
          <w:rFonts w:ascii="Helvetica Neue" w:eastAsia="SimSun" w:hAnsi="Helvetica Neue"/>
          <w:color w:val="000000" w:themeColor="text1"/>
        </w:rPr>
        <w:t>These people who have begun to participate in the protection of Hoodie can use this part of the function to understand the reasons for the true endangerment of Hoodie Plover and the status quo before they engage in their contributions, so that it is easier to support the recovery activities of this endangered species in a targeted manner.</w:t>
      </w:r>
    </w:p>
    <w:p w14:paraId="5BC8660C" w14:textId="256DA144" w:rsidR="00CF19A1" w:rsidRPr="008C74DB" w:rsidRDefault="00224006" w:rsidP="000B299A">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This function consists of three parts, including the threat to hoodies, the life cycle of Hoodies and the distribution of hoodies. They allow users to obtain the current research and analysis results of Hoodie Plovers summarized from authoritative protection agencies. Users can use these facts to understand the real threat of this endangered threat, especially those caused by human beach behavior, and maximize the use of </w:t>
      </w:r>
      <w:r w:rsidRPr="008C74DB">
        <w:rPr>
          <w:rFonts w:ascii="Helvetica Neue" w:eastAsia="SimSun" w:hAnsi="Helvetica Neue"/>
          <w:color w:val="000000" w:themeColor="text1"/>
        </w:rPr>
        <w:t>interactive maps and life cycles to further obtain popular science information about this species.</w:t>
      </w:r>
    </w:p>
    <w:p w14:paraId="31FFC549" w14:textId="77777777" w:rsidR="007D2BE4" w:rsidRPr="008C74DB" w:rsidRDefault="00CF19A1" w:rsidP="00277D55">
      <w:pPr>
        <w:pStyle w:val="Heading2"/>
      </w:pPr>
      <w:bookmarkStart w:id="28" w:name="_Toc54956839"/>
      <w:bookmarkStart w:id="29" w:name="_Toc54958193"/>
      <w:bookmarkStart w:id="30" w:name="_Toc54958398"/>
      <w:bookmarkStart w:id="31" w:name="_Toc55011730"/>
      <w:bookmarkStart w:id="32" w:name="_Toc55011960"/>
      <w:bookmarkStart w:id="33" w:name="_Toc55118308"/>
      <w:bookmarkStart w:id="34" w:name="_Toc55119350"/>
      <w:bookmarkStart w:id="35" w:name="_Toc55123414"/>
      <w:bookmarkStart w:id="36" w:name="_Toc55247541"/>
      <w:r w:rsidRPr="008C74DB">
        <w:t xml:space="preserve">Poster Design and </w:t>
      </w:r>
      <w:r w:rsidR="007D2BE4" w:rsidRPr="008C74DB">
        <w:t>Shar</w:t>
      </w:r>
      <w:bookmarkEnd w:id="28"/>
      <w:bookmarkEnd w:id="29"/>
      <w:bookmarkEnd w:id="30"/>
      <w:r w:rsidRPr="008C74DB">
        <w:t>e</w:t>
      </w:r>
      <w:bookmarkEnd w:id="31"/>
      <w:bookmarkEnd w:id="32"/>
      <w:bookmarkEnd w:id="33"/>
      <w:bookmarkEnd w:id="34"/>
      <w:bookmarkEnd w:id="35"/>
      <w:bookmarkEnd w:id="36"/>
    </w:p>
    <w:p w14:paraId="3C403CB7" w14:textId="2518C72F" w:rsidR="005E7FBE" w:rsidRPr="008C74DB" w:rsidRDefault="00105E9C" w:rsidP="00105E9C">
      <w:pPr>
        <w:jc w:val="both"/>
        <w:rPr>
          <w:rFonts w:ascii="Helvetica Neue" w:eastAsia="SimSun" w:hAnsi="Helvetica Neue"/>
          <w:color w:val="000000" w:themeColor="text1"/>
        </w:rPr>
      </w:pPr>
      <w:r w:rsidRPr="008C74DB">
        <w:rPr>
          <w:rFonts w:ascii="Helvetica Neue" w:eastAsia="SimSun" w:hAnsi="Helvetica Neue"/>
          <w:color w:val="000000" w:themeColor="text1"/>
        </w:rPr>
        <w:t>This Android application provides a user a creative platform to customize a poster about Hooded Plover Conservation. As an application focusing on endangered waders, the main purpose of this function is to provide users with a conversion insight and increase participation. Preserving the hoodie provides such a way to share ideas to help those who are really eager to participate in Hooded Plover volunteer activities to find a way to start. Helping users to take action in this regard is basically actually expanding the influence of these non-profit organization platforms in sharing and dissemination.</w:t>
      </w:r>
    </w:p>
    <w:p w14:paraId="0765FEFE" w14:textId="7AFEBED5" w:rsidR="007D2BE4" w:rsidRPr="008C74DB" w:rsidRDefault="005E7FBE" w:rsidP="00277D55">
      <w:pPr>
        <w:pStyle w:val="Heading2"/>
        <w:rPr>
          <w:lang w:eastAsia="en-US"/>
        </w:rPr>
      </w:pPr>
      <w:bookmarkStart w:id="37" w:name="_Toc54956840"/>
      <w:bookmarkStart w:id="38" w:name="_Toc54958194"/>
      <w:bookmarkStart w:id="39" w:name="_Toc54958399"/>
      <w:bookmarkStart w:id="40" w:name="_Toc55011731"/>
      <w:bookmarkStart w:id="41" w:name="_Toc55011961"/>
      <w:bookmarkStart w:id="42" w:name="_Toc55118309"/>
      <w:bookmarkStart w:id="43" w:name="_Toc55119351"/>
      <w:bookmarkStart w:id="44" w:name="_Toc55123415"/>
      <w:bookmarkStart w:id="45" w:name="_Toc55247542"/>
      <w:r w:rsidRPr="008C74DB">
        <w:t>Community</w:t>
      </w:r>
      <w:bookmarkEnd w:id="37"/>
      <w:bookmarkEnd w:id="38"/>
      <w:bookmarkEnd w:id="39"/>
      <w:bookmarkEnd w:id="40"/>
      <w:bookmarkEnd w:id="41"/>
      <w:bookmarkEnd w:id="42"/>
      <w:bookmarkEnd w:id="43"/>
      <w:bookmarkEnd w:id="44"/>
      <w:bookmarkEnd w:id="45"/>
    </w:p>
    <w:p w14:paraId="6EF406D3" w14:textId="22AC200B" w:rsidR="00775E0A" w:rsidRPr="008C74DB" w:rsidRDefault="00105E9C" w:rsidP="00775E0A">
      <w:pPr>
        <w:jc w:val="both"/>
        <w:rPr>
          <w:rFonts w:ascii="Helvetica Neue" w:eastAsia="SimSun" w:hAnsi="Helvetica Neue"/>
          <w:color w:val="000000" w:themeColor="text1"/>
        </w:rPr>
      </w:pPr>
      <w:bookmarkStart w:id="46" w:name="_Toc54956841"/>
      <w:bookmarkStart w:id="47" w:name="_Toc54958195"/>
      <w:bookmarkStart w:id="48" w:name="_Toc54958400"/>
      <w:bookmarkStart w:id="49" w:name="_Toc55011732"/>
      <w:bookmarkStart w:id="50" w:name="_Toc55011962"/>
      <w:r w:rsidRPr="008C74DB">
        <w:rPr>
          <w:rFonts w:ascii="Helvetica Neue" w:eastAsia="SimSun" w:hAnsi="Helvetica Neue"/>
          <w:color w:val="000000" w:themeColor="text1"/>
        </w:rPr>
        <w:t>Save The Hoodie has made a recommendation list for Hooded Plover's online community. These online communities include volunteer teams with appeal in Facebook, and users can choose to join these communities or teams to participate in more conservation actions. In addition, Save The Hoodie also provides access to these official organizations and convenient contact methods, encouraging users to report sighting of Hooded Plovers to support these offline substantive protection behaviors and</w:t>
      </w:r>
      <w:r w:rsidR="00775E0A" w:rsidRPr="008C74DB">
        <w:rPr>
          <w:rFonts w:ascii="Helvetica Neue" w:eastAsia="SimSun" w:hAnsi="Helvetica Neue"/>
          <w:color w:val="000000" w:themeColor="text1"/>
        </w:rPr>
        <w:t xml:space="preserve"> academic research.</w:t>
      </w:r>
    </w:p>
    <w:p w14:paraId="22B6C178" w14:textId="77777777" w:rsidR="00506DD5" w:rsidRPr="008C74DB" w:rsidRDefault="00506DD5" w:rsidP="001D7D07">
      <w:pPr>
        <w:pStyle w:val="Heading1"/>
        <w:sectPr w:rsidR="00506DD5" w:rsidRPr="008C74DB" w:rsidSect="00506DD5">
          <w:type w:val="continuous"/>
          <w:pgSz w:w="12240" w:h="15840"/>
          <w:pgMar w:top="1440" w:right="1080" w:bottom="1440" w:left="1080" w:header="720" w:footer="720" w:gutter="0"/>
          <w:cols w:num="2" w:space="720"/>
          <w:titlePg/>
          <w:docGrid w:linePitch="360"/>
        </w:sectPr>
      </w:pPr>
      <w:bookmarkStart w:id="51" w:name="_Toc55123416"/>
      <w:bookmarkEnd w:id="46"/>
      <w:bookmarkEnd w:id="47"/>
      <w:bookmarkEnd w:id="48"/>
      <w:bookmarkEnd w:id="49"/>
      <w:bookmarkEnd w:id="50"/>
    </w:p>
    <w:p w14:paraId="5828D2F6" w14:textId="6862CAC9" w:rsidR="001D7D07" w:rsidRPr="008C74DB" w:rsidRDefault="001D7D07" w:rsidP="001D7D07">
      <w:pPr>
        <w:pStyle w:val="Heading1"/>
      </w:pPr>
      <w:bookmarkStart w:id="52" w:name="_Toc55247543"/>
      <w:r w:rsidRPr="008C74DB">
        <w:t>Risk and Benefits</w:t>
      </w:r>
      <w:bookmarkEnd w:id="51"/>
      <w:bookmarkEnd w:id="52"/>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69421EF2" w14:textId="2A6B8E35"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The risk of this project is that although the project is running normally, it is developed by a four-person virtual team based on master-level knowledge for an endangered species. With the support of the school, this project does not currently need to pay any resources. This means </w:t>
      </w:r>
      <w:r w:rsidRPr="008C74DB">
        <w:rPr>
          <w:rFonts w:ascii="Helvetica Neue" w:eastAsia="SimSun" w:hAnsi="Helvetica Neue"/>
          <w:color w:val="000000" w:themeColor="text1"/>
        </w:rPr>
        <w:t>that if this fully functional small APP may require some investment and data support from NGOs to further develop this application.</w:t>
      </w:r>
    </w:p>
    <w:p w14:paraId="28AA1A9C" w14:textId="4315965B"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On the one hand, Save The Hoodie reserves the information display function. The plan to expand </w:t>
      </w:r>
      <w:r w:rsidRPr="008C74DB">
        <w:rPr>
          <w:rFonts w:ascii="Helvetica Neue" w:eastAsia="SimSun" w:hAnsi="Helvetica Neue"/>
          <w:color w:val="000000" w:themeColor="text1"/>
        </w:rPr>
        <w:lastRenderedPageBreak/>
        <w:t>it into a real-time information platform in the future requires a server to implement further information headline collection, or financial support to pay for the API key.</w:t>
      </w:r>
    </w:p>
    <w:p w14:paraId="20CB8D58" w14:textId="35828317"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On the other hand, although we have reserved enough layout entries to support the information entry required for future function expansion, future user strategies and operational strategies also need to balance the attractiveness of the </w:t>
      </w:r>
      <w:r w:rsidRPr="008C74DB">
        <w:rPr>
          <w:rFonts w:ascii="Helvetica Neue" w:eastAsia="SimSun" w:hAnsi="Helvetica Neue"/>
          <w:color w:val="000000" w:themeColor="text1"/>
        </w:rPr>
        <w:t>application and the user experience, especially considering the application Set itself as a public welfare tool.</w:t>
      </w:r>
    </w:p>
    <w:p w14:paraId="3BFA2510" w14:textId="77777777" w:rsidR="00C2543E"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Another risk is the need to obtain data usage licenses from Birdlife and eBird, two major bird </w:t>
      </w:r>
      <w:r w:rsidR="00002D99" w:rsidRPr="008C74DB">
        <w:rPr>
          <w:rFonts w:ascii="Helvetica Neue" w:eastAsia="SimSun" w:hAnsi="Helvetica Neue"/>
          <w:color w:val="000000" w:themeColor="text1"/>
        </w:rPr>
        <w:t>conservation organizes</w:t>
      </w:r>
      <w:r w:rsidRPr="008C74DB">
        <w:rPr>
          <w:rFonts w:ascii="Helvetica Neue" w:eastAsia="SimSun" w:hAnsi="Helvetica Neue"/>
          <w:color w:val="000000" w:themeColor="text1"/>
        </w:rPr>
        <w:t xml:space="preserve">, </w:t>
      </w:r>
      <w:r w:rsidR="00002D99" w:rsidRPr="008C74DB">
        <w:rPr>
          <w:rFonts w:ascii="Helvetica Neue" w:eastAsia="SimSun" w:hAnsi="Helvetica Neue"/>
          <w:color w:val="000000" w:themeColor="text1"/>
        </w:rPr>
        <w:t xml:space="preserve">to </w:t>
      </w:r>
      <w:r w:rsidRPr="008C74DB">
        <w:rPr>
          <w:rFonts w:ascii="Helvetica Neue" w:eastAsia="SimSun" w:hAnsi="Helvetica Neue"/>
          <w:color w:val="000000" w:themeColor="text1"/>
        </w:rPr>
        <w:t>support the data visualization function used to display the distribution of Hooded Plover in the application.</w:t>
      </w:r>
      <w:r w:rsidR="001D7D07" w:rsidRPr="008C74DB">
        <w:rPr>
          <w:rFonts w:ascii="Helvetica Neue" w:eastAsia="SimSun" w:hAnsi="Helvetica Neue"/>
          <w:color w:val="000000" w:themeColor="text1"/>
        </w:rPr>
        <w:t xml:space="preserve"> </w:t>
      </w:r>
    </w:p>
    <w:p w14:paraId="066CA438" w14:textId="77777777" w:rsidR="00506DD5" w:rsidRPr="008C74DB" w:rsidRDefault="00506DD5" w:rsidP="00277D55">
      <w:pPr>
        <w:pStyle w:val="Heading1"/>
        <w:sectPr w:rsidR="00506DD5" w:rsidRPr="008C74DB" w:rsidSect="00506DD5">
          <w:type w:val="continuous"/>
          <w:pgSz w:w="12240" w:h="15840"/>
          <w:pgMar w:top="1440" w:right="1080" w:bottom="1440" w:left="1080" w:header="720" w:footer="720" w:gutter="0"/>
          <w:cols w:num="2" w:space="720"/>
          <w:titlePg/>
          <w:docGrid w:linePitch="360"/>
        </w:sectPr>
      </w:pPr>
      <w:bookmarkStart w:id="53" w:name="_Toc54956842"/>
      <w:bookmarkStart w:id="54" w:name="_Toc54958196"/>
      <w:bookmarkStart w:id="55" w:name="_Toc54958401"/>
      <w:bookmarkStart w:id="56" w:name="_Toc55011733"/>
      <w:bookmarkStart w:id="57" w:name="_Toc55011963"/>
      <w:bookmarkStart w:id="58" w:name="_Toc55118311"/>
      <w:bookmarkStart w:id="59" w:name="_Toc55119353"/>
      <w:bookmarkStart w:id="60" w:name="_Toc55123417"/>
    </w:p>
    <w:p w14:paraId="10E49DD0" w14:textId="3CAB0618" w:rsidR="007D2BE4" w:rsidRPr="008C74DB" w:rsidRDefault="007D2BE4" w:rsidP="00277D55">
      <w:pPr>
        <w:pStyle w:val="Heading1"/>
      </w:pPr>
      <w:bookmarkStart w:id="61" w:name="_Toc55247544"/>
      <w:r w:rsidRPr="008C74DB">
        <w:t>Data Sources</w:t>
      </w:r>
      <w:bookmarkEnd w:id="53"/>
      <w:bookmarkEnd w:id="54"/>
      <w:bookmarkEnd w:id="55"/>
      <w:bookmarkEnd w:id="56"/>
      <w:bookmarkEnd w:id="57"/>
      <w:bookmarkEnd w:id="58"/>
      <w:bookmarkEnd w:id="59"/>
      <w:bookmarkEnd w:id="60"/>
      <w:bookmarkEnd w:id="61"/>
    </w:p>
    <w:p w14:paraId="2D86E125" w14:textId="2472F2C6" w:rsidR="006602B4" w:rsidRPr="008C74DB" w:rsidRDefault="00002D99"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The data source currently used by Save Hood Hoodie is free. However, in the future continuous use rights, it is necessary to negotiate with relevant agencies including Birdlife Australia and eBird about the information and data use permission in the future stage.</w:t>
      </w:r>
    </w:p>
    <w:tbl>
      <w:tblPr>
        <w:tblStyle w:val="GridTable4-Accent5"/>
        <w:tblW w:w="0" w:type="auto"/>
        <w:tblLayout w:type="fixed"/>
        <w:tblLook w:val="04A0" w:firstRow="1" w:lastRow="0" w:firstColumn="1" w:lastColumn="0" w:noHBand="0" w:noVBand="1"/>
      </w:tblPr>
      <w:tblGrid>
        <w:gridCol w:w="1145"/>
        <w:gridCol w:w="1615"/>
        <w:gridCol w:w="1913"/>
        <w:gridCol w:w="2552"/>
        <w:gridCol w:w="1417"/>
        <w:gridCol w:w="1428"/>
      </w:tblGrid>
      <w:tr w:rsidR="002F2F39" w:rsidRPr="000718B5" w14:paraId="5CFA274D" w14:textId="77777777" w:rsidTr="00D75916">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145" w:type="dxa"/>
            <w:vAlign w:val="center"/>
          </w:tcPr>
          <w:p w14:paraId="2A782534" w14:textId="77777777" w:rsidR="002F2F39" w:rsidRPr="000718B5" w:rsidRDefault="002F2F39" w:rsidP="000718B5">
            <w:pPr>
              <w:spacing w:before="100" w:beforeAutospacing="1" w:after="100" w:afterAutospacing="1"/>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t>Names</w:t>
            </w:r>
          </w:p>
        </w:tc>
        <w:tc>
          <w:tcPr>
            <w:tcW w:w="1615" w:type="dxa"/>
            <w:vAlign w:val="center"/>
          </w:tcPr>
          <w:p w14:paraId="5E3810C8" w14:textId="77777777" w:rsidR="002F2F39" w:rsidRPr="000718B5" w:rsidRDefault="002F2F39" w:rsidP="000718B5">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"/var/folders/p4/5b6s83mn4cz0261x91frddmw0000gn/T/com.microsoft.Word/WebArchiveCopyPasteTempFiles/page5image30994048"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Physical Access Used</w:t>
            </w:r>
          </w:p>
        </w:tc>
        <w:tc>
          <w:tcPr>
            <w:tcW w:w="1913" w:type="dxa"/>
            <w:vAlign w:val="center"/>
          </w:tcPr>
          <w:p w14:paraId="27E8C125" w14:textId="77777777" w:rsidR="002F2F39" w:rsidRPr="000718B5" w:rsidRDefault="002F2F39" w:rsidP="000718B5">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"/var/folders/p4/5b6s83mn4cz0261x91frddmw0000gn/T/com.microsoft.Word/WebArchiveCopyPasteTempFiles/page5image30982720"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Frequency of source updates</w:t>
            </w:r>
          </w:p>
        </w:tc>
        <w:tc>
          <w:tcPr>
            <w:tcW w:w="2552" w:type="dxa"/>
            <w:vAlign w:val="center"/>
          </w:tcPr>
          <w:p w14:paraId="27465EEB" w14:textId="77777777" w:rsidR="002F2F39" w:rsidRPr="000718B5" w:rsidRDefault="002F2F39" w:rsidP="000718B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t>Frequency of Iteration system updates</w:t>
            </w:r>
          </w:p>
        </w:tc>
        <w:tc>
          <w:tcPr>
            <w:tcW w:w="1417" w:type="dxa"/>
            <w:vAlign w:val="center"/>
          </w:tcPr>
          <w:p w14:paraId="51B412DF" w14:textId="77777777" w:rsidR="002F2F39" w:rsidRPr="000718B5" w:rsidRDefault="002F2F39" w:rsidP="000718B5">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"/var/folders/p4/5b6s83mn4cz0261x91frddmw0000gn/T/com.microsoft.Word/WebArchiveCopyPasteTempFiles/page5image31012352"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Granularity</w:t>
            </w:r>
          </w:p>
        </w:tc>
        <w:tc>
          <w:tcPr>
            <w:tcW w:w="1428" w:type="dxa"/>
            <w:vAlign w:val="center"/>
          </w:tcPr>
          <w:p w14:paraId="0444C304" w14:textId="77777777" w:rsidR="002F2F39" w:rsidRPr="000718B5" w:rsidRDefault="002F2F39" w:rsidP="000718B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CN" w:eastAsia="zh-CN"/>
              </w:rPr>
            </w:pPr>
            <w:r w:rsidRPr="000718B5">
              <w:rPr>
                <w:rFonts w:ascii="Helvetica Neue" w:eastAsia="Times New Roman" w:hAnsi="Helvetica Neue" w:cs="Times New Roman"/>
                <w:lang w:val="en-CN" w:eastAsia="zh-CN"/>
              </w:rPr>
              <w:t>Copyright</w:t>
            </w:r>
          </w:p>
        </w:tc>
      </w:tr>
      <w:tr w:rsidR="002F2F39" w:rsidRPr="000718B5" w14:paraId="724CF777" w14:textId="77777777" w:rsidTr="00D7591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45" w:type="dxa"/>
            <w:vAlign w:val="center"/>
          </w:tcPr>
          <w:p w14:paraId="03C28D51" w14:textId="54F872F9" w:rsidR="002F2F39" w:rsidRPr="000718B5" w:rsidRDefault="00023C14" w:rsidP="000718B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0718B5">
                <w:rPr>
                  <w:rStyle w:val="Hyperlink"/>
                  <w:rFonts w:ascii="Helvetica Neue" w:eastAsia="Times New Roman" w:hAnsi="Helvetica Neue" w:cs="Times New Roman"/>
                  <w:lang w:val="en-CN" w:eastAsia="zh-CN"/>
                </w:rPr>
                <w:t>Mapbox</w:t>
              </w:r>
            </w:hyperlink>
          </w:p>
        </w:tc>
        <w:tc>
          <w:tcPr>
            <w:tcW w:w="1615" w:type="dxa"/>
            <w:vAlign w:val="center"/>
          </w:tcPr>
          <w:p w14:paraId="59B415D2"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API</w:t>
            </w:r>
          </w:p>
        </w:tc>
        <w:tc>
          <w:tcPr>
            <w:tcW w:w="1913" w:type="dxa"/>
            <w:vAlign w:val="center"/>
          </w:tcPr>
          <w:p w14:paraId="6CB5F85F" w14:textId="6A28691F"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Every minute</w:t>
            </w:r>
          </w:p>
        </w:tc>
        <w:tc>
          <w:tcPr>
            <w:tcW w:w="2552" w:type="dxa"/>
            <w:vAlign w:val="center"/>
          </w:tcPr>
          <w:p w14:paraId="1C06419C"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The coordinate will be updated every minute as the API’s</w:t>
            </w:r>
          </w:p>
        </w:tc>
        <w:tc>
          <w:tcPr>
            <w:tcW w:w="1417" w:type="dxa"/>
            <w:vAlign w:val="center"/>
          </w:tcPr>
          <w:p w14:paraId="370FC322"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Not applicable</w:t>
            </w:r>
          </w:p>
        </w:tc>
        <w:tc>
          <w:tcPr>
            <w:tcW w:w="1428" w:type="dxa"/>
            <w:vAlign w:val="center"/>
          </w:tcPr>
          <w:p w14:paraId="72BDB170" w14:textId="40E13026" w:rsidR="002F2F39" w:rsidRPr="000718B5" w:rsidRDefault="00023C14"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hyperlink r:id="rId20" w:history="1">
              <w:r w:rsidR="002F2F39" w:rsidRPr="000718B5">
                <w:rPr>
                  <w:rStyle w:val="Hyperlink"/>
                  <w:rFonts w:ascii="Helvetica Neue" w:eastAsia="Times New Roman" w:hAnsi="Helvetica Neue" w:cs="Times New Roman"/>
                  <w:lang w:val="en-CN" w:eastAsia="zh-CN"/>
                </w:rPr>
                <w:t>Register to legally use</w:t>
              </w:r>
            </w:hyperlink>
          </w:p>
        </w:tc>
      </w:tr>
      <w:tr w:rsidR="002F2F39" w:rsidRPr="000718B5" w14:paraId="32A8D922" w14:textId="77777777" w:rsidTr="00D75916">
        <w:trPr>
          <w:trHeight w:val="866"/>
        </w:trPr>
        <w:tc>
          <w:tcPr>
            <w:cnfStyle w:val="001000000000" w:firstRow="0" w:lastRow="0" w:firstColumn="1" w:lastColumn="0" w:oddVBand="0" w:evenVBand="0" w:oddHBand="0" w:evenHBand="0" w:firstRowFirstColumn="0" w:firstRowLastColumn="0" w:lastRowFirstColumn="0" w:lastRowLastColumn="0"/>
            <w:tcW w:w="1145" w:type="dxa"/>
            <w:vAlign w:val="center"/>
          </w:tcPr>
          <w:p w14:paraId="0DBE9216" w14:textId="48B487F2" w:rsidR="002F2F39" w:rsidRPr="000718B5" w:rsidRDefault="00023C14" w:rsidP="000718B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0718B5">
                <w:rPr>
                  <w:rStyle w:val="Hyperlink"/>
                  <w:rFonts w:ascii="Helvetica Neue" w:eastAsia="Times New Roman" w:hAnsi="Helvetica Neue" w:cs="Times New Roman"/>
                  <w:lang w:val="en-CN" w:eastAsia="zh-CN"/>
                </w:rPr>
                <w:t>e</w:t>
              </w:r>
              <w:r w:rsidR="002F2F39" w:rsidRPr="000718B5">
                <w:rPr>
                  <w:rStyle w:val="Hyperlink"/>
                  <w:rFonts w:ascii="Helvetica Neue" w:eastAsia="Times New Roman" w:hAnsi="Helvetica Neue" w:cs="Times New Roman"/>
                  <w:lang w:val="en-CN" w:eastAsia="zh-CN"/>
                </w:rPr>
                <w:t>Bird</w:t>
              </w:r>
            </w:hyperlink>
          </w:p>
        </w:tc>
        <w:tc>
          <w:tcPr>
            <w:tcW w:w="1615" w:type="dxa"/>
            <w:vAlign w:val="center"/>
          </w:tcPr>
          <w:p w14:paraId="62F70139" w14:textId="77777777" w:rsidR="002F2F39" w:rsidRPr="000718B5" w:rsidRDefault="002F2F39" w:rsidP="000718B5">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CSV</w:t>
            </w:r>
          </w:p>
        </w:tc>
        <w:tc>
          <w:tcPr>
            <w:tcW w:w="1913" w:type="dxa"/>
            <w:vAlign w:val="center"/>
          </w:tcPr>
          <w:p w14:paraId="38F6E07E" w14:textId="69D838BC" w:rsidR="002F2F39" w:rsidRPr="000718B5" w:rsidRDefault="002F2F39" w:rsidP="000718B5">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Monthly</w:t>
            </w:r>
          </w:p>
        </w:tc>
        <w:tc>
          <w:tcPr>
            <w:tcW w:w="2552" w:type="dxa"/>
            <w:vAlign w:val="center"/>
          </w:tcPr>
          <w:p w14:paraId="720F141E" w14:textId="77777777" w:rsidR="002F2F39" w:rsidRPr="000718B5" w:rsidRDefault="002F2F39" w:rsidP="000718B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Yearly</w:t>
            </w:r>
          </w:p>
        </w:tc>
        <w:tc>
          <w:tcPr>
            <w:tcW w:w="1417" w:type="dxa"/>
            <w:vAlign w:val="center"/>
          </w:tcPr>
          <w:p w14:paraId="4783B4A4" w14:textId="77777777" w:rsidR="002F2F39" w:rsidRPr="000718B5" w:rsidRDefault="002F2F39" w:rsidP="000718B5">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fldChar w:fldCharType="begin"/>
            </w:r>
            <w:r w:rsidRPr="000718B5">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0718B5">
              <w:rPr>
                <w:rFonts w:ascii="Helvetica Neue" w:eastAsia="Times New Roman" w:hAnsi="Helvetica Neue" w:cs="Times New Roman"/>
                <w:lang w:val="en-CN" w:eastAsia="zh-CN"/>
              </w:rPr>
              <w:fldChar w:fldCharType="separate"/>
            </w:r>
            <w:r w:rsidRPr="000718B5">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718B5">
              <w:rPr>
                <w:rFonts w:ascii="Helvetica Neue" w:eastAsia="Times New Roman" w:hAnsi="Helvetica Neue" w:cs="Times New Roman"/>
                <w:lang w:val="en-CN" w:eastAsia="zh-CN"/>
              </w:rPr>
              <w:fldChar w:fldCharType="end"/>
            </w:r>
            <w:r w:rsidRPr="000718B5">
              <w:rPr>
                <w:rFonts w:ascii="Helvetica Neue" w:eastAsia="Times New Roman" w:hAnsi="Helvetica Neue" w:cs="Times New Roman"/>
                <w:lang w:val="en-CN" w:eastAsia="zh-CN"/>
              </w:rPr>
              <w:t>High</w:t>
            </w:r>
          </w:p>
        </w:tc>
        <w:tc>
          <w:tcPr>
            <w:tcW w:w="1428" w:type="dxa"/>
            <w:vAlign w:val="center"/>
          </w:tcPr>
          <w:p w14:paraId="22B5C73B" w14:textId="7B501258" w:rsidR="002F2F39" w:rsidRPr="000718B5" w:rsidRDefault="00023C14" w:rsidP="000718B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hyperlink r:id="rId22" w:history="1">
              <w:r w:rsidR="002F2F39" w:rsidRPr="000718B5">
                <w:rPr>
                  <w:rStyle w:val="Hyperlink"/>
                  <w:rFonts w:ascii="Helvetica Neue" w:eastAsia="Times New Roman" w:hAnsi="Helvetica Neue" w:cs="Times New Roman"/>
                  <w:lang w:val="en-CN" w:eastAsia="zh-CN"/>
                </w:rPr>
                <w:t>Free for not commercial use</w:t>
              </w:r>
            </w:hyperlink>
          </w:p>
        </w:tc>
      </w:tr>
      <w:tr w:rsidR="002F2F39" w:rsidRPr="000718B5" w14:paraId="003AFC7F" w14:textId="77777777" w:rsidTr="00D7591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145" w:type="dxa"/>
            <w:vAlign w:val="center"/>
          </w:tcPr>
          <w:p w14:paraId="129EB7C2" w14:textId="48076157" w:rsidR="002F2F39" w:rsidRPr="000718B5" w:rsidRDefault="00023C14" w:rsidP="000718B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0718B5">
                <w:rPr>
                  <w:rStyle w:val="Hyperlink"/>
                  <w:rFonts w:ascii="Helvetica Neue" w:eastAsia="Times New Roman" w:hAnsi="Helvetica Neue" w:cs="Times New Roman"/>
                  <w:lang w:val="en-CN" w:eastAsia="zh-CN"/>
                </w:rPr>
                <w:t>Birdlif</w:t>
              </w:r>
              <w:r w:rsidR="00E945CA" w:rsidRPr="000718B5">
                <w:rPr>
                  <w:rStyle w:val="Hyperlink"/>
                  <w:rFonts w:ascii="Helvetica Neue" w:eastAsia="Times New Roman" w:hAnsi="Helvetica Neue" w:cs="Times New Roman"/>
                  <w:lang w:val="en-CN" w:eastAsia="zh-CN"/>
                </w:rPr>
                <w:t>e Australia</w:t>
              </w:r>
            </w:hyperlink>
          </w:p>
        </w:tc>
        <w:tc>
          <w:tcPr>
            <w:tcW w:w="1615" w:type="dxa"/>
            <w:vAlign w:val="center"/>
          </w:tcPr>
          <w:p w14:paraId="6DFC4F1C"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Statistic figures</w:t>
            </w:r>
          </w:p>
        </w:tc>
        <w:tc>
          <w:tcPr>
            <w:tcW w:w="1913" w:type="dxa"/>
            <w:vAlign w:val="center"/>
          </w:tcPr>
          <w:p w14:paraId="0373E9E0"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Yearly</w:t>
            </w:r>
          </w:p>
        </w:tc>
        <w:tc>
          <w:tcPr>
            <w:tcW w:w="2552" w:type="dxa"/>
            <w:vAlign w:val="center"/>
          </w:tcPr>
          <w:p w14:paraId="10DFDDDE"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Yearly</w:t>
            </w:r>
          </w:p>
        </w:tc>
        <w:tc>
          <w:tcPr>
            <w:tcW w:w="1417" w:type="dxa"/>
            <w:vAlign w:val="center"/>
          </w:tcPr>
          <w:p w14:paraId="774F368E" w14:textId="77777777" w:rsidR="002F2F39" w:rsidRPr="000718B5" w:rsidRDefault="002F2F39"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0718B5">
              <w:rPr>
                <w:rFonts w:ascii="Helvetica Neue" w:eastAsia="Times New Roman" w:hAnsi="Helvetica Neue" w:cs="Times New Roman"/>
                <w:lang w:val="en-CN" w:eastAsia="zh-CN"/>
              </w:rPr>
              <w:t>Not applicable</w:t>
            </w:r>
          </w:p>
        </w:tc>
        <w:tc>
          <w:tcPr>
            <w:tcW w:w="1428" w:type="dxa"/>
            <w:vAlign w:val="center"/>
          </w:tcPr>
          <w:p w14:paraId="34ECEC88" w14:textId="099C5B34" w:rsidR="002F2F39" w:rsidRPr="000718B5" w:rsidRDefault="00023C14" w:rsidP="000718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themeColor="text1"/>
                <w:lang w:val="en-CN" w:eastAsia="zh-CN"/>
              </w:rPr>
            </w:pPr>
            <w:hyperlink r:id="rId24" w:history="1">
              <w:r w:rsidR="002F2F39" w:rsidRPr="000718B5">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131FD4A2" w:rsidR="00D811DA" w:rsidRPr="008C74DB" w:rsidRDefault="00D811DA" w:rsidP="00277D55">
      <w:pPr>
        <w:pStyle w:val="Heading1"/>
      </w:pPr>
      <w:bookmarkStart w:id="62" w:name="_Toc54956846"/>
      <w:bookmarkStart w:id="63" w:name="_Toc54958200"/>
      <w:bookmarkStart w:id="64" w:name="_Toc54958405"/>
      <w:bookmarkStart w:id="65" w:name="_Toc55011738"/>
      <w:bookmarkStart w:id="66" w:name="_Toc55011968"/>
      <w:bookmarkStart w:id="67" w:name="_Toc55118315"/>
      <w:bookmarkStart w:id="68" w:name="_Toc55119357"/>
      <w:bookmarkStart w:id="69" w:name="_Toc55123418"/>
      <w:bookmarkStart w:id="70" w:name="_Toc55247545"/>
      <w:r w:rsidRPr="008C74DB">
        <w:t>Security and Privacy</w:t>
      </w:r>
      <w:bookmarkEnd w:id="62"/>
      <w:bookmarkEnd w:id="63"/>
      <w:bookmarkEnd w:id="64"/>
      <w:bookmarkEnd w:id="65"/>
      <w:bookmarkEnd w:id="66"/>
      <w:bookmarkEnd w:id="67"/>
      <w:bookmarkEnd w:id="68"/>
      <w:bookmarkEnd w:id="69"/>
      <w:bookmarkEnd w:id="70"/>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232BD05D"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t>Improper Transport Layer Security (TLS) in the Open System Interconnection (OSI) can allow intruders to access the data.</w:t>
      </w:r>
    </w:p>
    <w:p w14:paraId="4D1E8D68" w14:textId="517BA6F6" w:rsidR="007D2BE4" w:rsidRPr="008C74DB" w:rsidRDefault="007D2BE4" w:rsidP="00277D55">
      <w:pPr>
        <w:pStyle w:val="Heading1"/>
      </w:pPr>
      <w:bookmarkStart w:id="71" w:name="_Toc54956847"/>
      <w:bookmarkStart w:id="72" w:name="_Toc54958201"/>
      <w:bookmarkStart w:id="73" w:name="_Toc54958406"/>
      <w:bookmarkStart w:id="74" w:name="_Toc55011739"/>
      <w:bookmarkStart w:id="75" w:name="_Toc55011969"/>
      <w:bookmarkStart w:id="76" w:name="_Toc55118316"/>
      <w:bookmarkStart w:id="77" w:name="_Toc55119358"/>
      <w:bookmarkStart w:id="78" w:name="_Toc55123419"/>
      <w:bookmarkStart w:id="79" w:name="_Toc55247546"/>
      <w:r w:rsidRPr="008C74DB">
        <w:lastRenderedPageBreak/>
        <w:t>Scope for Further Development</w:t>
      </w:r>
      <w:bookmarkEnd w:id="71"/>
      <w:bookmarkEnd w:id="72"/>
      <w:bookmarkEnd w:id="73"/>
      <w:bookmarkEnd w:id="74"/>
      <w:bookmarkEnd w:id="75"/>
      <w:bookmarkEnd w:id="76"/>
      <w:bookmarkEnd w:id="77"/>
      <w:bookmarkEnd w:id="78"/>
      <w:bookmarkEnd w:id="79"/>
    </w:p>
    <w:p w14:paraId="2823B1D7" w14:textId="22DBCF41" w:rsidR="00C2543E" w:rsidRPr="008C74DB" w:rsidRDefault="00C2543E" w:rsidP="00C2543E">
      <w:pPr>
        <w:jc w:val="both"/>
        <w:rPr>
          <w:rFonts w:ascii="Helvetica Neue" w:hAnsi="Helvetica Neue"/>
        </w:rPr>
      </w:pPr>
      <w:r w:rsidRPr="008C74DB">
        <w:rPr>
          <w:rFonts w:ascii="Helvetica Neue" w:hAnsi="Helvetica Neue"/>
        </w:rPr>
        <w:t>Save The Hoodie may be expanded as a new drainage platform for existing animal protection organizations' websites. In addition, some functions may have extended or improved scope. This project also considers expanding the endangered animal species and the area of concern for this application in the future.</w:t>
      </w:r>
    </w:p>
    <w:p w14:paraId="7C6A3D86" w14:textId="77777777" w:rsidR="00C2543E" w:rsidRPr="008C74DB" w:rsidRDefault="00C2543E" w:rsidP="00C2543E">
      <w:pPr>
        <w:jc w:val="both"/>
        <w:rPr>
          <w:rFonts w:ascii="Helvetica Neue" w:hAnsi="Helvetica Neue"/>
        </w:rPr>
      </w:pPr>
      <w:r w:rsidRPr="008C74DB">
        <w:rPr>
          <w:rFonts w:ascii="Helvetica Neue" w:hAnsi="Helvetica Neue"/>
        </w:rPr>
        <w:t>In addition, with the establishment of the online community about Hooded Plover, you can consider updating articles on the information page and offline event notifications in real time to help users get timelier event information.</w:t>
      </w:r>
    </w:p>
    <w:p w14:paraId="12C73545" w14:textId="329E9321" w:rsidR="00C2543E" w:rsidRDefault="00C2543E" w:rsidP="00C2543E">
      <w:pPr>
        <w:jc w:val="both"/>
        <w:rPr>
          <w:rFonts w:ascii="Helvetica Neue" w:hAnsi="Helvetica Neue"/>
        </w:rPr>
      </w:pPr>
      <w:r w:rsidRPr="008C74DB">
        <w:rPr>
          <w:rFonts w:ascii="Helvetica Neue" w:hAnsi="Helvetica Neue"/>
        </w:rPr>
        <w:t>Our team identified the last two potential areas for further development: 1. Seek opportunities to collaborate with offline communities and provide information on volunteer activities in Hooded Plover Habitat in the app. 2. Expand the types of endangered animals and areas of interest that the app rescues, so that the app supports more conservation for endangered animals.</w:t>
      </w:r>
    </w:p>
    <w:p w14:paraId="693057B8" w14:textId="10CE5A5E" w:rsidR="00A34EC2" w:rsidRDefault="00A34EC2" w:rsidP="00A34EC2">
      <w:pPr>
        <w:pStyle w:val="Heading1"/>
        <w:rPr>
          <w:lang w:eastAsia="zh-CN"/>
        </w:rPr>
      </w:pPr>
      <w:bookmarkStart w:id="80" w:name="_Toc55247547"/>
      <w:r>
        <w:rPr>
          <w:rFonts w:hint="eastAsia"/>
          <w:lang w:eastAsia="zh-CN"/>
        </w:rPr>
        <w:t>Cost</w:t>
      </w:r>
      <w:r>
        <w:rPr>
          <w:lang w:eastAsia="zh-CN"/>
        </w:rPr>
        <w:t xml:space="preserve"> </w:t>
      </w:r>
      <w:r>
        <w:rPr>
          <w:rFonts w:hint="eastAsia"/>
          <w:lang w:eastAsia="zh-CN"/>
        </w:rPr>
        <w:t>Structure</w:t>
      </w:r>
      <w:bookmarkEnd w:id="80"/>
    </w:p>
    <w:tbl>
      <w:tblPr>
        <w:tblStyle w:val="GridTable4-Accent5"/>
        <w:tblW w:w="0" w:type="auto"/>
        <w:tblLayout w:type="fixed"/>
        <w:tblLook w:val="04A0" w:firstRow="1" w:lastRow="0" w:firstColumn="1" w:lastColumn="0" w:noHBand="0" w:noVBand="1"/>
      </w:tblPr>
      <w:tblGrid>
        <w:gridCol w:w="1696"/>
        <w:gridCol w:w="5670"/>
        <w:gridCol w:w="1276"/>
        <w:gridCol w:w="1207"/>
      </w:tblGrid>
      <w:tr w:rsidR="00B63651" w:rsidRPr="000526A8" w14:paraId="4570F81B" w14:textId="77777777" w:rsidTr="00903736">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7BE6884" w14:textId="1A1F2091" w:rsidR="009F6279" w:rsidRPr="00A91330" w:rsidRDefault="00F553CD" w:rsidP="001D61A8">
            <w:pPr>
              <w:spacing w:before="100" w:beforeAutospacing="1" w:after="100" w:afterAutospacing="1"/>
              <w:rPr>
                <w:rFonts w:ascii="Helvetica Neue" w:eastAsia="Times New Roman" w:hAnsi="Helvetica Neue" w:cs="Times New Roman"/>
                <w:lang w:val="en-CN" w:eastAsia="zh-CN"/>
              </w:rPr>
            </w:pPr>
            <w:r w:rsidRPr="00A91330">
              <w:rPr>
                <w:rFonts w:ascii="Helvetica Neue" w:eastAsia="Times New Roman" w:hAnsi="Helvetica Neue" w:cs="Times New Roman"/>
                <w:lang w:val="en-CN" w:eastAsia="zh-CN"/>
              </w:rPr>
              <w:t>Item Category</w:t>
            </w:r>
          </w:p>
        </w:tc>
        <w:tc>
          <w:tcPr>
            <w:tcW w:w="5670" w:type="dxa"/>
            <w:vAlign w:val="center"/>
          </w:tcPr>
          <w:p w14:paraId="0EBC70FD" w14:textId="4A043763" w:rsidR="009F6279" w:rsidRPr="00A91330" w:rsidRDefault="00A7589A" w:rsidP="001D61A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A91330">
              <w:rPr>
                <w:rFonts w:ascii="Helvetica Neue" w:eastAsia="Times New Roman" w:hAnsi="Helvetica Neue" w:cs="Times New Roman"/>
                <w:lang w:val="en-CN" w:eastAsia="zh-CN"/>
              </w:rPr>
              <w:t>Details</w:t>
            </w:r>
          </w:p>
        </w:tc>
        <w:tc>
          <w:tcPr>
            <w:tcW w:w="1276" w:type="dxa"/>
            <w:vAlign w:val="center"/>
          </w:tcPr>
          <w:p w14:paraId="6E475600" w14:textId="71EFB1C3" w:rsidR="009F6279" w:rsidRPr="00A91330" w:rsidRDefault="00A7589A" w:rsidP="001D61A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A91330">
              <w:rPr>
                <w:rFonts w:ascii="Helvetica Neue" w:eastAsia="Times New Roman" w:hAnsi="Helvetica Neue" w:cs="Times New Roman"/>
                <w:lang w:val="en-CN" w:eastAsia="zh-CN"/>
              </w:rPr>
              <w:t>Amounts</w:t>
            </w:r>
          </w:p>
        </w:tc>
        <w:tc>
          <w:tcPr>
            <w:tcW w:w="1207" w:type="dxa"/>
            <w:vAlign w:val="center"/>
          </w:tcPr>
          <w:p w14:paraId="41BB31C4" w14:textId="5669159F" w:rsidR="009F6279" w:rsidRPr="00A91330" w:rsidRDefault="00FB4C7E" w:rsidP="001D61A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A91330">
              <w:rPr>
                <w:rFonts w:ascii="Helvetica Neue" w:eastAsia="Times New Roman" w:hAnsi="Helvetica Neue" w:cs="Times New Roman"/>
                <w:lang w:val="en-CN" w:eastAsia="zh-CN"/>
              </w:rPr>
              <w:t>Cost Structure</w:t>
            </w:r>
          </w:p>
        </w:tc>
      </w:tr>
      <w:tr w:rsidR="00B63651" w:rsidRPr="000526A8" w14:paraId="739C0496" w14:textId="77777777" w:rsidTr="00CC472B">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EAFDBA" w14:textId="5E81A5D4" w:rsidR="001768D5" w:rsidRPr="00A91330" w:rsidRDefault="001768D5" w:rsidP="001768D5">
            <w:pPr>
              <w:spacing w:before="100" w:beforeAutospacing="1" w:after="100" w:afterAutospacing="1"/>
              <w:rPr>
                <w:rFonts w:ascii="Helvetica Neue" w:eastAsia="Times New Roman" w:hAnsi="Helvetica Neue" w:cs="Times New Roman"/>
                <w:lang w:val="en-CN" w:eastAsia="zh-CN"/>
              </w:rPr>
            </w:pPr>
            <w:r>
              <w:rPr>
                <w:rFonts w:ascii="Helvetica Neue" w:eastAsia="Times New Roman" w:hAnsi="Helvetica Neue" w:cs="Times New Roman"/>
                <w:lang w:val="en-CN" w:eastAsia="zh-CN"/>
              </w:rPr>
              <w:t>Ideation</w:t>
            </w:r>
            <w:r>
              <w:rPr>
                <w:rFonts w:ascii="Helvetica Neue" w:eastAsia="Times New Roman" w:hAnsi="Helvetica Neue" w:cs="Times New Roman"/>
                <w:lang w:val="en-CN" w:eastAsia="zh-CN"/>
              </w:rPr>
              <w:br/>
              <w:t>/Design</w:t>
            </w:r>
          </w:p>
        </w:tc>
        <w:tc>
          <w:tcPr>
            <w:tcW w:w="5670" w:type="dxa"/>
            <w:vAlign w:val="center"/>
          </w:tcPr>
          <w:p w14:paraId="67147AD8" w14:textId="1386A7C8" w:rsidR="001768D5" w:rsidRPr="00A91330" w:rsidRDefault="001768D5" w:rsidP="001768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sidRPr="00A91330">
              <w:rPr>
                <w:rFonts w:ascii="Helvetica Neue" w:eastAsia="Times New Roman" w:hAnsi="Helvetica Neue" w:cs="Times New Roman"/>
                <w:lang w:val="en-CN" w:eastAsia="zh-CN"/>
              </w:rPr>
              <w:t xml:space="preserve">The design </w:t>
            </w:r>
            <w:r>
              <w:rPr>
                <w:rFonts w:ascii="Helvetica Neue" w:eastAsia="Times New Roman" w:hAnsi="Helvetica Neue" w:cs="Times New Roman"/>
                <w:lang w:val="en-CN" w:eastAsia="zh-CN"/>
              </w:rPr>
              <w:t>cost</w:t>
            </w:r>
            <w:r w:rsidRPr="00A91330">
              <w:rPr>
                <w:rFonts w:ascii="Helvetica Neue" w:eastAsia="Times New Roman" w:hAnsi="Helvetica Neue" w:cs="Times New Roman"/>
                <w:lang w:val="en-CN" w:eastAsia="zh-CN"/>
              </w:rPr>
              <w:t xml:space="preserve"> involved in the Save The Hoodie project include images, animation, audio, published official texts, research reports and open data. These materials are all authorized for public use or independent creation, and some of them are prohibited from commercial use.</w:t>
            </w:r>
          </w:p>
        </w:tc>
        <w:tc>
          <w:tcPr>
            <w:tcW w:w="1276" w:type="dxa"/>
            <w:vAlign w:val="center"/>
          </w:tcPr>
          <w:p w14:paraId="17B9AC1A" w14:textId="66E08C13" w:rsidR="001768D5" w:rsidRPr="00A91330" w:rsidRDefault="00A31874" w:rsidP="001768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w:t>
            </w:r>
          </w:p>
        </w:tc>
        <w:tc>
          <w:tcPr>
            <w:tcW w:w="1207" w:type="dxa"/>
            <w:vAlign w:val="center"/>
          </w:tcPr>
          <w:p w14:paraId="490C300B" w14:textId="303ED4AE" w:rsidR="001768D5" w:rsidRPr="00A91330" w:rsidRDefault="00810306" w:rsidP="001768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35</w:t>
            </w:r>
            <w:r w:rsidR="00BB09E7">
              <w:rPr>
                <w:rFonts w:ascii="Helvetica Neue" w:eastAsia="Times New Roman" w:hAnsi="Helvetica Neue" w:cs="Times New Roman"/>
                <w:lang w:val="en-CN" w:eastAsia="zh-CN"/>
              </w:rPr>
              <w:t>%</w:t>
            </w:r>
          </w:p>
        </w:tc>
      </w:tr>
      <w:tr w:rsidR="00B63651" w:rsidRPr="000526A8" w14:paraId="0CC9D3E5" w14:textId="77777777" w:rsidTr="00CC472B">
        <w:trPr>
          <w:trHeight w:val="36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2E164B" w14:textId="0A5221CD" w:rsidR="001768D5" w:rsidRPr="00D432B1" w:rsidRDefault="001768D5" w:rsidP="001768D5">
            <w:pPr>
              <w:spacing w:before="100" w:beforeAutospacing="1" w:after="100" w:afterAutospacing="1"/>
              <w:rPr>
                <w:rFonts w:ascii="Helvetica Neue" w:eastAsia="Times New Roman" w:hAnsi="Helvetica Neue" w:cs="Times New Roman"/>
                <w:lang w:eastAsia="zh-CN"/>
              </w:rPr>
            </w:pPr>
            <w:r>
              <w:rPr>
                <w:rFonts w:ascii="Helvetica Neue" w:eastAsia="Times New Roman" w:hAnsi="Helvetica Neue" w:cs="Times New Roman"/>
                <w:lang w:val="en-CN" w:eastAsia="zh-CN"/>
              </w:rPr>
              <w:t>Development</w:t>
            </w:r>
            <w:r w:rsidR="00D432B1">
              <w:rPr>
                <w:rFonts w:ascii="Helvetica Neue" w:eastAsia="Times New Roman" w:hAnsi="Helvetica Neue" w:cs="Times New Roman"/>
                <w:lang w:val="en-CN" w:eastAsia="zh-CN"/>
              </w:rPr>
              <w:br/>
            </w:r>
            <w:r w:rsidR="00D432B1">
              <w:rPr>
                <w:rFonts w:ascii="Helvetica Neue" w:eastAsia="Times New Roman" w:hAnsi="Helvetica Neue" w:cs="Times New Roman"/>
                <w:lang w:eastAsia="zh-CN"/>
              </w:rPr>
              <w:t>/Production</w:t>
            </w:r>
          </w:p>
        </w:tc>
        <w:tc>
          <w:tcPr>
            <w:tcW w:w="5670" w:type="dxa"/>
            <w:vAlign w:val="center"/>
          </w:tcPr>
          <w:p w14:paraId="7B3591A0" w14:textId="2A08D410" w:rsidR="00CC472B" w:rsidRDefault="00152906" w:rsidP="0015290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152906">
              <w:rPr>
                <w:rFonts w:ascii="Helvetica Neue" w:eastAsia="Times New Roman" w:hAnsi="Helvetica Neue" w:cs="Times New Roman"/>
                <w:lang w:val="en-CN" w:eastAsia="zh-CN"/>
              </w:rPr>
              <w:t>The implementation tools chosen for the project include development tools and operation and maintenance tools.</w:t>
            </w:r>
            <w:r w:rsidR="00CC472B" w:rsidRPr="00BA70D2">
              <w:rPr>
                <w:rFonts w:ascii="Helvetica Neue" w:eastAsia="Times New Roman" w:hAnsi="Helvetica Neue" w:cs="Times New Roman"/>
                <w:lang w:val="en-CN" w:eastAsia="zh-CN"/>
              </w:rPr>
              <w:t xml:space="preserve"> In the future, this will involve personnel costs as well as hardware and space costs.</w:t>
            </w:r>
          </w:p>
          <w:p w14:paraId="261A4292" w14:textId="250290CA" w:rsidR="00810306" w:rsidRPr="00A91330" w:rsidRDefault="00152906" w:rsidP="0015290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sidRPr="00152906">
              <w:rPr>
                <w:rFonts w:ascii="Helvetica Neue" w:eastAsia="Times New Roman" w:hAnsi="Helvetica Neue" w:cs="Times New Roman"/>
                <w:lang w:val="en-CN" w:eastAsia="zh-CN"/>
              </w:rPr>
              <w:t>Android Studio is an open source free project development tool.</w:t>
            </w:r>
            <w:r w:rsidR="00810306">
              <w:rPr>
                <w:rFonts w:ascii="Helvetica Neue" w:eastAsia="Times New Roman" w:hAnsi="Helvetica Neue" w:cs="Times New Roman"/>
                <w:lang w:val="en-CN" w:eastAsia="zh-CN"/>
              </w:rPr>
              <w:t xml:space="preserve"> </w:t>
            </w:r>
            <w:r w:rsidR="009B0487">
              <w:rPr>
                <w:rFonts w:ascii="Helvetica Neue" w:eastAsia="Times New Roman" w:hAnsi="Helvetica Neue" w:cs="Times New Roman" w:hint="eastAsia"/>
                <w:lang w:val="en-CN" w:eastAsia="zh-CN"/>
              </w:rPr>
              <w:t>For</w:t>
            </w:r>
            <w:r w:rsidR="009B0487">
              <w:rPr>
                <w:rFonts w:ascii="Helvetica Neue" w:eastAsia="Times New Roman" w:hAnsi="Helvetica Neue" w:cs="Times New Roman"/>
                <w:lang w:val="en-CN" w:eastAsia="zh-CN"/>
              </w:rPr>
              <w:t xml:space="preserve"> </w:t>
            </w:r>
            <w:r w:rsidRPr="00152906">
              <w:rPr>
                <w:rFonts w:ascii="Helvetica Neue" w:eastAsia="Times New Roman" w:hAnsi="Helvetica Neue" w:cs="Times New Roman"/>
                <w:lang w:val="en-CN" w:eastAsia="zh-CN"/>
              </w:rPr>
              <w:t>GitHub</w:t>
            </w:r>
            <w:r>
              <w:rPr>
                <w:rFonts w:ascii="Helvetica Neue" w:eastAsia="Times New Roman" w:hAnsi="Helvetica Neue" w:cs="Times New Roman"/>
                <w:lang w:val="en-CN" w:eastAsia="zh-CN"/>
              </w:rPr>
              <w:t xml:space="preserve"> </w:t>
            </w:r>
            <w:r>
              <w:rPr>
                <w:rFonts w:ascii="Helvetica Neue" w:eastAsia="Times New Roman" w:hAnsi="Helvetica Neue" w:cs="Times New Roman" w:hint="eastAsia"/>
                <w:lang w:val="en-CN" w:eastAsia="zh-CN"/>
              </w:rPr>
              <w:t>and</w:t>
            </w:r>
            <w:r>
              <w:rPr>
                <w:rFonts w:ascii="Helvetica Neue" w:eastAsia="Times New Roman" w:hAnsi="Helvetica Neue" w:cs="Times New Roman"/>
                <w:lang w:val="en-CN" w:eastAsia="zh-CN"/>
              </w:rPr>
              <w:t xml:space="preserve"> </w:t>
            </w:r>
            <w:r w:rsidRPr="00152906">
              <w:rPr>
                <w:rFonts w:ascii="Helvetica Neue" w:eastAsia="Times New Roman" w:hAnsi="Helvetica Neue" w:cs="Times New Roman"/>
                <w:lang w:val="en-CN" w:eastAsia="zh-CN"/>
              </w:rPr>
              <w:t>AWS Cloud Database</w:t>
            </w:r>
            <w:r w:rsidR="009B0487">
              <w:rPr>
                <w:rFonts w:ascii="Helvetica Neue" w:eastAsia="Times New Roman" w:hAnsi="Helvetica Neue" w:cs="Times New Roman" w:hint="eastAsia"/>
                <w:lang w:val="en-CN" w:eastAsia="zh-CN"/>
              </w:rPr>
              <w:t>,</w:t>
            </w:r>
            <w:r w:rsidR="009B0487">
              <w:rPr>
                <w:rFonts w:ascii="Helvetica Neue" w:eastAsia="Times New Roman" w:hAnsi="Helvetica Neue" w:cs="Times New Roman"/>
                <w:lang w:val="en-CN" w:eastAsia="zh-CN"/>
              </w:rPr>
              <w:t xml:space="preserve"> we </w:t>
            </w:r>
            <w:r w:rsidRPr="00152906">
              <w:rPr>
                <w:rFonts w:ascii="Helvetica Neue" w:eastAsia="Times New Roman" w:hAnsi="Helvetica Neue" w:cs="Times New Roman"/>
                <w:lang w:val="en-CN" w:eastAsia="zh-CN"/>
              </w:rPr>
              <w:t>use the Education free tier, which is a feature-rich, free-to-use plan for studentsWe also chose some commercial tools with free trial, including</w:t>
            </w:r>
            <w:r w:rsidR="009B0487">
              <w:rPr>
                <w:rFonts w:ascii="Helvetica Neue" w:eastAsia="Times New Roman" w:hAnsi="Helvetica Neue" w:cs="Times New Roman"/>
                <w:lang w:val="en-CN" w:eastAsia="zh-CN"/>
              </w:rPr>
              <w:t xml:space="preserve"> </w:t>
            </w:r>
            <w:r w:rsidR="009B0487" w:rsidRPr="00152906">
              <w:rPr>
                <w:rFonts w:ascii="Helvetica Neue" w:eastAsia="Times New Roman" w:hAnsi="Helvetica Neue" w:cs="Times New Roman"/>
                <w:lang w:val="en-CN" w:eastAsia="zh-CN"/>
              </w:rPr>
              <w:t xml:space="preserve">Mockinbot, </w:t>
            </w:r>
            <w:r w:rsidRPr="00152906">
              <w:rPr>
                <w:rFonts w:ascii="Helvetica Neue" w:eastAsia="Times New Roman" w:hAnsi="Helvetica Neue" w:cs="Times New Roman"/>
                <w:lang w:val="en-CN" w:eastAsia="zh-CN"/>
              </w:rPr>
              <w:t xml:space="preserve"> Moovly, Prezi, FlipClip, and Canva, which allow us to complete our media production for a limited trial period.</w:t>
            </w:r>
          </w:p>
        </w:tc>
        <w:tc>
          <w:tcPr>
            <w:tcW w:w="1276" w:type="dxa"/>
            <w:vAlign w:val="center"/>
          </w:tcPr>
          <w:p w14:paraId="58789050" w14:textId="46297E3D" w:rsidR="001768D5" w:rsidRPr="00A91330" w:rsidRDefault="00A31874" w:rsidP="001768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w:t>
            </w:r>
          </w:p>
        </w:tc>
        <w:tc>
          <w:tcPr>
            <w:tcW w:w="1207" w:type="dxa"/>
            <w:vAlign w:val="center"/>
          </w:tcPr>
          <w:p w14:paraId="24452C86" w14:textId="2B623DA0" w:rsidR="001768D5" w:rsidRPr="00A91330" w:rsidRDefault="00B7546A" w:rsidP="001768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4</w:t>
            </w:r>
            <w:r w:rsidR="00810306">
              <w:rPr>
                <w:rFonts w:ascii="Helvetica Neue" w:eastAsia="Times New Roman" w:hAnsi="Helvetica Neue" w:cs="Times New Roman"/>
                <w:lang w:val="en-CN" w:eastAsia="zh-CN"/>
              </w:rPr>
              <w:t>5</w:t>
            </w:r>
            <w:r w:rsidR="00BB09E7">
              <w:rPr>
                <w:rFonts w:ascii="Helvetica Neue" w:eastAsia="Times New Roman" w:hAnsi="Helvetica Neue" w:cs="Times New Roman"/>
                <w:lang w:val="en-CN" w:eastAsia="zh-CN"/>
              </w:rPr>
              <w:t>%</w:t>
            </w:r>
          </w:p>
        </w:tc>
      </w:tr>
      <w:tr w:rsidR="00324408" w:rsidRPr="000526A8" w14:paraId="20C891DD" w14:textId="77777777" w:rsidTr="00CC472B">
        <w:trPr>
          <w:cnfStyle w:val="000000100000" w:firstRow="0" w:lastRow="0" w:firstColumn="0" w:lastColumn="0" w:oddVBand="0" w:evenVBand="0" w:oddHBand="1" w:evenHBand="0" w:firstRowFirstColumn="0" w:firstRowLastColumn="0" w:lastRowFirstColumn="0" w:lastRowLastColumn="0"/>
          <w:trHeight w:val="182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1510E1C" w14:textId="12F69267" w:rsidR="001768D5" w:rsidRPr="00B240CB" w:rsidRDefault="001768D5" w:rsidP="001768D5">
            <w:pPr>
              <w:spacing w:before="100" w:beforeAutospacing="1" w:after="100" w:afterAutospacing="1"/>
              <w:rPr>
                <w:rFonts w:ascii="Helvetica Neue" w:eastAsia="Times New Roman" w:hAnsi="Helvetica Neue" w:cs="Times New Roman"/>
                <w:b w:val="0"/>
                <w:bCs w:val="0"/>
                <w:lang w:val="en-CN" w:eastAsia="zh-CN"/>
              </w:rPr>
            </w:pPr>
            <w:r>
              <w:rPr>
                <w:rFonts w:ascii="Helvetica Neue" w:eastAsia="Times New Roman" w:hAnsi="Helvetica Neue" w:cs="Times New Roman"/>
                <w:lang w:val="en-CN" w:eastAsia="zh-CN"/>
              </w:rPr>
              <w:t>Operation</w:t>
            </w:r>
            <w:r w:rsidR="00B240CB">
              <w:rPr>
                <w:rFonts w:ascii="Helvetica Neue" w:eastAsia="Times New Roman" w:hAnsi="Helvetica Neue" w:cs="Times New Roman"/>
                <w:lang w:val="en-CN" w:eastAsia="zh-CN"/>
              </w:rPr>
              <w:br/>
              <w:t>/</w:t>
            </w:r>
            <w:r w:rsidR="000F5F3E">
              <w:rPr>
                <w:rFonts w:ascii="Helvetica Neue" w:eastAsia="Times New Roman" w:hAnsi="Helvetica Neue" w:cs="Times New Roman" w:hint="eastAsia"/>
                <w:lang w:val="en-CN" w:eastAsia="zh-CN"/>
              </w:rPr>
              <w:t>Management</w:t>
            </w:r>
          </w:p>
        </w:tc>
        <w:tc>
          <w:tcPr>
            <w:tcW w:w="5670" w:type="dxa"/>
            <w:vAlign w:val="center"/>
          </w:tcPr>
          <w:p w14:paraId="5D9711D3" w14:textId="3153F17E" w:rsidR="00964895" w:rsidRPr="00964895" w:rsidRDefault="00D75916" w:rsidP="00D759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eastAsia="zh-CN"/>
              </w:rPr>
            </w:pPr>
            <w:r w:rsidRPr="00D75916">
              <w:rPr>
                <w:rFonts w:ascii="Helvetica Neue" w:eastAsia="Times New Roman" w:hAnsi="Helvetica Neue" w:cs="Times New Roman"/>
                <w:lang w:eastAsia="zh-CN"/>
              </w:rPr>
              <w:t xml:space="preserve">The tools involved in teamwork and project management include Microsoft365, LeanKit, </w:t>
            </w:r>
            <w:r w:rsidR="00396778">
              <w:rPr>
                <w:rFonts w:ascii="Helvetica Neue" w:eastAsia="Times New Roman" w:hAnsi="Helvetica Neue" w:cs="Times New Roman" w:hint="eastAsia"/>
                <w:lang w:eastAsia="zh-CN"/>
              </w:rPr>
              <w:t>Mahara</w:t>
            </w:r>
            <w:r w:rsidR="00903736">
              <w:rPr>
                <w:rFonts w:ascii="SimSun" w:eastAsia="SimSun" w:hAnsi="SimSun" w:cs="SimSun"/>
                <w:lang w:eastAsia="zh-CN"/>
              </w:rPr>
              <w:t xml:space="preserve">, </w:t>
            </w:r>
            <w:r w:rsidRPr="00D75916">
              <w:rPr>
                <w:rFonts w:ascii="Helvetica Neue" w:eastAsia="Times New Roman" w:hAnsi="Helvetica Neue" w:cs="Times New Roman"/>
                <w:lang w:eastAsia="zh-CN"/>
              </w:rPr>
              <w:t xml:space="preserve">Microsoft Teams, Zoom and Google Cloud </w:t>
            </w:r>
            <w:r w:rsidR="006D303B" w:rsidRPr="00D75916">
              <w:rPr>
                <w:rFonts w:ascii="Helvetica Neue" w:eastAsia="Times New Roman" w:hAnsi="Helvetica Neue" w:cs="Times New Roman"/>
                <w:lang w:eastAsia="zh-CN"/>
              </w:rPr>
              <w:t>Service. Notably</w:t>
            </w:r>
            <w:r w:rsidRPr="00D75916">
              <w:rPr>
                <w:rFonts w:ascii="Helvetica Neue" w:eastAsia="Times New Roman" w:hAnsi="Helvetica Neue" w:cs="Times New Roman"/>
                <w:lang w:eastAsia="zh-CN"/>
              </w:rPr>
              <w:t>, most of these tools are purchased services provided by Monash University for its students, so we did not have to pay further cost.</w:t>
            </w:r>
          </w:p>
        </w:tc>
        <w:tc>
          <w:tcPr>
            <w:tcW w:w="1276" w:type="dxa"/>
            <w:vAlign w:val="center"/>
          </w:tcPr>
          <w:p w14:paraId="0793BAB3" w14:textId="700A6929" w:rsidR="001768D5" w:rsidRPr="00A91330" w:rsidRDefault="00A31874" w:rsidP="001768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w:t>
            </w:r>
          </w:p>
        </w:tc>
        <w:tc>
          <w:tcPr>
            <w:tcW w:w="1207" w:type="dxa"/>
            <w:vAlign w:val="center"/>
          </w:tcPr>
          <w:p w14:paraId="496E1FD9" w14:textId="6FAF0A70" w:rsidR="001768D5" w:rsidRPr="00A91330" w:rsidRDefault="00BB09E7" w:rsidP="001768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CN" w:eastAsia="zh-CN"/>
              </w:rPr>
            </w:pPr>
            <w:r>
              <w:rPr>
                <w:rFonts w:ascii="Helvetica Neue" w:eastAsia="Times New Roman" w:hAnsi="Helvetica Neue" w:cs="Times New Roman"/>
                <w:lang w:val="en-CN" w:eastAsia="zh-CN"/>
              </w:rPr>
              <w:t>30</w:t>
            </w:r>
            <w:r w:rsidR="006B5D86">
              <w:rPr>
                <w:rFonts w:ascii="Helvetica Neue" w:eastAsia="Times New Roman" w:hAnsi="Helvetica Neue" w:cs="Times New Roman"/>
                <w:lang w:val="en-CN" w:eastAsia="zh-CN"/>
              </w:rPr>
              <w:t>%</w:t>
            </w:r>
          </w:p>
        </w:tc>
      </w:tr>
    </w:tbl>
    <w:p w14:paraId="7F5347A4" w14:textId="3DF3C7A2" w:rsidR="007D2BE4" w:rsidRPr="008C74DB" w:rsidRDefault="007D2BE4" w:rsidP="00277D55">
      <w:pPr>
        <w:pStyle w:val="Heading1"/>
      </w:pPr>
      <w:bookmarkStart w:id="81" w:name="_Toc54956848"/>
      <w:bookmarkStart w:id="82" w:name="_Toc54958202"/>
      <w:bookmarkStart w:id="83" w:name="_Toc54958407"/>
      <w:bookmarkStart w:id="84" w:name="_Toc55011740"/>
      <w:bookmarkStart w:id="85" w:name="_Toc55011970"/>
      <w:bookmarkStart w:id="86" w:name="_Toc55118317"/>
      <w:bookmarkStart w:id="87" w:name="_Toc55119359"/>
      <w:bookmarkStart w:id="88" w:name="_Toc55123420"/>
      <w:bookmarkStart w:id="89" w:name="_Toc55247548"/>
      <w:r w:rsidRPr="008C74DB">
        <w:lastRenderedPageBreak/>
        <w:t>Appendices</w:t>
      </w:r>
      <w:bookmarkEnd w:id="81"/>
      <w:bookmarkEnd w:id="82"/>
      <w:bookmarkEnd w:id="83"/>
      <w:bookmarkEnd w:id="84"/>
      <w:bookmarkEnd w:id="85"/>
      <w:bookmarkEnd w:id="86"/>
      <w:bookmarkEnd w:id="87"/>
      <w:bookmarkEnd w:id="88"/>
      <w:bookmarkEnd w:id="89"/>
    </w:p>
    <w:p w14:paraId="7A67F9D8" w14:textId="2BD4EA85" w:rsidR="00D811DA" w:rsidRPr="008C74DB" w:rsidRDefault="00E22F1E" w:rsidP="00D811DA">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19937EF3" w14:textId="433010A3" w:rsidR="00D811DA" w:rsidRDefault="005B7673">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61ABB896">
                <wp:simplePos x="0" y="0"/>
                <wp:positionH relativeFrom="column">
                  <wp:posOffset>3140617</wp:posOffset>
                </wp:positionH>
                <wp:positionV relativeFrom="paragraph">
                  <wp:posOffset>8782</wp:posOffset>
                </wp:positionV>
                <wp:extent cx="3166110" cy="1637665"/>
                <wp:effectExtent l="12700" t="12700" r="21590" b="26035"/>
                <wp:wrapNone/>
                <wp:docPr id="7" name="Rounded Rectangle 7"/>
                <wp:cNvGraphicFramePr/>
                <a:graphic xmlns:a="http://schemas.openxmlformats.org/drawingml/2006/main">
                  <a:graphicData uri="http://schemas.microsoft.com/office/word/2010/wordprocessingShape">
                    <wps:wsp>
                      <wps:cNvSpPr/>
                      <wps:spPr>
                        <a:xfrm>
                          <a:off x="0" y="0"/>
                          <a:ext cx="3166110" cy="163766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6ABC0CB" w14:textId="77777777" w:rsidR="005B7673" w:rsidRDefault="005B7673" w:rsidP="00203441">
                            <w:pPr>
                              <w:jc w:val="center"/>
                              <w:rPr>
                                <w:rFonts w:ascii="Helvetica Neue" w:hAnsi="Helvetica Neue"/>
                                <w:b/>
                                <w:bCs/>
                                <w:color w:val="367DA2"/>
                                <w:sz w:val="20"/>
                                <w:szCs w:val="20"/>
                                <w:lang w:eastAsia="zh-CN"/>
                              </w:rPr>
                            </w:pPr>
                          </w:p>
                          <w:p w14:paraId="5E45C1B3" w14:textId="1DACBBC2"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07B0CD6" w14:textId="0D06C9E8" w:rsidR="008B3C01" w:rsidRPr="00A12C02" w:rsidRDefault="00023C14" w:rsidP="00A12C02">
                            <w:pPr>
                              <w:jc w:val="center"/>
                              <w:rPr>
                                <w:rFonts w:ascii="Helvetica Neue" w:hAnsi="Helvetica Neue"/>
                                <w:b/>
                                <w:bCs/>
                                <w:color w:val="367DA2"/>
                                <w:sz w:val="20"/>
                                <w:szCs w:val="20"/>
                                <w:lang w:eastAsia="zh-CN"/>
                              </w:rPr>
                            </w:pPr>
                            <w:hyperlink r:id="rId25"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7" style="position:absolute;margin-left:247.3pt;margin-top:.7pt;width:249.3pt;height:1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" filled="f" strokecolor="#47589a" strokeweight="3pt">
                <v:stroke linestyle="thickThin" endcap="square"/>
                <v:textbox>
                  <w:txbxContent>
                    <w:p w14:paraId="06ABC0CB" w14:textId="77777777" w:rsidR="005B7673" w:rsidRDefault="005B7673" w:rsidP="00203441">
                      <w:pPr>
                        <w:jc w:val="center"/>
                        <w:rPr>
                          <w:rFonts w:ascii="Helvetica Neue" w:hAnsi="Helvetica Neue"/>
                          <w:b/>
                          <w:bCs/>
                          <w:color w:val="367DA2"/>
                          <w:sz w:val="20"/>
                          <w:szCs w:val="20"/>
                          <w:lang w:eastAsia="zh-CN"/>
                        </w:rPr>
                      </w:pPr>
                    </w:p>
                    <w:p w14:paraId="5E45C1B3" w14:textId="1DACBBC2"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07B0CD6" w14:textId="0D06C9E8" w:rsidR="008B3C01" w:rsidRPr="00A12C02" w:rsidRDefault="00853C38" w:rsidP="00A12C02">
                      <w:pPr>
                        <w:jc w:val="center"/>
                        <w:rPr>
                          <w:rFonts w:ascii="Helvetica Neue" w:hAnsi="Helvetica Neue"/>
                          <w:b/>
                          <w:bCs/>
                          <w:color w:val="367DA2"/>
                          <w:sz w:val="20"/>
                          <w:szCs w:val="20"/>
                          <w:lang w:eastAsia="zh-CN"/>
                        </w:rPr>
                      </w:pPr>
                      <w:hyperlink r:id="rId26"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v:textbox>
              </v:roundrect>
            </w:pict>
          </mc:Fallback>
        </mc:AlternateContent>
      </w: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2A54A0EB">
                <wp:simplePos x="0" y="0"/>
                <wp:positionH relativeFrom="column">
                  <wp:posOffset>29427</wp:posOffset>
                </wp:positionH>
                <wp:positionV relativeFrom="paragraph">
                  <wp:posOffset>8783</wp:posOffset>
                </wp:positionV>
                <wp:extent cx="3035300" cy="1637680"/>
                <wp:effectExtent l="12700" t="12700" r="25400" b="26035"/>
                <wp:wrapNone/>
                <wp:docPr id="15" name="Rounded Rectangle 15"/>
                <wp:cNvGraphicFramePr/>
                <a:graphic xmlns:a="http://schemas.openxmlformats.org/drawingml/2006/main">
                  <a:graphicData uri="http://schemas.microsoft.com/office/word/2010/wordprocessingShape">
                    <wps:wsp>
                      <wps:cNvSpPr/>
                      <wps:spPr>
                        <a:xfrm>
                          <a:off x="0" y="0"/>
                          <a:ext cx="3035300" cy="1637680"/>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0023F5D" w14:textId="77777777" w:rsidR="005B7673" w:rsidRDefault="005B7673" w:rsidP="00203441">
                            <w:pPr>
                              <w:jc w:val="center"/>
                              <w:rPr>
                                <w:rFonts w:ascii="Helvetica Neue" w:hAnsi="Helvetica Neue"/>
                                <w:b/>
                                <w:bCs/>
                                <w:color w:val="367DA2"/>
                                <w:sz w:val="20"/>
                                <w:szCs w:val="20"/>
                                <w:lang w:eastAsia="zh-CN"/>
                              </w:rPr>
                            </w:pPr>
                          </w:p>
                          <w:p w14:paraId="3DD2285A" w14:textId="414584EA"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681C6720" w14:textId="5BED172E" w:rsidR="00C54249" w:rsidRPr="00A12C02" w:rsidRDefault="00023C14" w:rsidP="00A12C02">
                            <w:pPr>
                              <w:jc w:val="center"/>
                              <w:rPr>
                                <w:rFonts w:ascii="Helvetica Neue" w:hAnsi="Helvetica Neue"/>
                                <w:b/>
                                <w:bCs/>
                                <w:color w:val="367DA2"/>
                                <w:sz w:val="20"/>
                                <w:szCs w:val="20"/>
                                <w:lang w:eastAsia="zh-CN"/>
                              </w:rPr>
                            </w:pPr>
                            <w:hyperlink r:id="rId27" w:history="1">
                              <w:r w:rsidR="00C54249" w:rsidRPr="00FF575C">
                                <w:rPr>
                                  <w:rStyle w:val="Hyperlink"/>
                                  <w:rFonts w:ascii="Helvetica Neue" w:hAnsi="Helvetica Neue"/>
                                  <w:b/>
                                  <w:bCs/>
                                  <w:color w:val="367DA2"/>
                                  <w:sz w:val="20"/>
                                  <w:szCs w:val="20"/>
                                  <w:lang w:eastAsia="zh-CN"/>
                                </w:rPr>
                                <w:t>https://github.com/lisihan123/MONASH-IE-MP13/blob/master/doc/</w:t>
                              </w:r>
                              <w:r w:rsidR="000E726F">
                                <w:rPr>
                                  <w:rStyle w:val="Hyperlink"/>
                                  <w:rFonts w:ascii="Helvetica Neue" w:hAnsi="Helvetica Neue" w:hint="eastAsia"/>
                                  <w:b/>
                                  <w:bCs/>
                                  <w:color w:val="367DA2"/>
                                  <w:sz w:val="20"/>
                                  <w:szCs w:val="20"/>
                                  <w:lang w:eastAsia="zh-CN"/>
                                </w:rPr>
                                <w:t>Support</w:t>
                              </w:r>
                              <w:r w:rsidR="00C54249" w:rsidRPr="00FF575C">
                                <w:rPr>
                                  <w:rStyle w:val="Hyperlink"/>
                                  <w:rFonts w:ascii="Helvetica Neue" w:hAnsi="Helvetica Neue" w:hint="eastAsia"/>
                                  <w:b/>
                                  <w:bCs/>
                                  <w:color w:val="367DA2"/>
                                  <w:sz w:val="20"/>
                                  <w:szCs w:val="20"/>
                                  <w:lang w:eastAsia="zh-CN"/>
                                </w:rPr>
                                <w:t>.</w:t>
                              </w:r>
                              <w:r w:rsidR="00C54249" w:rsidRPr="00FF575C">
                                <w:rPr>
                                  <w:rStyle w:val="Hyperlink"/>
                                  <w:rFonts w:ascii="Helvetica Neue" w:hAnsi="Helvetica Neue"/>
                                  <w:b/>
                                  <w:bCs/>
                                  <w:color w:val="367DA2"/>
                                  <w:sz w:val="20"/>
                                  <w:szCs w:val="20"/>
                                  <w:lang w:eastAsia="zh-CN"/>
                                </w:rPr>
                                <w:t>pdf</w:t>
                              </w:r>
                            </w:hyperlink>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28"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8" style="position:absolute;margin-left:2.3pt;margin-top:.7pt;width:239pt;height:12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" filled="f" strokecolor="#47589a" strokeweight="3pt">
                <v:stroke linestyle="thickThin" endcap="square"/>
                <v:textbox>
                  <w:txbxContent>
                    <w:p w14:paraId="10023F5D" w14:textId="77777777" w:rsidR="005B7673" w:rsidRDefault="005B7673" w:rsidP="00203441">
                      <w:pPr>
                        <w:jc w:val="center"/>
                        <w:rPr>
                          <w:rFonts w:ascii="Helvetica Neue" w:hAnsi="Helvetica Neue"/>
                          <w:b/>
                          <w:bCs/>
                          <w:color w:val="367DA2"/>
                          <w:sz w:val="20"/>
                          <w:szCs w:val="20"/>
                          <w:lang w:eastAsia="zh-CN"/>
                        </w:rPr>
                      </w:pPr>
                    </w:p>
                    <w:p w14:paraId="3DD2285A" w14:textId="414584EA"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681C6720" w14:textId="5BED172E" w:rsidR="00C54249" w:rsidRPr="00A12C02" w:rsidRDefault="00853C38" w:rsidP="00A12C02">
                      <w:pPr>
                        <w:jc w:val="center"/>
                        <w:rPr>
                          <w:rFonts w:ascii="Helvetica Neue" w:hAnsi="Helvetica Neue"/>
                          <w:b/>
                          <w:bCs/>
                          <w:color w:val="367DA2"/>
                          <w:sz w:val="20"/>
                          <w:szCs w:val="20"/>
                          <w:lang w:eastAsia="zh-CN"/>
                        </w:rPr>
                      </w:pPr>
                      <w:hyperlink r:id="rId29" w:history="1">
                        <w:r w:rsidR="00C54249" w:rsidRPr="00FF575C">
                          <w:rPr>
                            <w:rStyle w:val="Hyperlink"/>
                            <w:rFonts w:ascii="Helvetica Neue" w:hAnsi="Helvetica Neue"/>
                            <w:b/>
                            <w:bCs/>
                            <w:color w:val="367DA2"/>
                            <w:sz w:val="20"/>
                            <w:szCs w:val="20"/>
                            <w:lang w:eastAsia="zh-CN"/>
                          </w:rPr>
                          <w:t>https://github.com/lisihan123/MONASH-IE-MP13/blob/master/doc/</w:t>
                        </w:r>
                        <w:r w:rsidR="000E726F">
                          <w:rPr>
                            <w:rStyle w:val="Hyperlink"/>
                            <w:rFonts w:ascii="Helvetica Neue" w:hAnsi="Helvetica Neue" w:hint="eastAsia"/>
                            <w:b/>
                            <w:bCs/>
                            <w:color w:val="367DA2"/>
                            <w:sz w:val="20"/>
                            <w:szCs w:val="20"/>
                            <w:lang w:eastAsia="zh-CN"/>
                          </w:rPr>
                          <w:t>Support</w:t>
                        </w:r>
                        <w:r w:rsidR="00C54249" w:rsidRPr="00FF575C">
                          <w:rPr>
                            <w:rStyle w:val="Hyperlink"/>
                            <w:rFonts w:ascii="Helvetica Neue" w:hAnsi="Helvetica Neue" w:hint="eastAsia"/>
                            <w:b/>
                            <w:bCs/>
                            <w:color w:val="367DA2"/>
                            <w:sz w:val="20"/>
                            <w:szCs w:val="20"/>
                            <w:lang w:eastAsia="zh-CN"/>
                          </w:rPr>
                          <w:t>.</w:t>
                        </w:r>
                        <w:r w:rsidR="00C54249" w:rsidRPr="00FF575C">
                          <w:rPr>
                            <w:rStyle w:val="Hyperlink"/>
                            <w:rFonts w:ascii="Helvetica Neue" w:hAnsi="Helvetica Neue"/>
                            <w:b/>
                            <w:bCs/>
                            <w:color w:val="367DA2"/>
                            <w:sz w:val="20"/>
                            <w:szCs w:val="20"/>
                            <w:lang w:eastAsia="zh-CN"/>
                          </w:rPr>
                          <w:t>pdf</w:t>
                        </w:r>
                      </w:hyperlink>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30"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v:textbox>
              </v:roundrect>
            </w:pict>
          </mc:Fallback>
        </mc:AlternateContent>
      </w:r>
      <w:r w:rsidR="00F065DB">
        <w:rPr>
          <w:rFonts w:ascii="Helvetica Neue" w:hAnsi="Helvetica Neue"/>
        </w:rPr>
        <w:tab/>
      </w:r>
      <w:r w:rsidR="00F065DB">
        <w:rPr>
          <w:rFonts w:ascii="Helvetica Neue" w:hAnsi="Helvetica Neue"/>
        </w:rPr>
        <w:tab/>
      </w:r>
      <w:r w:rsidR="00F065DB">
        <w:rPr>
          <w:rFonts w:ascii="Helvetica Neue" w:hAnsi="Helvetica Neue"/>
        </w:rPr>
        <w:tab/>
      </w:r>
      <w:r w:rsidR="00F065DB">
        <w:rPr>
          <w:rFonts w:ascii="Helvetica Neue" w:hAnsi="Helvetica Neue"/>
        </w:rPr>
        <w:tab/>
      </w:r>
    </w:p>
    <w:p w14:paraId="5E27EB76" w14:textId="75DC97AC" w:rsidR="00F065DB" w:rsidRDefault="00F065DB">
      <w:pPr>
        <w:rPr>
          <w:rFonts w:ascii="Helvetica Neue" w:hAnsi="Helvetica Neue"/>
        </w:rPr>
      </w:pPr>
    </w:p>
    <w:p w14:paraId="3B7637B3" w14:textId="414393F0" w:rsidR="00F065DB" w:rsidRDefault="00F065DB">
      <w:pPr>
        <w:rPr>
          <w:rFonts w:ascii="Helvetica Neue" w:hAnsi="Helvetica Neue"/>
        </w:rPr>
      </w:pPr>
    </w:p>
    <w:p w14:paraId="588F23B8" w14:textId="5FDE5F4E" w:rsidR="00F065DB" w:rsidRDefault="00F065DB">
      <w:pPr>
        <w:rPr>
          <w:rFonts w:ascii="Helvetica Neue" w:hAnsi="Helvetica Neue"/>
        </w:rPr>
      </w:pPr>
    </w:p>
    <w:p w14:paraId="4E539D00" w14:textId="78BAE4C9" w:rsidR="00F065DB" w:rsidRDefault="00F065DB">
      <w:pPr>
        <w:rPr>
          <w:rFonts w:ascii="Helvetica Neue" w:hAnsi="Helvetica Neue"/>
        </w:rPr>
      </w:pPr>
    </w:p>
    <w:p w14:paraId="34E7E06A" w14:textId="7309742C" w:rsidR="00F065DB" w:rsidRDefault="00F065DB">
      <w:pPr>
        <w:rPr>
          <w:rFonts w:ascii="Helvetica Neue" w:hAnsi="Helvetica Neue"/>
        </w:rPr>
      </w:pPr>
    </w:p>
    <w:p w14:paraId="4CBA9E5D" w14:textId="2C982B81" w:rsidR="008C0DAB" w:rsidRDefault="008C0DAB">
      <w:pPr>
        <w:rPr>
          <w:rFonts w:ascii="Helvetica Neue" w:hAnsi="Helvetica Neue"/>
        </w:rPr>
      </w:pPr>
    </w:p>
    <w:p w14:paraId="64C9D0FF" w14:textId="034CA90B" w:rsidR="00625FD9" w:rsidRDefault="00625FD9">
      <w:pPr>
        <w:rPr>
          <w:rFonts w:ascii="Helvetica Neue" w:hAnsi="Helvetica Neue"/>
        </w:rPr>
      </w:pPr>
    </w:p>
    <w:p w14:paraId="2EFDAEE3" w14:textId="552B1488" w:rsidR="00625FD9" w:rsidRDefault="00625FD9">
      <w:pPr>
        <w:rPr>
          <w:rFonts w:ascii="Helvetica Neue" w:hAnsi="Helvetica Neue"/>
        </w:rPr>
      </w:pPr>
    </w:p>
    <w:p w14:paraId="70BF7C9F" w14:textId="77777777" w:rsidR="00625FD9" w:rsidRDefault="00625FD9">
      <w:pPr>
        <w:rPr>
          <w:rFonts w:ascii="Helvetica Neue" w:hAnsi="Helvetica Neue"/>
        </w:rPr>
      </w:pPr>
    </w:p>
    <w:p w14:paraId="39BCBD3B" w14:textId="18B4400D" w:rsidR="008C0DAB" w:rsidRDefault="008C0DAB">
      <w:pPr>
        <w:rPr>
          <w:rFonts w:ascii="Helvetica Neue" w:hAnsi="Helvetica Neue"/>
        </w:rPr>
      </w:pPr>
    </w:p>
    <w:p w14:paraId="1400C713" w14:textId="2520EDDD" w:rsidR="00F065DB" w:rsidRPr="008C74DB" w:rsidRDefault="0030331F">
      <w:pPr>
        <w:rPr>
          <w:rFonts w:ascii="Helvetica Neue" w:hAnsi="Helvetica Neue"/>
        </w:rPr>
      </w:pPr>
      <w:r>
        <w:rPr>
          <w:rFonts w:ascii="Helvetica Neue" w:hAnsi="Helvetica Neue"/>
          <w:noProof/>
        </w:rPr>
        <w:drawing>
          <wp:inline distT="0" distB="0" distL="0" distR="0" wp14:anchorId="7B51EE6E" wp14:editId="02866338">
            <wp:extent cx="6400800" cy="38773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400800" cy="3877310"/>
                    </a:xfrm>
                    <a:prstGeom prst="rect">
                      <a:avLst/>
                    </a:prstGeom>
                  </pic:spPr>
                </pic:pic>
              </a:graphicData>
            </a:graphic>
          </wp:inline>
        </w:drawing>
      </w:r>
    </w:p>
    <w:sectPr w:rsidR="00F065DB"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0CC9" w14:textId="77777777" w:rsidR="00023C14" w:rsidRDefault="00023C14" w:rsidP="00C6554A">
      <w:pPr>
        <w:spacing w:after="0" w:line="240" w:lineRule="auto"/>
      </w:pPr>
      <w:r>
        <w:separator/>
      </w:r>
    </w:p>
  </w:endnote>
  <w:endnote w:type="continuationSeparator" w:id="0">
    <w:p w14:paraId="05845615" w14:textId="77777777" w:rsidR="00023C14" w:rsidRDefault="00023C1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FBA92" w14:textId="77777777" w:rsidR="00023C14" w:rsidRDefault="00023C14" w:rsidP="00C6554A">
      <w:pPr>
        <w:spacing w:after="0" w:line="240" w:lineRule="auto"/>
      </w:pPr>
      <w:r>
        <w:separator/>
      </w:r>
    </w:p>
  </w:footnote>
  <w:footnote w:type="continuationSeparator" w:id="0">
    <w:p w14:paraId="69DC073C" w14:textId="77777777" w:rsidR="00023C14" w:rsidRDefault="00023C14"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23C14"/>
    <w:rsid w:val="000526A8"/>
    <w:rsid w:val="00056879"/>
    <w:rsid w:val="000718B5"/>
    <w:rsid w:val="000727B6"/>
    <w:rsid w:val="0009295E"/>
    <w:rsid w:val="000B14AE"/>
    <w:rsid w:val="000B299A"/>
    <w:rsid w:val="000C2B20"/>
    <w:rsid w:val="000C7F57"/>
    <w:rsid w:val="000E726F"/>
    <w:rsid w:val="000F0462"/>
    <w:rsid w:val="000F0760"/>
    <w:rsid w:val="000F5F3E"/>
    <w:rsid w:val="001028D5"/>
    <w:rsid w:val="00105E9C"/>
    <w:rsid w:val="0013432A"/>
    <w:rsid w:val="00146F85"/>
    <w:rsid w:val="00152906"/>
    <w:rsid w:val="00161E4A"/>
    <w:rsid w:val="001768D5"/>
    <w:rsid w:val="001B0DDF"/>
    <w:rsid w:val="001B1DCD"/>
    <w:rsid w:val="001B7505"/>
    <w:rsid w:val="001D61A8"/>
    <w:rsid w:val="001D7D07"/>
    <w:rsid w:val="001F5CBE"/>
    <w:rsid w:val="00203441"/>
    <w:rsid w:val="00224006"/>
    <w:rsid w:val="002404CE"/>
    <w:rsid w:val="002554CD"/>
    <w:rsid w:val="00260D19"/>
    <w:rsid w:val="002610A9"/>
    <w:rsid w:val="00277D55"/>
    <w:rsid w:val="00283170"/>
    <w:rsid w:val="002904B6"/>
    <w:rsid w:val="00293B83"/>
    <w:rsid w:val="002B0323"/>
    <w:rsid w:val="002B4294"/>
    <w:rsid w:val="002C09EF"/>
    <w:rsid w:val="002F2F39"/>
    <w:rsid w:val="002F716C"/>
    <w:rsid w:val="0030331F"/>
    <w:rsid w:val="00324408"/>
    <w:rsid w:val="00333D0D"/>
    <w:rsid w:val="00371A5B"/>
    <w:rsid w:val="00396778"/>
    <w:rsid w:val="003B2DF8"/>
    <w:rsid w:val="00407217"/>
    <w:rsid w:val="00431C8B"/>
    <w:rsid w:val="004343C8"/>
    <w:rsid w:val="0044271E"/>
    <w:rsid w:val="00446AEE"/>
    <w:rsid w:val="00481662"/>
    <w:rsid w:val="00495460"/>
    <w:rsid w:val="004C049F"/>
    <w:rsid w:val="004F16D5"/>
    <w:rsid w:val="005000E2"/>
    <w:rsid w:val="00506DD5"/>
    <w:rsid w:val="00520B5E"/>
    <w:rsid w:val="005A0A0B"/>
    <w:rsid w:val="005B5CF1"/>
    <w:rsid w:val="005B7673"/>
    <w:rsid w:val="005C3A24"/>
    <w:rsid w:val="005E7FBE"/>
    <w:rsid w:val="00605A5B"/>
    <w:rsid w:val="00625DFC"/>
    <w:rsid w:val="00625FD9"/>
    <w:rsid w:val="006367F6"/>
    <w:rsid w:val="00643396"/>
    <w:rsid w:val="0065474D"/>
    <w:rsid w:val="006602B4"/>
    <w:rsid w:val="006855C4"/>
    <w:rsid w:val="00691E45"/>
    <w:rsid w:val="006A3CE7"/>
    <w:rsid w:val="006B5D86"/>
    <w:rsid w:val="006D2ED2"/>
    <w:rsid w:val="006D303B"/>
    <w:rsid w:val="006E6839"/>
    <w:rsid w:val="00705E45"/>
    <w:rsid w:val="007111EC"/>
    <w:rsid w:val="00775E0A"/>
    <w:rsid w:val="00796927"/>
    <w:rsid w:val="007B6F20"/>
    <w:rsid w:val="007D2BE4"/>
    <w:rsid w:val="007D35E7"/>
    <w:rsid w:val="007D4F94"/>
    <w:rsid w:val="007E19C5"/>
    <w:rsid w:val="007F3692"/>
    <w:rsid w:val="00810306"/>
    <w:rsid w:val="00811B5B"/>
    <w:rsid w:val="00853C38"/>
    <w:rsid w:val="008676A6"/>
    <w:rsid w:val="008B3C01"/>
    <w:rsid w:val="008C0DAB"/>
    <w:rsid w:val="008C74DB"/>
    <w:rsid w:val="008C77E9"/>
    <w:rsid w:val="00903736"/>
    <w:rsid w:val="009144F7"/>
    <w:rsid w:val="00940D88"/>
    <w:rsid w:val="009514F4"/>
    <w:rsid w:val="00964895"/>
    <w:rsid w:val="00965301"/>
    <w:rsid w:val="009926B2"/>
    <w:rsid w:val="009B0487"/>
    <w:rsid w:val="009C3C6F"/>
    <w:rsid w:val="009F15B9"/>
    <w:rsid w:val="009F6279"/>
    <w:rsid w:val="00A053CB"/>
    <w:rsid w:val="00A0689B"/>
    <w:rsid w:val="00A12C02"/>
    <w:rsid w:val="00A31874"/>
    <w:rsid w:val="00A34EC2"/>
    <w:rsid w:val="00A56990"/>
    <w:rsid w:val="00A7589A"/>
    <w:rsid w:val="00A8096D"/>
    <w:rsid w:val="00A8558C"/>
    <w:rsid w:val="00A91330"/>
    <w:rsid w:val="00AA2C8F"/>
    <w:rsid w:val="00AA73AE"/>
    <w:rsid w:val="00AB6E86"/>
    <w:rsid w:val="00AC6885"/>
    <w:rsid w:val="00B17390"/>
    <w:rsid w:val="00B240CB"/>
    <w:rsid w:val="00B27934"/>
    <w:rsid w:val="00B63651"/>
    <w:rsid w:val="00B7546A"/>
    <w:rsid w:val="00BA5427"/>
    <w:rsid w:val="00BA70D2"/>
    <w:rsid w:val="00BB09E7"/>
    <w:rsid w:val="00BE111C"/>
    <w:rsid w:val="00C110B3"/>
    <w:rsid w:val="00C12982"/>
    <w:rsid w:val="00C2543E"/>
    <w:rsid w:val="00C54249"/>
    <w:rsid w:val="00C6554A"/>
    <w:rsid w:val="00CC472B"/>
    <w:rsid w:val="00CC4A34"/>
    <w:rsid w:val="00CC544F"/>
    <w:rsid w:val="00CE308B"/>
    <w:rsid w:val="00CF19A1"/>
    <w:rsid w:val="00D2094B"/>
    <w:rsid w:val="00D432B1"/>
    <w:rsid w:val="00D75916"/>
    <w:rsid w:val="00D811DA"/>
    <w:rsid w:val="00DB046E"/>
    <w:rsid w:val="00DB37A4"/>
    <w:rsid w:val="00E16F72"/>
    <w:rsid w:val="00E225DD"/>
    <w:rsid w:val="00E22F1E"/>
    <w:rsid w:val="00E466AA"/>
    <w:rsid w:val="00E80364"/>
    <w:rsid w:val="00E945CA"/>
    <w:rsid w:val="00ED7C44"/>
    <w:rsid w:val="00EE5013"/>
    <w:rsid w:val="00F065DB"/>
    <w:rsid w:val="00F44FCA"/>
    <w:rsid w:val="00F553CD"/>
    <w:rsid w:val="00F90831"/>
    <w:rsid w:val="00F939A5"/>
    <w:rsid w:val="00FA0C6C"/>
    <w:rsid w:val="00FB4C7E"/>
    <w:rsid w:val="00FC23D6"/>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table" w:styleId="PlainTable3">
    <w:name w:val="Plain Table 3"/>
    <w:basedOn w:val="TableNormal"/>
    <w:uiPriority w:val="43"/>
    <w:rsid w:val="00F44F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aliases w:val="person design"/>
    <w:basedOn w:val="TableNormal"/>
    <w:uiPriority w:val="52"/>
    <w:rsid w:val="003B2DF8"/>
    <w:pPr>
      <w:spacing w:after="0" w:line="240" w:lineRule="auto"/>
    </w:pPr>
    <w:rPr>
      <w:rFonts w:ascii="Helvetica Neue" w:hAnsi="Helvetica Neue"/>
      <w:color w:val="397BA3"/>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F6279"/>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9F6279"/>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GridTable4-Accent5">
    <w:name w:val="Grid Table 4 Accent 5"/>
    <w:basedOn w:val="TableNormal"/>
    <w:uiPriority w:val="49"/>
    <w:rsid w:val="002B0323"/>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GridTable5Dark-Accent5">
    <w:name w:val="Grid Table 5 Dark Accent 5"/>
    <w:basedOn w:val="TableNormal"/>
    <w:uiPriority w:val="50"/>
    <w:rsid w:val="001B0D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doc/Maintain.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doc/Maintai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doc/Maintain.pdf"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2</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3</cp:revision>
  <dcterms:created xsi:type="dcterms:W3CDTF">2020-11-02T14:54:00Z</dcterms:created>
  <dcterms:modified xsi:type="dcterms:W3CDTF">2020-11-02T15:06:00Z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
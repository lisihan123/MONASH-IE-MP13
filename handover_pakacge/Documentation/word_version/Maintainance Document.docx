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C4140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C4140B" w:rsidRDefault="00705E45" w:rsidP="00C6554A">
      <w:pPr>
        <w:pStyle w:val="Photo"/>
        <w:rPr>
          <w:rFonts w:ascii="Helvetica Neue" w:hAnsi="Helvetica Neue"/>
        </w:rPr>
      </w:pPr>
    </w:p>
    <w:p w14:paraId="12A402C4" w14:textId="77777777" w:rsidR="00C6554A" w:rsidRPr="00C4140B" w:rsidRDefault="00FF575C" w:rsidP="00C6554A">
      <w:pPr>
        <w:pStyle w:val="Photo"/>
        <w:rPr>
          <w:rFonts w:ascii="Helvetica Neue" w:hAnsi="Helvetica Neue"/>
        </w:rPr>
      </w:pPr>
      <w:r w:rsidRPr="00C4140B">
        <w:rPr>
          <w:rFonts w:ascii="Helvetica Neue" w:hAnsi="Helvetica Neue"/>
          <w:b/>
          <w:bCs/>
          <w:noProof/>
          <w:color w:val="367DA2"/>
          <w:sz w:val="32"/>
          <w:szCs w:val="32"/>
        </w:rPr>
        <w:drawing>
          <wp:anchor distT="0" distB="0" distL="114300" distR="114300" simplePos="0" relativeHeight="251668480"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C4140B">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9"/>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C4140B" w:rsidRDefault="002F716C" w:rsidP="00C6554A">
      <w:pPr>
        <w:pStyle w:val="Photo"/>
        <w:rPr>
          <w:rFonts w:ascii="Helvetica Neue" w:hAnsi="Helvetica Neue"/>
        </w:rPr>
      </w:pPr>
    </w:p>
    <w:p w14:paraId="6E38826F" w14:textId="77777777" w:rsidR="002F716C" w:rsidRPr="00C4140B" w:rsidRDefault="002F716C" w:rsidP="00C6554A">
      <w:pPr>
        <w:pStyle w:val="Photo"/>
        <w:rPr>
          <w:rFonts w:ascii="Helvetica Neue" w:hAnsi="Helvetica Neue"/>
        </w:rPr>
      </w:pPr>
    </w:p>
    <w:p w14:paraId="08F0C0CF" w14:textId="77777777" w:rsidR="002F716C" w:rsidRPr="00C4140B"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C4140B" w:rsidRDefault="00413CB8" w:rsidP="002F716C">
      <w:pPr>
        <w:pStyle w:val="Title"/>
        <w:jc w:val="center"/>
        <w:rPr>
          <w:rFonts w:ascii="Helvetica Neue" w:hAnsi="Helvetica Neue"/>
          <w:b/>
          <w:bCs/>
          <w:color w:val="367DA2"/>
        </w:rPr>
      </w:pPr>
      <w:r w:rsidRPr="00C4140B">
        <w:rPr>
          <w:rFonts w:ascii="Helvetica Neue" w:hAnsi="Helvetica Neue"/>
          <w:b/>
          <w:bCs/>
          <w:color w:val="367DA2"/>
          <w:lang w:eastAsia="zh-CN"/>
        </w:rPr>
        <w:t>Maintenance</w:t>
      </w:r>
      <w:r w:rsidR="00796927" w:rsidRPr="00C4140B">
        <w:rPr>
          <w:rFonts w:ascii="Helvetica Neue" w:hAnsi="Helvetica Neue"/>
          <w:b/>
          <w:bCs/>
          <w:color w:val="367DA2"/>
        </w:rPr>
        <w:t xml:space="preserve"> </w:t>
      </w:r>
      <w:r w:rsidR="007E19C5" w:rsidRPr="00C4140B">
        <w:rPr>
          <w:rFonts w:ascii="Helvetica Neue" w:hAnsi="Helvetica Neue"/>
          <w:b/>
          <w:bCs/>
          <w:color w:val="367DA2"/>
          <w:lang w:eastAsia="zh-CN"/>
        </w:rPr>
        <w:t>D</w:t>
      </w:r>
      <w:r w:rsidR="001F5CBE" w:rsidRPr="00C4140B">
        <w:rPr>
          <w:rFonts w:ascii="Helvetica Neue" w:hAnsi="Helvetica Neue"/>
          <w:b/>
          <w:bCs/>
          <w:color w:val="367DA2"/>
          <w:lang w:eastAsia="zh-CN"/>
        </w:rPr>
        <w:t>ocument</w:t>
      </w:r>
    </w:p>
    <w:p w14:paraId="77B83231" w14:textId="77777777" w:rsidR="00796927" w:rsidRPr="00C4140B" w:rsidRDefault="00796927"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rPr>
        <w:t xml:space="preserve">Save </w:t>
      </w:r>
      <w:r w:rsidR="002F716C" w:rsidRPr="00C4140B">
        <w:rPr>
          <w:rFonts w:ascii="Helvetica Neue" w:hAnsi="Helvetica Neue"/>
          <w:color w:val="367DA2"/>
          <w:sz w:val="28"/>
          <w:szCs w:val="28"/>
          <w:lang w:eastAsia="zh-CN"/>
        </w:rPr>
        <w:t>T</w:t>
      </w:r>
      <w:r w:rsidRPr="00C4140B">
        <w:rPr>
          <w:rFonts w:ascii="Helvetica Neue" w:hAnsi="Helvetica Neue"/>
          <w:color w:val="367DA2"/>
          <w:sz w:val="28"/>
          <w:szCs w:val="28"/>
        </w:rPr>
        <w:t xml:space="preserve">he </w:t>
      </w:r>
      <w:r w:rsidR="002F716C" w:rsidRPr="00C4140B">
        <w:rPr>
          <w:rFonts w:ascii="Helvetica Neue" w:hAnsi="Helvetica Neue"/>
          <w:color w:val="367DA2"/>
          <w:sz w:val="28"/>
          <w:szCs w:val="28"/>
          <w:lang w:eastAsia="zh-CN"/>
        </w:rPr>
        <w:t>H</w:t>
      </w:r>
      <w:r w:rsidRPr="00C4140B">
        <w:rPr>
          <w:rFonts w:ascii="Helvetica Neue" w:hAnsi="Helvetica Neue"/>
          <w:color w:val="367DA2"/>
          <w:sz w:val="28"/>
          <w:szCs w:val="28"/>
        </w:rPr>
        <w:t>oo</w:t>
      </w:r>
      <w:r w:rsidR="002F716C" w:rsidRPr="00C4140B">
        <w:rPr>
          <w:rFonts w:ascii="Helvetica Neue" w:hAnsi="Helvetica Neue"/>
          <w:color w:val="367DA2"/>
          <w:sz w:val="28"/>
          <w:szCs w:val="28"/>
          <w:lang w:eastAsia="zh-CN"/>
        </w:rPr>
        <w:t>die</w:t>
      </w:r>
    </w:p>
    <w:p w14:paraId="706A811A" w14:textId="77777777" w:rsidR="00C6554A" w:rsidRPr="00C4140B" w:rsidRDefault="002F716C" w:rsidP="002F716C">
      <w:pPr>
        <w:pStyle w:val="Subtitle"/>
        <w:jc w:val="center"/>
        <w:rPr>
          <w:rFonts w:ascii="Helvetica Neue" w:hAnsi="Helvetica Neue"/>
          <w:color w:val="367DA2"/>
          <w:sz w:val="28"/>
          <w:szCs w:val="28"/>
        </w:rPr>
      </w:pPr>
      <w:r w:rsidRPr="00C4140B">
        <w:rPr>
          <w:rFonts w:ascii="Helvetica Neue" w:hAnsi="Helvetica Neue"/>
          <w:color w:val="367DA2"/>
          <w:sz w:val="28"/>
          <w:szCs w:val="28"/>
          <w:lang w:eastAsia="zh-CN"/>
        </w:rPr>
        <w:t>S</w:t>
      </w:r>
      <w:r w:rsidR="00796927" w:rsidRPr="00C4140B">
        <w:rPr>
          <w:rFonts w:ascii="Helvetica Neue" w:hAnsi="Helvetica Neue"/>
          <w:color w:val="367DA2"/>
          <w:sz w:val="28"/>
          <w:szCs w:val="28"/>
        </w:rPr>
        <w:t xml:space="preserve">upport conservation of Hooded plovers in </w:t>
      </w:r>
      <w:r w:rsidR="00277D55" w:rsidRPr="00C4140B">
        <w:rPr>
          <w:rFonts w:ascii="Helvetica Neue" w:hAnsi="Helvetica Neue"/>
          <w:color w:val="367DA2"/>
          <w:sz w:val="28"/>
          <w:szCs w:val="28"/>
        </w:rPr>
        <w:t>V</w:t>
      </w:r>
      <w:r w:rsidR="00796927" w:rsidRPr="00C4140B">
        <w:rPr>
          <w:rFonts w:ascii="Helvetica Neue" w:hAnsi="Helvetica Neue"/>
          <w:color w:val="367DA2"/>
          <w:sz w:val="28"/>
          <w:szCs w:val="28"/>
        </w:rPr>
        <w:t>i</w:t>
      </w:r>
      <w:r w:rsidR="00277D55" w:rsidRPr="00C4140B">
        <w:rPr>
          <w:rFonts w:ascii="Helvetica Neue" w:hAnsi="Helvetica Neue"/>
          <w:color w:val="367DA2"/>
          <w:sz w:val="28"/>
          <w:szCs w:val="28"/>
        </w:rPr>
        <w:t>ctoria</w:t>
      </w:r>
    </w:p>
    <w:p w14:paraId="40E7B3AA" w14:textId="77777777" w:rsidR="00F90831" w:rsidRPr="00C4140B" w:rsidRDefault="00796927" w:rsidP="004343C8">
      <w:pPr>
        <w:jc w:val="center"/>
        <w:rPr>
          <w:rFonts w:ascii="Helvetica Neue" w:hAnsi="Helvetica Neue"/>
          <w:color w:val="000000" w:themeColor="text1"/>
        </w:rPr>
      </w:pPr>
      <w:r w:rsidRPr="00C4140B">
        <w:rPr>
          <w:rFonts w:ascii="Helvetica Neue" w:hAnsi="Helvetica Neue"/>
          <w:color w:val="367DA2"/>
          <w:sz w:val="28"/>
          <w:szCs w:val="28"/>
        </w:rPr>
        <w:t>Faunalytics</w:t>
      </w:r>
      <w:r w:rsidR="00C6554A" w:rsidRPr="00C4140B">
        <w:rPr>
          <w:rFonts w:ascii="Helvetica Neue" w:hAnsi="Helvetica Neue"/>
          <w:color w:val="367DA2"/>
          <w:sz w:val="28"/>
          <w:szCs w:val="28"/>
        </w:rPr>
        <w:t xml:space="preserve"> | </w:t>
      </w:r>
      <w:r w:rsidR="004343C8" w:rsidRPr="00C4140B">
        <w:rPr>
          <w:rFonts w:ascii="Helvetica Neue" w:hAnsi="Helvetica Neue"/>
          <w:color w:val="367DA2"/>
          <w:sz w:val="28"/>
          <w:szCs w:val="28"/>
        </w:rPr>
        <w:t xml:space="preserve">Handover Package </w:t>
      </w:r>
      <w:r w:rsidRPr="00C4140B">
        <w:rPr>
          <w:rFonts w:ascii="Helvetica Neue" w:hAnsi="Helvetica Neue"/>
          <w:color w:val="367DA2"/>
          <w:sz w:val="28"/>
          <w:szCs w:val="28"/>
        </w:rPr>
        <w:t>|</w:t>
      </w:r>
      <w:r w:rsidR="00C6554A" w:rsidRPr="00C4140B">
        <w:rPr>
          <w:rFonts w:ascii="Helvetica Neue" w:hAnsi="Helvetica Neue"/>
          <w:color w:val="367DA2"/>
          <w:sz w:val="28"/>
          <w:szCs w:val="28"/>
        </w:rPr>
        <w:t xml:space="preserve"> </w:t>
      </w:r>
      <w:r w:rsidRPr="00C4140B">
        <w:rPr>
          <w:rFonts w:ascii="Helvetica Neue" w:hAnsi="Helvetica Neue"/>
          <w:color w:val="367DA2"/>
          <w:sz w:val="28"/>
          <w:szCs w:val="28"/>
        </w:rPr>
        <w:t>29-Oct-2020</w:t>
      </w:r>
    </w:p>
    <w:p w14:paraId="143A0DC6" w14:textId="450BFE09" w:rsidR="00A409A6" w:rsidRDefault="00A409A6" w:rsidP="00A409A6">
      <w:pPr>
        <w:spacing w:line="360" w:lineRule="auto"/>
      </w:pPr>
      <w:bookmarkStart w:id="5" w:name="_Toc54956835"/>
      <w:bookmarkStart w:id="6" w:name="_Toc54958189"/>
      <w:bookmarkStart w:id="7" w:name="_Toc54958394"/>
      <w:bookmarkStart w:id="8" w:name="_Toc55011727"/>
      <w:bookmarkStart w:id="9" w:name="_Toc55011957"/>
      <w:bookmarkStart w:id="10" w:name="_Toc55118305"/>
      <w:r>
        <w:rPr>
          <w:rFonts w:ascii="Helvetica Neue" w:eastAsia="SimSun" w:hAnsi="Helvetica Neue"/>
          <w:noProof/>
          <w:color w:val="000000" w:themeColor="text1"/>
        </w:rPr>
        <w:lastRenderedPageBreak/>
        <mc:AlternateContent>
          <mc:Choice Requires="wps">
            <w:drawing>
              <wp:anchor distT="0" distB="0" distL="114300" distR="114300" simplePos="0" relativeHeight="251674624" behindDoc="0" locked="0" layoutInCell="1" allowOverlap="1" wp14:anchorId="5D9EE92F" wp14:editId="666879DB">
                <wp:simplePos x="0" y="0"/>
                <wp:positionH relativeFrom="column">
                  <wp:posOffset>194945</wp:posOffset>
                </wp:positionH>
                <wp:positionV relativeFrom="paragraph">
                  <wp:posOffset>49530</wp:posOffset>
                </wp:positionV>
                <wp:extent cx="5800725" cy="523684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6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26187819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3" w:history="1">
                                  <w:r w:rsidRPr="004A3CE4">
                                    <w:rPr>
                                      <w:rStyle w:val="Hyperlink"/>
                                      <w:rFonts w:ascii="Helvetica Neue" w:hAnsi="Helvetica Neue"/>
                                      <w:noProof/>
                                      <w:color w:val="367DA2"/>
                                    </w:rPr>
                                    <w:t>2</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System Architecture</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_Toc55128293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015BF215"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4" w:history="1">
                                  <w:r w:rsidRPr="004A3CE4">
                                    <w:rPr>
                                      <w:rStyle w:val="Hyperlink"/>
                                      <w:rFonts w:ascii="Helvetica Neue" w:hAnsi="Helvetica Neue"/>
                                      <w:noProof/>
                                      <w:color w:val="367DA2"/>
                                    </w:rPr>
                                    <w:t>3</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Equipment Environment</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_Toc55128294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3F62AFB3"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5" w:history="1">
                                  <w:r w:rsidRPr="004A3CE4">
                                    <w:rPr>
                                      <w:rStyle w:val="Hyperlink"/>
                                      <w:rFonts w:ascii="Helvetica Neue" w:hAnsi="Helvetica Neue"/>
                                      <w:noProof/>
                                      <w:color w:val="367DA2"/>
                                    </w:rPr>
                                    <w:t>4</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Hardware and Software Requirements</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_Toc55128295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47FB35FA"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6" w:history="1">
                                  <w:r w:rsidRPr="004A3CE4">
                                    <w:rPr>
                                      <w:rStyle w:val="Hyperlink"/>
                                      <w:rFonts w:ascii="Helvetica Neue" w:hAnsi="Helvetica Neue"/>
                                      <w:noProof/>
                                      <w:color w:val="367DA2"/>
                                    </w:rPr>
                                    <w:t>5</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Testing information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_Toc55128296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0B5295DC"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7" w:history="1">
                                  <w:r w:rsidRPr="004A3CE4">
                                    <w:rPr>
                                      <w:rStyle w:val="Hyperlink"/>
                                      <w:rFonts w:ascii="Helvetica Neue" w:hAnsi="Helvetica Neue"/>
                                      <w:noProof/>
                                      <w:color w:val="367DA2"/>
                                    </w:rPr>
                                    <w:t>6</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Development Artefacts</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_Toc55128297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7A4BCAD2"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298" w:history="1">
                                  <w:r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APK link</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_Toc55128298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48B0D971"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299" w:history="1">
                                  <w:r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Github Repository</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_Toc55128299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4392A755"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300" w:history="1">
                                  <w:r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Sources</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_Toc55128300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6C2A3534"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301" w:history="1">
                                  <w:r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File content</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_Toc55128301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5.35pt;margin-top:3.9pt;width:456.75pt;height:4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" filled="f" stroked="f" strokeweight="2pt">
                <v:textbox>
                  <w:txbxContent>
                    <w:sdt>
                      <w:sdtPr>
                        <w:id w:val="261878191"/>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80C68E8" w14:textId="77777777" w:rsidR="00A409A6" w:rsidRPr="004A3CE4" w:rsidRDefault="00A409A6" w:rsidP="00A409A6">
                          <w:pPr>
                            <w:pStyle w:val="TOCHeading"/>
                            <w:numPr>
                              <w:ilvl w:val="0"/>
                              <w:numId w:val="0"/>
                            </w:numPr>
                            <w:spacing w:line="360" w:lineRule="auto"/>
                            <w:ind w:left="360" w:hanging="360"/>
                            <w:jc w:val="center"/>
                          </w:pPr>
                          <w:r w:rsidRPr="004A3CE4">
                            <w:t>Table of Contents</w:t>
                          </w:r>
                        </w:p>
                        <w:p w14:paraId="2F214D8C"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r w:rsidRPr="004A3CE4">
                            <w:rPr>
                              <w:rFonts w:ascii="Helvetica Neue" w:hAnsi="Helvetica Neue"/>
                              <w:b w:val="0"/>
                              <w:bCs w:val="0"/>
                              <w:color w:val="367DA2"/>
                            </w:rPr>
                            <w:fldChar w:fldCharType="begin"/>
                          </w:r>
                          <w:r w:rsidRPr="004A3CE4">
                            <w:rPr>
                              <w:rFonts w:ascii="Helvetica Neue" w:hAnsi="Helvetica Neue"/>
                              <w:color w:val="367DA2"/>
                            </w:rPr>
                            <w:instrText xml:space="preserve"> TOC \o "1-3" \h \z \u </w:instrText>
                          </w:r>
                          <w:r w:rsidRPr="004A3CE4">
                            <w:rPr>
                              <w:rFonts w:ascii="Helvetica Neue" w:hAnsi="Helvetica Neue"/>
                              <w:b w:val="0"/>
                              <w:bCs w:val="0"/>
                              <w:color w:val="367DA2"/>
                            </w:rPr>
                            <w:fldChar w:fldCharType="separate"/>
                          </w:r>
                          <w:hyperlink w:anchor="_Toc55128292" w:history="1">
                            <w:r w:rsidRPr="004A3CE4">
                              <w:rPr>
                                <w:rStyle w:val="Hyperlink"/>
                                <w:rFonts w:ascii="Helvetica Neue" w:hAnsi="Helvetica Neue"/>
                                <w:noProof/>
                                <w:color w:val="367DA2"/>
                              </w:rPr>
                              <w:t>1</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Introduction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_Toc55128292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2BA8AF5B"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3" w:history="1">
                            <w:r w:rsidRPr="004A3CE4">
                              <w:rPr>
                                <w:rStyle w:val="Hyperlink"/>
                                <w:rFonts w:ascii="Helvetica Neue" w:hAnsi="Helvetica Neue"/>
                                <w:noProof/>
                                <w:color w:val="367DA2"/>
                              </w:rPr>
                              <w:t>2</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System Architecture</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_Toc55128293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015BF215"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4" w:history="1">
                            <w:r w:rsidRPr="004A3CE4">
                              <w:rPr>
                                <w:rStyle w:val="Hyperlink"/>
                                <w:rFonts w:ascii="Helvetica Neue" w:hAnsi="Helvetica Neue"/>
                                <w:noProof/>
                                <w:color w:val="367DA2"/>
                              </w:rPr>
                              <w:t>3</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Equipment Environment</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_Toc55128294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3F62AFB3"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5" w:history="1">
                            <w:r w:rsidRPr="004A3CE4">
                              <w:rPr>
                                <w:rStyle w:val="Hyperlink"/>
                                <w:rFonts w:ascii="Helvetica Neue" w:hAnsi="Helvetica Neue"/>
                                <w:noProof/>
                                <w:color w:val="367DA2"/>
                              </w:rPr>
                              <w:t>4</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Hardware and Software Requirements</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_Toc55128295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4</w:t>
                            </w:r>
                            <w:r w:rsidRPr="004A3CE4">
                              <w:rPr>
                                <w:rFonts w:ascii="Helvetica Neue" w:hAnsi="Helvetica Neue"/>
                                <w:noProof/>
                                <w:webHidden/>
                                <w:color w:val="367DA2"/>
                              </w:rPr>
                              <w:fldChar w:fldCharType="end"/>
                            </w:r>
                          </w:hyperlink>
                        </w:p>
                        <w:p w14:paraId="47FB35FA"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6" w:history="1">
                            <w:r w:rsidRPr="004A3CE4">
                              <w:rPr>
                                <w:rStyle w:val="Hyperlink"/>
                                <w:rFonts w:ascii="Helvetica Neue" w:hAnsi="Helvetica Neue"/>
                                <w:noProof/>
                                <w:color w:val="367DA2"/>
                              </w:rPr>
                              <w:t>5</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Testing information</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_Toc55128296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0B5295DC" w14:textId="77777777" w:rsidR="00A409A6" w:rsidRPr="004A3CE4" w:rsidRDefault="00A409A6" w:rsidP="00A409A6">
                          <w:pPr>
                            <w:pStyle w:val="TOC1"/>
                            <w:tabs>
                              <w:tab w:val="left" w:pos="352"/>
                              <w:tab w:val="right" w:pos="10070"/>
                            </w:tabs>
                            <w:spacing w:line="360" w:lineRule="auto"/>
                            <w:rPr>
                              <w:rFonts w:ascii="Helvetica Neue" w:hAnsi="Helvetica Neue"/>
                              <w:b w:val="0"/>
                              <w:bCs w:val="0"/>
                              <w:caps w:val="0"/>
                              <w:noProof/>
                              <w:color w:val="367DA2"/>
                              <w:sz w:val="24"/>
                              <w:szCs w:val="24"/>
                              <w:u w:val="none"/>
                              <w:lang w:val="en-CN" w:eastAsia="zh-CN"/>
                            </w:rPr>
                          </w:pPr>
                          <w:hyperlink w:anchor="_Toc55128297" w:history="1">
                            <w:r w:rsidRPr="004A3CE4">
                              <w:rPr>
                                <w:rStyle w:val="Hyperlink"/>
                                <w:rFonts w:ascii="Helvetica Neue" w:hAnsi="Helvetica Neue"/>
                                <w:noProof/>
                                <w:color w:val="367DA2"/>
                              </w:rPr>
                              <w:t>6</w:t>
                            </w:r>
                            <w:r w:rsidRPr="004A3CE4">
                              <w:rPr>
                                <w:rFonts w:ascii="Helvetica Neue" w:hAnsi="Helvetica Neue"/>
                                <w:b w:val="0"/>
                                <w:bCs w:val="0"/>
                                <w:caps w:val="0"/>
                                <w:noProof/>
                                <w:color w:val="367DA2"/>
                                <w:sz w:val="24"/>
                                <w:szCs w:val="24"/>
                                <w:u w:val="none"/>
                                <w:lang w:val="en-CN" w:eastAsia="zh-CN"/>
                              </w:rPr>
                              <w:tab/>
                            </w:r>
                            <w:r w:rsidRPr="004A3CE4">
                              <w:rPr>
                                <w:rStyle w:val="Hyperlink"/>
                                <w:rFonts w:ascii="Helvetica Neue" w:hAnsi="Helvetica Neue"/>
                                <w:noProof/>
                                <w:color w:val="367DA2"/>
                              </w:rPr>
                              <w:t>Development Artefacts</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_Toc55128297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7A4BCAD2"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298" w:history="1">
                            <w:r w:rsidRPr="004A3CE4">
                              <w:rPr>
                                <w:rStyle w:val="Hyperlink"/>
                                <w:rFonts w:ascii="Helvetica Neue" w:hAnsi="Helvetica Neue"/>
                                <w:noProof/>
                                <w:color w:val="367DA2"/>
                                <w14:scene3d>
                                  <w14:camera w14:prst="orthographicFront"/>
                                  <w14:lightRig w14:rig="threePt" w14:dir="t">
                                    <w14:rot w14:lat="0" w14:lon="0" w14:rev="0"/>
                                  </w14:lightRig>
                                </w14:scene3d>
                              </w:rPr>
                              <w:t>6.1.</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APK link</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_Toc55128298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48B0D971"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299" w:history="1">
                            <w:r w:rsidRPr="004A3CE4">
                              <w:rPr>
                                <w:rStyle w:val="Hyperlink"/>
                                <w:rFonts w:ascii="Helvetica Neue" w:hAnsi="Helvetica Neue"/>
                                <w:noProof/>
                                <w:color w:val="367DA2"/>
                                <w14:scene3d>
                                  <w14:camera w14:prst="orthographicFront"/>
                                  <w14:lightRig w14:rig="threePt" w14:dir="t">
                                    <w14:rot w14:lat="0" w14:lon="0" w14:rev="0"/>
                                  </w14:lightRig>
                                </w14:scene3d>
                              </w:rPr>
                              <w:t>6.2.</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Github Repository</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_Toc55128299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4392A755"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300" w:history="1">
                            <w:r w:rsidRPr="004A3CE4">
                              <w:rPr>
                                <w:rStyle w:val="Hyperlink"/>
                                <w:rFonts w:ascii="Helvetica Neue" w:hAnsi="Helvetica Neue"/>
                                <w:noProof/>
                                <w:color w:val="367DA2"/>
                                <w14:scene3d>
                                  <w14:camera w14:prst="orthographicFront"/>
                                  <w14:lightRig w14:rig="threePt" w14:dir="t">
                                    <w14:rot w14:lat="0" w14:lon="0" w14:rev="0"/>
                                  </w14:lightRig>
                                </w14:scene3d>
                              </w:rPr>
                              <w:t>6.3.</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Sources</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_Toc55128300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6C2A3534" w14:textId="77777777" w:rsidR="00A409A6" w:rsidRPr="004A3CE4" w:rsidRDefault="00A409A6" w:rsidP="00A409A6">
                          <w:pPr>
                            <w:pStyle w:val="TOC2"/>
                            <w:tabs>
                              <w:tab w:val="left" w:pos="581"/>
                              <w:tab w:val="right" w:pos="10070"/>
                            </w:tabs>
                            <w:spacing w:line="360" w:lineRule="auto"/>
                            <w:rPr>
                              <w:rFonts w:ascii="Helvetica Neue" w:hAnsi="Helvetica Neue"/>
                              <w:b w:val="0"/>
                              <w:bCs w:val="0"/>
                              <w:smallCaps w:val="0"/>
                              <w:noProof/>
                              <w:color w:val="367DA2"/>
                              <w:sz w:val="24"/>
                              <w:szCs w:val="24"/>
                              <w:lang w:val="en-CN" w:eastAsia="zh-CN"/>
                            </w:rPr>
                          </w:pPr>
                          <w:hyperlink w:anchor="_Toc55128301" w:history="1">
                            <w:r w:rsidRPr="004A3CE4">
                              <w:rPr>
                                <w:rStyle w:val="Hyperlink"/>
                                <w:rFonts w:ascii="Helvetica Neue" w:hAnsi="Helvetica Neue"/>
                                <w:noProof/>
                                <w:color w:val="367DA2"/>
                                <w14:scene3d>
                                  <w14:camera w14:prst="orthographicFront"/>
                                  <w14:lightRig w14:rig="threePt" w14:dir="t">
                                    <w14:rot w14:lat="0" w14:lon="0" w14:rev="0"/>
                                  </w14:lightRig>
                                </w14:scene3d>
                              </w:rPr>
                              <w:t>6.4.</w:t>
                            </w:r>
                            <w:r w:rsidRPr="004A3CE4">
                              <w:rPr>
                                <w:rFonts w:ascii="Helvetica Neue" w:hAnsi="Helvetica Neue"/>
                                <w:b w:val="0"/>
                                <w:bCs w:val="0"/>
                                <w:smallCaps w:val="0"/>
                                <w:noProof/>
                                <w:color w:val="367DA2"/>
                                <w:sz w:val="24"/>
                                <w:szCs w:val="24"/>
                                <w:lang w:val="en-CN" w:eastAsia="zh-CN"/>
                              </w:rPr>
                              <w:tab/>
                            </w:r>
                            <w:r w:rsidRPr="004A3CE4">
                              <w:rPr>
                                <w:rStyle w:val="Hyperlink"/>
                                <w:rFonts w:ascii="Helvetica Neue" w:hAnsi="Helvetica Neue"/>
                                <w:noProof/>
                                <w:color w:val="367DA2"/>
                              </w:rPr>
                              <w:t>File content</w:t>
                            </w:r>
                            <w:r w:rsidRPr="004A3CE4">
                              <w:rPr>
                                <w:rFonts w:ascii="Helvetica Neue" w:hAnsi="Helvetica Neue"/>
                                <w:noProof/>
                                <w:webHidden/>
                                <w:color w:val="367DA2"/>
                              </w:rPr>
                              <w:tab/>
                            </w:r>
                            <w:r w:rsidRPr="004A3CE4">
                              <w:rPr>
                                <w:rFonts w:ascii="Helvetica Neue" w:hAnsi="Helvetica Neue"/>
                                <w:noProof/>
                                <w:webHidden/>
                                <w:color w:val="367DA2"/>
                              </w:rPr>
                              <w:fldChar w:fldCharType="begin"/>
                            </w:r>
                            <w:r w:rsidRPr="004A3CE4">
                              <w:rPr>
                                <w:rFonts w:ascii="Helvetica Neue" w:hAnsi="Helvetica Neue"/>
                                <w:noProof/>
                                <w:webHidden/>
                                <w:color w:val="367DA2"/>
                              </w:rPr>
                              <w:instrText xml:space="preserve"> PAGEREF _Toc55128301 \h </w:instrText>
                            </w:r>
                            <w:r w:rsidRPr="004A3CE4">
                              <w:rPr>
                                <w:rFonts w:ascii="Helvetica Neue" w:hAnsi="Helvetica Neue"/>
                                <w:noProof/>
                                <w:webHidden/>
                                <w:color w:val="367DA2"/>
                              </w:rPr>
                            </w:r>
                            <w:r w:rsidRPr="004A3CE4">
                              <w:rPr>
                                <w:rFonts w:ascii="Helvetica Neue" w:hAnsi="Helvetica Neue"/>
                                <w:noProof/>
                                <w:webHidden/>
                                <w:color w:val="367DA2"/>
                              </w:rPr>
                              <w:fldChar w:fldCharType="separate"/>
                            </w:r>
                            <w:r w:rsidRPr="004A3CE4">
                              <w:rPr>
                                <w:rFonts w:ascii="Helvetica Neue" w:hAnsi="Helvetica Neue"/>
                                <w:noProof/>
                                <w:webHidden/>
                                <w:color w:val="367DA2"/>
                              </w:rPr>
                              <w:t>5</w:t>
                            </w:r>
                            <w:r w:rsidRPr="004A3CE4">
                              <w:rPr>
                                <w:rFonts w:ascii="Helvetica Neue" w:hAnsi="Helvetica Neue"/>
                                <w:noProof/>
                                <w:webHidden/>
                                <w:color w:val="367DA2"/>
                              </w:rPr>
                              <w:fldChar w:fldCharType="end"/>
                            </w:r>
                          </w:hyperlink>
                        </w:p>
                        <w:p w14:paraId="2A47F71D" w14:textId="77777777" w:rsidR="00A409A6" w:rsidRDefault="00A409A6" w:rsidP="00A409A6">
                          <w:pPr>
                            <w:spacing w:line="360" w:lineRule="auto"/>
                            <w:rPr>
                              <w:b/>
                              <w:bCs/>
                              <w:noProof/>
                            </w:rPr>
                          </w:pPr>
                          <w:r w:rsidRPr="004A3CE4">
                            <w:rPr>
                              <w:rFonts w:ascii="Helvetica Neue" w:hAnsi="Helvetica Neue"/>
                              <w:b/>
                              <w:bCs/>
                              <w:noProof/>
                              <w:color w:val="367DA2"/>
                            </w:rPr>
                            <w:fldChar w:fldCharType="end"/>
                          </w:r>
                        </w:p>
                      </w:sdtContent>
                    </w:sdt>
                    <w:p w14:paraId="25DFEAAE" w14:textId="77777777" w:rsidR="00A409A6" w:rsidRDefault="00A409A6" w:rsidP="00A409A6">
                      <w:pPr>
                        <w:spacing w:line="360" w:lineRule="auto"/>
                        <w:jc w:val="center"/>
                      </w:pPr>
                    </w:p>
                  </w:txbxContent>
                </v:textbox>
                <w10:wrap type="topAndBottom"/>
              </v:rect>
            </w:pict>
          </mc:Fallback>
        </mc:AlternateContent>
      </w:r>
      <w:r w:rsidRPr="00C4140B">
        <w:rPr>
          <w:rFonts w:ascii="Helvetica Neue" w:hAnsi="Helvetica Neue"/>
          <w:noProof/>
        </w:rPr>
        <w:drawing>
          <wp:anchor distT="0" distB="0" distL="114300" distR="114300" simplePos="0" relativeHeight="251665407" behindDoc="0" locked="0" layoutInCell="1" allowOverlap="1" wp14:anchorId="5E39ACF5" wp14:editId="19F03DA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9">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C4140B" w:rsidRDefault="00413CB8" w:rsidP="00691E45">
      <w:pPr>
        <w:rPr>
          <w:rFonts w:ascii="Helvetica Neue" w:hAnsi="Helvetica Neue"/>
        </w:rPr>
      </w:pPr>
    </w:p>
    <w:p w14:paraId="041B3A9F" w14:textId="30AD91CF" w:rsidR="00413CB8" w:rsidRPr="00C4140B" w:rsidRDefault="00413CB8" w:rsidP="00691E45">
      <w:pPr>
        <w:rPr>
          <w:rFonts w:ascii="Helvetica Neue" w:hAnsi="Helvetica Neue"/>
        </w:rPr>
      </w:pPr>
    </w:p>
    <w:p w14:paraId="6C08CF2D" w14:textId="30803B29" w:rsidR="00413CB8" w:rsidRPr="00C4140B"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Default="00A409A6" w:rsidP="00F4290C">
      <w:pPr>
        <w:rPr>
          <w:rFonts w:ascii="Helvetica Neue" w:hAnsi="Helvetica Neue"/>
          <w:b/>
          <w:bCs/>
          <w:color w:val="367DA2"/>
          <w:sz w:val="32"/>
          <w:szCs w:val="32"/>
        </w:rPr>
      </w:pPr>
      <w:r w:rsidRPr="00C4140B">
        <w:rPr>
          <w:rFonts w:ascii="Helvetica Neue" w:hAnsi="Helvetica Neue"/>
          <w:noProof/>
          <w:color w:val="367DA2"/>
          <w:sz w:val="28"/>
          <w:szCs w:val="28"/>
          <w:lang w:eastAsia="zh-CN"/>
        </w:rPr>
        <w:drawing>
          <wp:anchor distT="0" distB="0" distL="114300" distR="114300" simplePos="0" relativeHeight="251666432"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Default="00A409A6" w:rsidP="00F4290C">
      <w:pPr>
        <w:rPr>
          <w:rFonts w:ascii="Helvetica Neue" w:hAnsi="Helvetica Neue"/>
          <w:b/>
          <w:bCs/>
          <w:color w:val="367DA2"/>
          <w:sz w:val="32"/>
          <w:szCs w:val="32"/>
        </w:rPr>
      </w:pPr>
      <w:r w:rsidRPr="00C4140B">
        <w:rPr>
          <w:rFonts w:ascii="Helvetica Neue" w:hAnsi="Helvetica Neue"/>
          <w:noProof/>
        </w:rPr>
        <w:drawing>
          <wp:anchor distT="0" distB="0" distL="114300" distR="114300" simplePos="0" relativeHeight="251667456"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CD72142" w14:textId="6D184CFC" w:rsidR="004A3CE4" w:rsidRDefault="004A3CE4" w:rsidP="00F4290C">
      <w:pPr>
        <w:rPr>
          <w:rFonts w:ascii="Helvetica Neue" w:hAnsi="Helvetica Neue"/>
          <w:b/>
          <w:bCs/>
          <w:color w:val="367DA2"/>
          <w:sz w:val="32"/>
          <w:szCs w:val="32"/>
        </w:rPr>
      </w:pPr>
    </w:p>
    <w:p w14:paraId="34EA18AD" w14:textId="44A8D450" w:rsidR="00413CB8" w:rsidRPr="00C4140B" w:rsidRDefault="00413CB8" w:rsidP="00F4290C">
      <w:pPr>
        <w:rPr>
          <w:rFonts w:ascii="Helvetica Neue" w:hAnsi="Helvetica Neue"/>
          <w:b/>
          <w:bCs/>
          <w:color w:val="367DA2"/>
          <w:sz w:val="32"/>
          <w:szCs w:val="32"/>
        </w:rPr>
      </w:pPr>
    </w:p>
    <w:p w14:paraId="5232FAA6" w14:textId="0327E436" w:rsidR="00413CB8" w:rsidRPr="004A3CE4" w:rsidRDefault="00413CB8" w:rsidP="004A3CE4">
      <w:pPr>
        <w:pStyle w:val="Heading1"/>
      </w:pPr>
      <w:bookmarkStart w:id="16" w:name="_Toc55128292"/>
      <w:bookmarkStart w:id="17" w:name="_Toc55128827"/>
      <w:r w:rsidRPr="004A3CE4">
        <w:lastRenderedPageBreak/>
        <w:t>Introduction</w:t>
      </w:r>
      <w:bookmarkEnd w:id="16"/>
      <w:bookmarkEnd w:id="17"/>
    </w:p>
    <w:p w14:paraId="32AA8166" w14:textId="36665A53" w:rsidR="00413CB8" w:rsidRPr="00C4140B" w:rsidRDefault="00413CB8" w:rsidP="00413CB8">
      <w:pPr>
        <w:jc w:val="both"/>
        <w:rPr>
          <w:rFonts w:ascii="Helvetica Neue" w:eastAsia="SimSun" w:hAnsi="Helvetica Neue"/>
          <w:color w:val="000000" w:themeColor="text1"/>
        </w:rPr>
      </w:pPr>
      <w:r w:rsidRPr="00C4140B">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C4140B" w:rsidRDefault="00413CB8" w:rsidP="00413CB8">
      <w:pPr>
        <w:pStyle w:val="Heading1"/>
        <w:sectPr w:rsidR="00506DD5" w:rsidRPr="00C4140B" w:rsidSect="0013432A">
          <w:headerReference w:type="default" r:id="rId12"/>
          <w:footerReference w:type="default" r:id="rId13"/>
          <w:type w:val="continuous"/>
          <w:pgSz w:w="12240" w:h="15840"/>
          <w:pgMar w:top="1440" w:right="1080" w:bottom="1440" w:left="1080" w:header="720" w:footer="720" w:gutter="0"/>
          <w:cols w:space="720"/>
          <w:titlePg/>
          <w:docGrid w:linePitch="360"/>
        </w:sectPr>
      </w:pPr>
      <w:bookmarkStart w:id="18" w:name="_Toc55128293"/>
      <w:bookmarkStart w:id="19" w:name="_Toc55128828"/>
      <w:r w:rsidRPr="00C4140B">
        <w:rPr>
          <w:noProof/>
          <w:color w:val="000000" w:themeColor="text1"/>
        </w:rPr>
        <w:drawing>
          <wp:anchor distT="0" distB="0" distL="114300" distR="114300" simplePos="0" relativeHeight="25166950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C4140B">
        <w:t>System Architecture</w:t>
      </w:r>
      <w:bookmarkEnd w:id="11"/>
      <w:bookmarkEnd w:id="18"/>
      <w:bookmarkEnd w:id="19"/>
    </w:p>
    <w:p w14:paraId="0607A271" w14:textId="3862CE8C" w:rsidR="00413CB8" w:rsidRPr="00C4140B" w:rsidRDefault="00413CB8" w:rsidP="00413CB8">
      <w:pPr>
        <w:jc w:val="both"/>
        <w:rPr>
          <w:rFonts w:ascii="Helvetica Neue" w:eastAsia="SimSun" w:hAnsi="Helvetica Neue"/>
          <w:color w:val="000000" w:themeColor="text1"/>
        </w:rPr>
      </w:pPr>
      <w:bookmarkStart w:id="20" w:name="_Toc55123416"/>
      <w:bookmarkEnd w:id="12"/>
      <w:bookmarkEnd w:id="13"/>
      <w:bookmarkEnd w:id="14"/>
      <w:bookmarkEnd w:id="15"/>
      <w:r w:rsidRPr="00C4140B">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C4140B" w:rsidRDefault="00413CB8" w:rsidP="00413CB8">
      <w:pPr>
        <w:pStyle w:val="Heading1"/>
      </w:pPr>
      <w:bookmarkStart w:id="21" w:name="_Toc54554377"/>
      <w:bookmarkStart w:id="22" w:name="_Toc55128294"/>
      <w:bookmarkStart w:id="23" w:name="_Toc55128829"/>
      <w:r w:rsidRPr="00C4140B">
        <w:t>Equipment Environment</w:t>
      </w:r>
      <w:bookmarkEnd w:id="21"/>
      <w:bookmarkEnd w:id="22"/>
      <w:bookmarkEnd w:id="23"/>
    </w:p>
    <w:p w14:paraId="3814A572" w14:textId="77777777" w:rsidR="00413CB8" w:rsidRPr="00C4140B" w:rsidRDefault="00413CB8" w:rsidP="00413CB8">
      <w:pPr>
        <w:pStyle w:val="ListBullet"/>
        <w:rPr>
          <w:rFonts w:ascii="Helvetica Neue" w:hAnsi="Helvetica Neue"/>
        </w:rPr>
      </w:pPr>
      <w:r w:rsidRPr="00C4140B">
        <w:rPr>
          <w:rFonts w:ascii="Helvetica Neue" w:hAnsi="Helvetica Neue"/>
        </w:rPr>
        <w:t>Android Phone</w:t>
      </w:r>
    </w:p>
    <w:p w14:paraId="4D4D89CC" w14:textId="5C53F526" w:rsidR="00F4290C" w:rsidRPr="00C4140B" w:rsidRDefault="00413CB8"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245B66C" w14:textId="08C1275A" w:rsidR="00F4290C" w:rsidRPr="00C4140B" w:rsidRDefault="00F4290C" w:rsidP="00F4290C">
      <w:pPr>
        <w:pStyle w:val="Heading1"/>
        <w:rPr>
          <w:color w:val="000000" w:themeColor="text1"/>
        </w:rPr>
      </w:pPr>
      <w:bookmarkStart w:id="24" w:name="_Toc54554378"/>
      <w:bookmarkStart w:id="25" w:name="_Toc55128295"/>
      <w:bookmarkStart w:id="26" w:name="_Toc55128830"/>
      <w:r w:rsidRPr="00C4140B">
        <w:t>Hardware and Software Requirements</w:t>
      </w:r>
      <w:bookmarkEnd w:id="24"/>
      <w:bookmarkEnd w:id="25"/>
      <w:bookmarkEnd w:id="26"/>
    </w:p>
    <w:p w14:paraId="07741F0F" w14:textId="77777777" w:rsidR="00F4290C" w:rsidRPr="00C4140B" w:rsidRDefault="00F4290C" w:rsidP="00F4290C">
      <w:pPr>
        <w:pStyle w:val="ListBullet"/>
        <w:rPr>
          <w:rFonts w:ascii="Helvetica Neue" w:hAnsi="Helvetica Neue"/>
        </w:rPr>
      </w:pPr>
      <w:r w:rsidRPr="00C4140B">
        <w:rPr>
          <w:rFonts w:ascii="Helvetica Neue" w:hAnsi="Helvetica Neue"/>
        </w:rPr>
        <w:t>Laptop</w:t>
      </w:r>
    </w:p>
    <w:p w14:paraId="5F9EFF7D" w14:textId="44C4B6E6"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C4140B" w:rsidRDefault="00F4290C" w:rsidP="00F4290C">
      <w:pPr>
        <w:pStyle w:val="ListBullet"/>
        <w:rPr>
          <w:rFonts w:ascii="Helvetica Neue" w:hAnsi="Helvetica Neue"/>
        </w:rPr>
      </w:pPr>
      <w:r w:rsidRPr="00C4140B">
        <w:rPr>
          <w:rFonts w:ascii="Helvetica Neue" w:hAnsi="Helvetica Neue"/>
        </w:rPr>
        <w:t>Android device</w:t>
      </w:r>
    </w:p>
    <w:p w14:paraId="2FC21E9B" w14:textId="49A95BE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Run the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on phone, make sure the operation system version is 10 or above. </w:t>
      </w:r>
    </w:p>
    <w:p w14:paraId="451CF893" w14:textId="77777777" w:rsidR="00F4290C" w:rsidRPr="00C4140B" w:rsidRDefault="00F4290C" w:rsidP="00E838C5">
      <w:pPr>
        <w:pStyle w:val="ListBullet"/>
        <w:rPr>
          <w:rFonts w:ascii="Helvetica Neue" w:hAnsi="Helvetica Neue"/>
        </w:rPr>
      </w:pPr>
      <w:r w:rsidRPr="00C4140B">
        <w:rPr>
          <w:rFonts w:ascii="Helvetica Neue" w:hAnsi="Helvetica Neue"/>
        </w:rPr>
        <w:t>Android Studio</w:t>
      </w:r>
    </w:p>
    <w:p w14:paraId="0378F832"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Download the newest </w:t>
      </w:r>
      <w:hyperlink r:id="rId15" w:history="1">
        <w:r w:rsidRPr="00C4140B">
          <w:rPr>
            <w:rFonts w:ascii="Helvetica Neue" w:eastAsia="SimSun" w:hAnsi="Helvetica Neue"/>
            <w:color w:val="000000" w:themeColor="text1"/>
          </w:rPr>
          <w:t>Android studio</w:t>
        </w:r>
      </w:hyperlink>
      <w:r w:rsidRPr="00C4140B">
        <w:rPr>
          <w:rFonts w:ascii="Helvetica Neue" w:eastAsia="SimSun" w:hAnsi="Helvetica Neue"/>
          <w:color w:val="000000" w:themeColor="text1"/>
        </w:rPr>
        <w:t>, or use Android Studio above v4.0.1 to open this project.</w:t>
      </w:r>
    </w:p>
    <w:p w14:paraId="2D84BA04" w14:textId="77777777" w:rsidR="00F4290C" w:rsidRPr="00C4140B" w:rsidRDefault="00F4290C" w:rsidP="00F4290C">
      <w:pPr>
        <w:pStyle w:val="ListBullet"/>
        <w:numPr>
          <w:ilvl w:val="0"/>
          <w:numId w:val="0"/>
        </w:numPr>
        <w:ind w:left="360"/>
        <w:rPr>
          <w:rFonts w:ascii="Helvetica Neue" w:hAnsi="Helvetica Neue"/>
        </w:rPr>
      </w:pPr>
    </w:p>
    <w:p w14:paraId="033B3A17" w14:textId="77777777" w:rsidR="00F4290C" w:rsidRPr="00C4140B" w:rsidRDefault="00F4290C" w:rsidP="00E838C5">
      <w:pPr>
        <w:pStyle w:val="ListBullet"/>
        <w:rPr>
          <w:rFonts w:ascii="Helvetica Neue" w:hAnsi="Helvetica Neue"/>
        </w:rPr>
      </w:pPr>
      <w:r w:rsidRPr="00C4140B">
        <w:rPr>
          <w:rFonts w:ascii="Helvetica Neue" w:hAnsi="Helvetica Neue"/>
        </w:rPr>
        <w:t>Emulator</w:t>
      </w:r>
    </w:p>
    <w:p w14:paraId="03957033" w14:textId="666DB42A" w:rsidR="00F4290C" w:rsidRPr="004A3CE4" w:rsidRDefault="00F4290C" w:rsidP="004A3CE4">
      <w:pPr>
        <w:jc w:val="both"/>
        <w:rPr>
          <w:rFonts w:ascii="Helvetica Neue" w:eastAsia="SimSun" w:hAnsi="Helvetica Neue"/>
          <w:color w:val="000000" w:themeColor="text1"/>
        </w:rPr>
        <w:sectPr w:rsidR="00F4290C" w:rsidRPr="004A3CE4" w:rsidSect="00413CB8">
          <w:type w:val="continuous"/>
          <w:pgSz w:w="12240" w:h="15840"/>
          <w:pgMar w:top="1440" w:right="1080" w:bottom="1440" w:left="1080" w:header="720" w:footer="720" w:gutter="0"/>
          <w:cols w:num="2" w:space="720"/>
          <w:titlePg/>
          <w:docGrid w:linePitch="360"/>
        </w:sectPr>
      </w:pPr>
      <w:r w:rsidRPr="00C4140B">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3BE5D92D" w:rsidR="00F4290C" w:rsidRPr="00C4140B" w:rsidRDefault="00F4290C" w:rsidP="00C4140B">
      <w:pPr>
        <w:pStyle w:val="Heading1"/>
      </w:pPr>
      <w:bookmarkStart w:id="27" w:name="_Toc54554380"/>
      <w:bookmarkStart w:id="28" w:name="_Toc55128296"/>
      <w:bookmarkStart w:id="29" w:name="_Toc55128831"/>
      <w:bookmarkEnd w:id="20"/>
      <w:r w:rsidRPr="00C4140B">
        <w:t>Testing information</w:t>
      </w:r>
      <w:bookmarkEnd w:id="27"/>
      <w:bookmarkEnd w:id="28"/>
      <w:bookmarkEnd w:id="29"/>
    </w:p>
    <w:p w14:paraId="25F67981" w14:textId="199AC3B0" w:rsidR="00F4290C" w:rsidRPr="00C4140B" w:rsidRDefault="00F4290C" w:rsidP="00C4140B">
      <w:pPr>
        <w:rPr>
          <w:rFonts w:ascii="Helvetica Neue" w:eastAsia="SimSun" w:hAnsi="Helvetica Neue"/>
          <w:color w:val="000000" w:themeColor="text1"/>
        </w:rPr>
      </w:pPr>
      <w:r w:rsidRPr="00C4140B">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TableGrid"/>
        <w:tblW w:w="0" w:type="auto"/>
        <w:tblInd w:w="279" w:type="dxa"/>
        <w:tblLook w:val="04A0" w:firstRow="1" w:lastRow="0" w:firstColumn="1" w:lastColumn="0" w:noHBand="0" w:noVBand="1"/>
      </w:tblPr>
      <w:tblGrid>
        <w:gridCol w:w="1656"/>
        <w:gridCol w:w="2418"/>
        <w:gridCol w:w="1408"/>
        <w:gridCol w:w="1721"/>
        <w:gridCol w:w="1868"/>
      </w:tblGrid>
      <w:tr w:rsidR="00F4290C" w:rsidRPr="00C4140B" w14:paraId="0C12AD61" w14:textId="77777777" w:rsidTr="00A409A6">
        <w:trPr>
          <w:trHeight w:val="557"/>
        </w:trPr>
        <w:tc>
          <w:tcPr>
            <w:tcW w:w="1656" w:type="dxa"/>
            <w:shd w:val="clear" w:color="auto" w:fill="BDF6FF" w:themeFill="accent1" w:themeFillTint="33"/>
            <w:vAlign w:val="center"/>
          </w:tcPr>
          <w:p w14:paraId="7BA0165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Type</w:t>
            </w:r>
          </w:p>
        </w:tc>
        <w:tc>
          <w:tcPr>
            <w:tcW w:w="2418" w:type="dxa"/>
            <w:shd w:val="clear" w:color="auto" w:fill="BDF6FF" w:themeFill="accent1" w:themeFillTint="33"/>
            <w:vAlign w:val="center"/>
          </w:tcPr>
          <w:p w14:paraId="4786D91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What</w:t>
            </w:r>
          </w:p>
        </w:tc>
        <w:tc>
          <w:tcPr>
            <w:tcW w:w="1408" w:type="dxa"/>
            <w:shd w:val="clear" w:color="auto" w:fill="BDF6FF" w:themeFill="accent1" w:themeFillTint="33"/>
            <w:vAlign w:val="center"/>
          </w:tcPr>
          <w:p w14:paraId="1B42D8AB"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Who</w:t>
            </w:r>
          </w:p>
        </w:tc>
        <w:tc>
          <w:tcPr>
            <w:tcW w:w="1721" w:type="dxa"/>
            <w:shd w:val="clear" w:color="auto" w:fill="BDF6FF" w:themeFill="accent1" w:themeFillTint="33"/>
            <w:vAlign w:val="center"/>
          </w:tcPr>
          <w:p w14:paraId="6E7ECA05"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How</w:t>
            </w:r>
          </w:p>
        </w:tc>
        <w:tc>
          <w:tcPr>
            <w:tcW w:w="1868" w:type="dxa"/>
            <w:shd w:val="clear" w:color="auto" w:fill="BDF6FF" w:themeFill="accent1" w:themeFillTint="33"/>
            <w:vAlign w:val="center"/>
          </w:tcPr>
          <w:p w14:paraId="111920F9"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Frequency</w:t>
            </w:r>
          </w:p>
        </w:tc>
      </w:tr>
      <w:tr w:rsidR="00F4290C" w:rsidRPr="00C4140B" w14:paraId="3238CE0C" w14:textId="77777777" w:rsidTr="00A409A6">
        <w:trPr>
          <w:trHeight w:val="1260"/>
        </w:trPr>
        <w:tc>
          <w:tcPr>
            <w:tcW w:w="1656" w:type="dxa"/>
            <w:vAlign w:val="center"/>
          </w:tcPr>
          <w:p w14:paraId="43920933" w14:textId="4AC429C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Action in App</w:t>
            </w:r>
          </w:p>
        </w:tc>
        <w:tc>
          <w:tcPr>
            <w:tcW w:w="2418" w:type="dxa"/>
            <w:vAlign w:val="center"/>
          </w:tcPr>
          <w:p w14:paraId="5477D4C0"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new features that been added on app</w:t>
            </w:r>
          </w:p>
        </w:tc>
        <w:tc>
          <w:tcPr>
            <w:tcW w:w="1408" w:type="dxa"/>
            <w:vAlign w:val="center"/>
          </w:tcPr>
          <w:p w14:paraId="1429A0D2" w14:textId="62839A45"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Developer</w:t>
            </w:r>
          </w:p>
        </w:tc>
        <w:tc>
          <w:tcPr>
            <w:tcW w:w="1721" w:type="dxa"/>
            <w:vAlign w:val="center"/>
          </w:tcPr>
          <w:p w14:paraId="1C0B4E5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both on emulator and real Android phone</w:t>
            </w:r>
          </w:p>
        </w:tc>
        <w:tc>
          <w:tcPr>
            <w:tcW w:w="1868" w:type="dxa"/>
            <w:vAlign w:val="center"/>
          </w:tcPr>
          <w:p w14:paraId="78C82B7A" w14:textId="6DC2473E"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function has been added</w:t>
            </w:r>
          </w:p>
        </w:tc>
      </w:tr>
      <w:tr w:rsidR="00F4290C" w:rsidRPr="00C4140B" w14:paraId="30F392CC" w14:textId="77777777" w:rsidTr="00A409A6">
        <w:trPr>
          <w:trHeight w:val="1345"/>
        </w:trPr>
        <w:tc>
          <w:tcPr>
            <w:tcW w:w="1656" w:type="dxa"/>
            <w:vAlign w:val="center"/>
          </w:tcPr>
          <w:p w14:paraId="48457D6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Compatibility</w:t>
            </w:r>
          </w:p>
        </w:tc>
        <w:tc>
          <w:tcPr>
            <w:tcW w:w="2418" w:type="dxa"/>
            <w:vAlign w:val="center"/>
          </w:tcPr>
          <w:p w14:paraId="2CE8802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QA</w:t>
            </w:r>
          </w:p>
        </w:tc>
        <w:tc>
          <w:tcPr>
            <w:tcW w:w="1721" w:type="dxa"/>
            <w:vAlign w:val="center"/>
          </w:tcPr>
          <w:p w14:paraId="7F5E83D6"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Run it in different devices</w:t>
            </w:r>
          </w:p>
        </w:tc>
        <w:tc>
          <w:tcPr>
            <w:tcW w:w="1868" w:type="dxa"/>
            <w:vAlign w:val="center"/>
          </w:tcPr>
          <w:p w14:paraId="67F4AF3D" w14:textId="5134113B"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layout changes</w:t>
            </w:r>
          </w:p>
        </w:tc>
      </w:tr>
      <w:tr w:rsidR="00F4290C" w:rsidRPr="00C4140B" w14:paraId="385E34F4" w14:textId="77777777" w:rsidTr="00A409A6">
        <w:trPr>
          <w:trHeight w:val="1243"/>
        </w:trPr>
        <w:tc>
          <w:tcPr>
            <w:tcW w:w="1656" w:type="dxa"/>
            <w:vAlign w:val="center"/>
          </w:tcPr>
          <w:p w14:paraId="0B537B9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UI friendly</w:t>
            </w:r>
          </w:p>
        </w:tc>
        <w:tc>
          <w:tcPr>
            <w:tcW w:w="2418" w:type="dxa"/>
            <w:vAlign w:val="center"/>
          </w:tcPr>
          <w:p w14:paraId="1CB85341"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Potential users</w:t>
            </w:r>
          </w:p>
        </w:tc>
        <w:tc>
          <w:tcPr>
            <w:tcW w:w="1721" w:type="dxa"/>
            <w:vAlign w:val="center"/>
          </w:tcPr>
          <w:p w14:paraId="5598E08D"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Test it on their own device</w:t>
            </w:r>
          </w:p>
        </w:tc>
        <w:tc>
          <w:tcPr>
            <w:tcW w:w="1868" w:type="dxa"/>
            <w:vAlign w:val="center"/>
          </w:tcPr>
          <w:p w14:paraId="64EB77C2" w14:textId="77777777" w:rsidR="00F4290C" w:rsidRPr="00C4140B" w:rsidRDefault="00F4290C" w:rsidP="00A409A6">
            <w:pPr>
              <w:pStyle w:val="ListParagraph"/>
              <w:ind w:left="0"/>
              <w:rPr>
                <w:rFonts w:ascii="Helvetica Neue" w:hAnsi="Helvetica Neue"/>
                <w:color w:val="000000" w:themeColor="text1"/>
              </w:rPr>
            </w:pPr>
            <w:r w:rsidRPr="00C4140B">
              <w:rPr>
                <w:rFonts w:ascii="Helvetica Neue" w:hAnsi="Helvetica Neue"/>
                <w:color w:val="000000" w:themeColor="text1"/>
              </w:rPr>
              <w:t>Every time a new design comes out</w:t>
            </w:r>
          </w:p>
        </w:tc>
      </w:tr>
    </w:tbl>
    <w:p w14:paraId="11224890" w14:textId="77777777" w:rsidR="00F4290C" w:rsidRPr="00C4140B" w:rsidRDefault="00F4290C" w:rsidP="00F4290C">
      <w:pPr>
        <w:rPr>
          <w:rFonts w:ascii="Helvetica Neue" w:hAnsi="Helvetica Neue"/>
          <w:color w:val="000000" w:themeColor="text1"/>
        </w:rPr>
      </w:pPr>
    </w:p>
    <w:p w14:paraId="0ABF4D17" w14:textId="5264AEDE" w:rsidR="00F4290C" w:rsidRPr="00C4140B" w:rsidRDefault="00F4290C" w:rsidP="00F4290C">
      <w:pPr>
        <w:pStyle w:val="Heading1"/>
      </w:pPr>
      <w:bookmarkStart w:id="30" w:name="_Toc54554381"/>
      <w:bookmarkStart w:id="31" w:name="_Toc55128297"/>
      <w:bookmarkStart w:id="32" w:name="_Toc55128832"/>
      <w:r w:rsidRPr="00C4140B">
        <w:t>Development Artefacts</w:t>
      </w:r>
      <w:bookmarkEnd w:id="30"/>
      <w:bookmarkEnd w:id="31"/>
      <w:bookmarkEnd w:id="32"/>
    </w:p>
    <w:p w14:paraId="742D27B4" w14:textId="2CEF356F" w:rsidR="00F4290C" w:rsidRPr="00C4140B" w:rsidRDefault="00F4290C" w:rsidP="00F4290C">
      <w:pPr>
        <w:pStyle w:val="Heading2"/>
      </w:pPr>
      <w:bookmarkStart w:id="33" w:name="_Toc54554382"/>
      <w:bookmarkStart w:id="34" w:name="_Toc55128298"/>
      <w:bookmarkStart w:id="35" w:name="_Toc55128833"/>
      <w:r w:rsidRPr="00C4140B">
        <w:t>APK link</w:t>
      </w:r>
      <w:bookmarkEnd w:id="33"/>
      <w:bookmarkEnd w:id="34"/>
      <w:bookmarkEnd w:id="35"/>
    </w:p>
    <w:p w14:paraId="03591F0D"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The newest </w:t>
      </w:r>
      <w:proofErr w:type="spellStart"/>
      <w:r w:rsidRPr="00C4140B">
        <w:rPr>
          <w:rFonts w:ascii="Helvetica Neue" w:eastAsia="SimSun" w:hAnsi="Helvetica Neue"/>
          <w:color w:val="000000" w:themeColor="text1"/>
        </w:rPr>
        <w:t>apk</w:t>
      </w:r>
      <w:proofErr w:type="spellEnd"/>
      <w:r w:rsidRPr="00C4140B">
        <w:rPr>
          <w:rFonts w:ascii="Helvetica Neue" w:eastAsia="SimSun" w:hAnsi="Helvetica Neue"/>
          <w:color w:val="000000" w:themeColor="text1"/>
        </w:rPr>
        <w:t xml:space="preserve"> ‘</w:t>
      </w:r>
      <w:proofErr w:type="spellStart"/>
      <w:r w:rsidRPr="00C4140B">
        <w:rPr>
          <w:rFonts w:ascii="Helvetica Neue" w:eastAsia="SimSun" w:hAnsi="Helvetica Neue"/>
          <w:color w:val="000000" w:themeColor="text1"/>
        </w:rPr>
        <w:t>SaveTheHoodie.apk</w:t>
      </w:r>
      <w:proofErr w:type="spellEnd"/>
      <w:r w:rsidRPr="00C4140B">
        <w:rPr>
          <w:rFonts w:ascii="Helvetica Neue" w:eastAsia="SimSun" w:hAnsi="Helvetica Neue"/>
          <w:color w:val="000000" w:themeColor="text1"/>
        </w:rPr>
        <w:t xml:space="preserve">’ is generated under this folder. </w:t>
      </w:r>
    </w:p>
    <w:p w14:paraId="0D08F68A" w14:textId="77777777" w:rsidR="00F4290C" w:rsidRPr="00C4140B" w:rsidRDefault="0043573A" w:rsidP="00F4290C">
      <w:pPr>
        <w:jc w:val="both"/>
        <w:rPr>
          <w:rFonts w:ascii="Helvetica Neue" w:eastAsia="SimSun" w:hAnsi="Helvetica Neue"/>
          <w:color w:val="000000" w:themeColor="text1"/>
          <w:u w:val="single"/>
        </w:rPr>
      </w:pPr>
      <w:hyperlink r:id="rId16" w:history="1">
        <w:r w:rsidR="00F4290C" w:rsidRPr="00C4140B">
          <w:rPr>
            <w:rFonts w:ascii="Helvetica Neue" w:eastAsia="SimSun" w:hAnsi="Helvetica Neue"/>
            <w:u w:val="single"/>
          </w:rPr>
          <w:t>https://github.com/lisihan123/MONASH-IE-MP13/tree/master/release</w:t>
        </w:r>
      </w:hyperlink>
    </w:p>
    <w:p w14:paraId="2BE6C42E" w14:textId="77777777" w:rsidR="00F4290C" w:rsidRPr="00C4140B" w:rsidRDefault="00F4290C" w:rsidP="00F4290C">
      <w:pPr>
        <w:pStyle w:val="ListParagraph"/>
        <w:ind w:left="800"/>
        <w:rPr>
          <w:rFonts w:ascii="Helvetica Neue" w:hAnsi="Helvetica Neue"/>
          <w:color w:val="000000" w:themeColor="text1"/>
        </w:rPr>
      </w:pPr>
    </w:p>
    <w:p w14:paraId="71A265B0" w14:textId="130078E0" w:rsidR="00F4290C" w:rsidRPr="00C4140B" w:rsidRDefault="00F4290C" w:rsidP="00F4290C">
      <w:pPr>
        <w:pStyle w:val="Heading2"/>
      </w:pPr>
      <w:bookmarkStart w:id="36" w:name="_Toc54554383"/>
      <w:bookmarkStart w:id="37" w:name="_Toc55128299"/>
      <w:bookmarkStart w:id="38" w:name="_Toc55128834"/>
      <w:proofErr w:type="spellStart"/>
      <w:r w:rsidRPr="00C4140B">
        <w:t>Github</w:t>
      </w:r>
      <w:proofErr w:type="spellEnd"/>
      <w:r w:rsidRPr="00C4140B">
        <w:t xml:space="preserve"> Repository</w:t>
      </w:r>
      <w:bookmarkEnd w:id="36"/>
      <w:bookmarkEnd w:id="37"/>
      <w:bookmarkEnd w:id="38"/>
    </w:p>
    <w:p w14:paraId="7E23F603" w14:textId="77777777"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This project is been collaborated using </w:t>
      </w:r>
      <w:proofErr w:type="spellStart"/>
      <w:r w:rsidRPr="00C4140B">
        <w:rPr>
          <w:rFonts w:ascii="Helvetica Neue" w:eastAsia="SimSun" w:hAnsi="Helvetica Neue"/>
          <w:color w:val="000000" w:themeColor="text1"/>
        </w:rPr>
        <w:t>Github</w:t>
      </w:r>
      <w:proofErr w:type="spellEnd"/>
      <w:r w:rsidRPr="00C4140B">
        <w:rPr>
          <w:rFonts w:ascii="Helvetica Neue" w:eastAsia="SimSun" w:hAnsi="Helvetica Neue"/>
          <w:color w:val="000000" w:themeColor="text1"/>
        </w:rPr>
        <w:t xml:space="preserve"> that is contributed by every member in Faunalytics. </w:t>
      </w:r>
    </w:p>
    <w:p w14:paraId="44A1D2A4" w14:textId="77777777" w:rsidR="00F4290C" w:rsidRPr="00C4140B" w:rsidRDefault="0043573A" w:rsidP="00F4290C">
      <w:pPr>
        <w:jc w:val="both"/>
        <w:rPr>
          <w:rFonts w:ascii="Helvetica Neue" w:eastAsia="SimSun" w:hAnsi="Helvetica Neue"/>
          <w:color w:val="000000" w:themeColor="text1"/>
          <w:u w:val="single"/>
        </w:rPr>
      </w:pPr>
      <w:hyperlink r:id="rId17" w:history="1">
        <w:r w:rsidR="00F4290C" w:rsidRPr="00C4140B">
          <w:rPr>
            <w:rFonts w:ascii="Helvetica Neue" w:eastAsia="SimSun" w:hAnsi="Helvetica Neue"/>
            <w:u w:val="single"/>
          </w:rPr>
          <w:t>https://github.com/lisihan123/MONASH-IE-MP13</w:t>
        </w:r>
      </w:hyperlink>
    </w:p>
    <w:p w14:paraId="0F1AB9AB" w14:textId="77777777" w:rsidR="00F4290C" w:rsidRPr="00C4140B" w:rsidRDefault="00F4290C" w:rsidP="00F4290C">
      <w:pPr>
        <w:ind w:left="80" w:firstLine="720"/>
        <w:rPr>
          <w:rFonts w:ascii="Helvetica Neue" w:hAnsi="Helvetica Neue"/>
          <w:color w:val="000000" w:themeColor="text1"/>
        </w:rPr>
      </w:pPr>
    </w:p>
    <w:p w14:paraId="474DF79B" w14:textId="16C1A80C" w:rsidR="00F4290C" w:rsidRPr="00C4140B" w:rsidRDefault="00F4290C" w:rsidP="00F4290C">
      <w:pPr>
        <w:pStyle w:val="Heading2"/>
      </w:pPr>
      <w:bookmarkStart w:id="39" w:name="_Toc54554384"/>
      <w:bookmarkStart w:id="40" w:name="_Toc55128300"/>
      <w:bookmarkStart w:id="41" w:name="_Toc55128835"/>
      <w:r w:rsidRPr="00C4140B">
        <w:t>Sources</w:t>
      </w:r>
      <w:bookmarkEnd w:id="39"/>
      <w:bookmarkEnd w:id="40"/>
      <w:bookmarkEnd w:id="41"/>
    </w:p>
    <w:p w14:paraId="26A95720" w14:textId="32C1CC39" w:rsidR="00F4290C" w:rsidRPr="00C4140B" w:rsidRDefault="00F4290C" w:rsidP="00F4290C">
      <w:pPr>
        <w:jc w:val="both"/>
        <w:rPr>
          <w:rFonts w:ascii="Helvetica Neue" w:eastAsia="SimSun" w:hAnsi="Helvetica Neue"/>
          <w:color w:val="000000" w:themeColor="text1"/>
        </w:rPr>
      </w:pPr>
      <w:r w:rsidRPr="00C4140B">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C4140B" w:rsidRDefault="0043573A" w:rsidP="00F4290C">
      <w:pPr>
        <w:jc w:val="both"/>
        <w:rPr>
          <w:rFonts w:ascii="Helvetica Neue" w:eastAsia="SimSun" w:hAnsi="Helvetica Neue"/>
          <w:u w:val="single"/>
        </w:rPr>
      </w:pPr>
      <w:hyperlink r:id="rId18" w:history="1">
        <w:r w:rsidR="00F4290C" w:rsidRPr="00C4140B">
          <w:rPr>
            <w:rFonts w:ascii="Helvetica Neue" w:eastAsia="SimSun" w:hAnsi="Helvetica Neue"/>
            <w:u w:val="single"/>
          </w:rPr>
          <w:t>https://ebird.org/species/hooplo2</w:t>
        </w:r>
      </w:hyperlink>
    </w:p>
    <w:p w14:paraId="557B6654" w14:textId="77777777" w:rsidR="00F4290C" w:rsidRPr="00C4140B" w:rsidRDefault="0043573A" w:rsidP="00F4290C">
      <w:pPr>
        <w:jc w:val="both"/>
        <w:rPr>
          <w:rFonts w:ascii="Helvetica Neue" w:eastAsia="SimSun" w:hAnsi="Helvetica Neue"/>
          <w:u w:val="single"/>
        </w:rPr>
      </w:pPr>
      <w:hyperlink r:id="rId19" w:history="1">
        <w:r w:rsidR="00F4290C" w:rsidRPr="00C4140B">
          <w:rPr>
            <w:rFonts w:ascii="Helvetica Neue" w:eastAsia="SimSun" w:hAnsi="Helvetica Neue"/>
            <w:u w:val="single"/>
          </w:rPr>
          <w:t>https://birdata.birdlife.org.au/</w:t>
        </w:r>
      </w:hyperlink>
    </w:p>
    <w:p w14:paraId="674264C7" w14:textId="77777777" w:rsidR="00F4290C" w:rsidRPr="00C4140B" w:rsidRDefault="00F4290C" w:rsidP="00F4290C">
      <w:pPr>
        <w:rPr>
          <w:rFonts w:ascii="Helvetica Neue" w:hAnsi="Helvetica Neue"/>
          <w:color w:val="000000" w:themeColor="text1"/>
        </w:rPr>
      </w:pPr>
    </w:p>
    <w:p w14:paraId="03455C0F" w14:textId="13305F0C" w:rsidR="00F4290C" w:rsidRPr="00C4140B" w:rsidRDefault="00F4290C" w:rsidP="00F4290C">
      <w:pPr>
        <w:pStyle w:val="Heading2"/>
      </w:pPr>
      <w:bookmarkStart w:id="42" w:name="_Toc55128301"/>
      <w:bookmarkStart w:id="43" w:name="_Toc55128836"/>
      <w:r w:rsidRPr="00C4140B">
        <w:t>File content</w:t>
      </w:r>
      <w:bookmarkEnd w:id="42"/>
      <w:bookmarkEnd w:id="43"/>
    </w:p>
    <w:p w14:paraId="16E96DEA" w14:textId="77777777"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t>In Android application, ‘.java’ files in charge of every actions, effect, listeners and other dynamic behaviors while ‘.xml’ files contain the layout of every page.</w:t>
      </w:r>
    </w:p>
    <w:p w14:paraId="38FADF18" w14:textId="41BB0190" w:rsidR="00F4290C" w:rsidRPr="00C4140B" w:rsidRDefault="00F4290C" w:rsidP="00F4290C">
      <w:pPr>
        <w:rPr>
          <w:rFonts w:ascii="Helvetica Neue" w:eastAsia="SimSun" w:hAnsi="Helvetica Neue"/>
          <w:color w:val="000000" w:themeColor="text1"/>
        </w:rPr>
      </w:pPr>
      <w:r w:rsidRPr="00C4140B">
        <w:rPr>
          <w:rFonts w:ascii="Helvetica Neue" w:eastAsia="SimSun" w:hAnsi="Helvetica Neue"/>
          <w:color w:val="000000" w:themeColor="text1"/>
        </w:rPr>
        <w:lastRenderedPageBreak/>
        <w:t xml:space="preserve">Here is the table of how each layout in app corresponds to files. </w:t>
      </w:r>
    </w:p>
    <w:tbl>
      <w:tblPr>
        <w:tblStyle w:val="TableGrid"/>
        <w:tblW w:w="9072" w:type="dxa"/>
        <w:tblInd w:w="279" w:type="dxa"/>
        <w:tblLayout w:type="fixed"/>
        <w:tblLook w:val="04A0" w:firstRow="1" w:lastRow="0" w:firstColumn="1" w:lastColumn="0" w:noHBand="0" w:noVBand="1"/>
      </w:tblPr>
      <w:tblGrid>
        <w:gridCol w:w="2551"/>
        <w:gridCol w:w="3402"/>
        <w:gridCol w:w="3119"/>
      </w:tblGrid>
      <w:tr w:rsidR="00F4290C" w:rsidRPr="00C4140B" w14:paraId="4DF74290" w14:textId="77777777" w:rsidTr="00F4290C">
        <w:tc>
          <w:tcPr>
            <w:tcW w:w="2551" w:type="dxa"/>
            <w:shd w:val="clear" w:color="auto" w:fill="BDF6FF" w:themeFill="accent1" w:themeFillTint="33"/>
          </w:tcPr>
          <w:p w14:paraId="0B4D5F15" w14:textId="77777777" w:rsidR="00F4290C" w:rsidRPr="00C4140B" w:rsidRDefault="00F4290C" w:rsidP="000640EE">
            <w:pPr>
              <w:pStyle w:val="ListParagraph"/>
              <w:ind w:left="0"/>
              <w:jc w:val="center"/>
              <w:rPr>
                <w:rFonts w:ascii="Helvetica Neue" w:hAnsi="Helvetica Neue"/>
                <w:color w:val="000000" w:themeColor="text1"/>
              </w:rPr>
            </w:pPr>
            <w:r w:rsidRPr="00C4140B">
              <w:rPr>
                <w:rFonts w:ascii="Helvetica Neue" w:hAnsi="Helvetica Neue"/>
                <w:color w:val="000000" w:themeColor="text1"/>
              </w:rPr>
              <w:t>Features in app</w:t>
            </w:r>
          </w:p>
        </w:tc>
        <w:tc>
          <w:tcPr>
            <w:tcW w:w="3402" w:type="dxa"/>
            <w:shd w:val="clear" w:color="auto" w:fill="BDF6FF" w:themeFill="accent1" w:themeFillTint="33"/>
          </w:tcPr>
          <w:p w14:paraId="3245676C" w14:textId="77777777" w:rsidR="00F4290C" w:rsidRPr="00C4140B" w:rsidRDefault="00F4290C" w:rsidP="000640EE">
            <w:pPr>
              <w:pStyle w:val="ListParagraph"/>
              <w:ind w:left="0"/>
              <w:jc w:val="center"/>
              <w:rPr>
                <w:rFonts w:ascii="Helvetica Neue" w:hAnsi="Helvetica Neue"/>
                <w:color w:val="000000" w:themeColor="text1"/>
              </w:rPr>
            </w:pPr>
            <w:r w:rsidRPr="00C4140B">
              <w:rPr>
                <w:rFonts w:ascii="Helvetica Neue" w:hAnsi="Helvetica Neue"/>
                <w:color w:val="000000" w:themeColor="text1"/>
              </w:rPr>
              <w:t>File name</w:t>
            </w:r>
          </w:p>
        </w:tc>
        <w:tc>
          <w:tcPr>
            <w:tcW w:w="3119" w:type="dxa"/>
            <w:shd w:val="clear" w:color="auto" w:fill="BDF6FF" w:themeFill="accent1" w:themeFillTint="33"/>
          </w:tcPr>
          <w:p w14:paraId="2B9D55F4" w14:textId="77777777" w:rsidR="00F4290C" w:rsidRPr="00C4140B" w:rsidRDefault="00F4290C" w:rsidP="000640EE">
            <w:pPr>
              <w:pStyle w:val="ListParagraph"/>
              <w:ind w:left="0"/>
              <w:jc w:val="center"/>
              <w:rPr>
                <w:rFonts w:ascii="Helvetica Neue" w:hAnsi="Helvetica Neue"/>
                <w:color w:val="000000" w:themeColor="text1"/>
              </w:rPr>
            </w:pPr>
            <w:r w:rsidRPr="00C4140B">
              <w:rPr>
                <w:rFonts w:ascii="Helvetica Neue" w:hAnsi="Helvetica Neue"/>
                <w:color w:val="000000" w:themeColor="text1"/>
              </w:rPr>
              <w:t>Structure</w:t>
            </w:r>
          </w:p>
        </w:tc>
      </w:tr>
      <w:tr w:rsidR="00F4290C" w:rsidRPr="00C4140B" w14:paraId="07CC1004" w14:textId="77777777" w:rsidTr="00F4290C">
        <w:tc>
          <w:tcPr>
            <w:tcW w:w="2551" w:type="dxa"/>
          </w:tcPr>
          <w:p w14:paraId="21C16EBF" w14:textId="77777777" w:rsidR="00F4290C" w:rsidRPr="00C4140B" w:rsidRDefault="00F4290C" w:rsidP="000640EE">
            <w:pPr>
              <w:rPr>
                <w:rFonts w:ascii="Helvetica Neue" w:hAnsi="Helvetica Neue"/>
                <w:color w:val="000000" w:themeColor="text1"/>
              </w:rPr>
            </w:pPr>
            <w:r w:rsidRPr="00C4140B">
              <w:rPr>
                <w:rFonts w:ascii="Helvetica Neue" w:hAnsi="Helvetica Neue"/>
                <w:color w:val="000000" w:themeColor="text1"/>
              </w:rPr>
              <w:t xml:space="preserve"> -</w:t>
            </w:r>
          </w:p>
        </w:tc>
        <w:tc>
          <w:tcPr>
            <w:tcW w:w="3402" w:type="dxa"/>
          </w:tcPr>
          <w:p w14:paraId="14C26676"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MainActivity.java</w:t>
            </w:r>
          </w:p>
          <w:p w14:paraId="00E184E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activity_main.xml</w:t>
            </w:r>
          </w:p>
        </w:tc>
        <w:tc>
          <w:tcPr>
            <w:tcW w:w="3119" w:type="dxa"/>
          </w:tcPr>
          <w:p w14:paraId="66B34E34" w14:textId="77777777" w:rsidR="00F4290C" w:rsidRPr="00C4140B" w:rsidRDefault="00F4290C" w:rsidP="000640EE">
            <w:pPr>
              <w:pStyle w:val="ListParagraph"/>
              <w:ind w:left="0"/>
              <w:rPr>
                <w:rFonts w:ascii="Helvetica Neue" w:hAnsi="Helvetica Neue"/>
                <w:color w:val="000000" w:themeColor="text1"/>
              </w:rPr>
            </w:pPr>
          </w:p>
        </w:tc>
      </w:tr>
      <w:tr w:rsidR="00F4290C" w:rsidRPr="00C4140B" w14:paraId="0F015904" w14:textId="77777777" w:rsidTr="00F4290C">
        <w:tc>
          <w:tcPr>
            <w:tcW w:w="2551" w:type="dxa"/>
          </w:tcPr>
          <w:p w14:paraId="3A8F1057"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Loading page</w:t>
            </w:r>
          </w:p>
        </w:tc>
        <w:tc>
          <w:tcPr>
            <w:tcW w:w="3402" w:type="dxa"/>
          </w:tcPr>
          <w:p w14:paraId="1D72BDDD"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LoadingActivity.java</w:t>
            </w:r>
          </w:p>
          <w:p w14:paraId="55EA7C1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activity_loading_activity.xml</w:t>
            </w:r>
          </w:p>
        </w:tc>
        <w:tc>
          <w:tcPr>
            <w:tcW w:w="3119" w:type="dxa"/>
          </w:tcPr>
          <w:p w14:paraId="1FA81A30"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App loading page</w:t>
            </w:r>
          </w:p>
        </w:tc>
      </w:tr>
      <w:tr w:rsidR="00F4290C" w:rsidRPr="00C4140B" w14:paraId="25A89505" w14:textId="77777777" w:rsidTr="00F4290C">
        <w:tc>
          <w:tcPr>
            <w:tcW w:w="2551" w:type="dxa"/>
          </w:tcPr>
          <w:p w14:paraId="41C09D0F"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w:t>
            </w:r>
          </w:p>
        </w:tc>
        <w:tc>
          <w:tcPr>
            <w:tcW w:w="3402" w:type="dxa"/>
          </w:tcPr>
          <w:p w14:paraId="1556218B"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fragment_home.xml</w:t>
            </w:r>
          </w:p>
          <w:p w14:paraId="245183DA"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663BF81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fragment</w:t>
            </w:r>
          </w:p>
        </w:tc>
      </w:tr>
      <w:tr w:rsidR="00F4290C" w:rsidRPr="00C4140B" w14:paraId="01A1060F" w14:textId="77777777" w:rsidTr="00F4290C">
        <w:tc>
          <w:tcPr>
            <w:tcW w:w="2551" w:type="dxa"/>
          </w:tcPr>
          <w:p w14:paraId="4F69A96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Hoodies’ habitat page</w:t>
            </w:r>
          </w:p>
        </w:tc>
        <w:tc>
          <w:tcPr>
            <w:tcW w:w="3402" w:type="dxa"/>
          </w:tcPr>
          <w:p w14:paraId="23956E7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MapsFragment.java</w:t>
            </w:r>
          </w:p>
          <w:p w14:paraId="36BAFFEE"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assets/index.html </w:t>
            </w:r>
          </w:p>
          <w:p w14:paraId="3EF9123F"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743DCAFB"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Map fragment</w:t>
            </w:r>
          </w:p>
        </w:tc>
      </w:tr>
      <w:tr w:rsidR="00F4290C" w:rsidRPr="00C4140B" w14:paraId="721782CD" w14:textId="77777777" w:rsidTr="00F4290C">
        <w:tc>
          <w:tcPr>
            <w:tcW w:w="2551" w:type="dxa"/>
          </w:tcPr>
          <w:p w14:paraId="19721F2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More info page</w:t>
            </w:r>
          </w:p>
        </w:tc>
        <w:tc>
          <w:tcPr>
            <w:tcW w:w="3402" w:type="dxa"/>
          </w:tcPr>
          <w:p w14:paraId="4A20F8E0"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MoreInfoFragment.java</w:t>
            </w:r>
          </w:p>
          <w:p w14:paraId="6DF87E14"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fragment_notifications.xml</w:t>
            </w:r>
          </w:p>
          <w:p w14:paraId="7109BF8C"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1E06487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More info fragment</w:t>
            </w:r>
          </w:p>
        </w:tc>
      </w:tr>
      <w:tr w:rsidR="00F4290C" w:rsidRPr="00C4140B" w14:paraId="7630B9C1" w14:textId="77777777" w:rsidTr="00F4290C">
        <w:tc>
          <w:tcPr>
            <w:tcW w:w="2551" w:type="dxa"/>
          </w:tcPr>
          <w:p w14:paraId="0B01F6CD"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Find out about threats to Hoodies</w:t>
            </w:r>
          </w:p>
        </w:tc>
        <w:tc>
          <w:tcPr>
            <w:tcW w:w="3402" w:type="dxa"/>
          </w:tcPr>
          <w:p w14:paraId="6565C18E"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ListFragment.java</w:t>
            </w:r>
          </w:p>
          <w:p w14:paraId="0BBF4F70"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fact_list.xml</w:t>
            </w:r>
          </w:p>
          <w:p w14:paraId="45572FEA"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3CD5EEA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threats</w:t>
            </w:r>
          </w:p>
        </w:tc>
      </w:tr>
      <w:tr w:rsidR="00F4290C" w:rsidRPr="00C4140B" w14:paraId="72B45A7C" w14:textId="77777777" w:rsidTr="00F4290C">
        <w:tc>
          <w:tcPr>
            <w:tcW w:w="2551" w:type="dxa"/>
          </w:tcPr>
          <w:p w14:paraId="4653197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Create poster to tell people hoodies’ location</w:t>
            </w:r>
          </w:p>
        </w:tc>
        <w:tc>
          <w:tcPr>
            <w:tcW w:w="3402" w:type="dxa"/>
          </w:tcPr>
          <w:p w14:paraId="7D041FD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WhiteBoardFragment.java</w:t>
            </w:r>
          </w:p>
          <w:p w14:paraId="2245D3B2"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whiteboard.xml</w:t>
            </w:r>
          </w:p>
          <w:p w14:paraId="6BD718D2"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35E0233B"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whiteboard</w:t>
            </w:r>
          </w:p>
        </w:tc>
      </w:tr>
      <w:tr w:rsidR="00F4290C" w:rsidRPr="00C4140B" w14:paraId="5B6C7D2E" w14:textId="77777777" w:rsidTr="00F4290C">
        <w:tc>
          <w:tcPr>
            <w:tcW w:w="2551" w:type="dxa"/>
          </w:tcPr>
          <w:p w14:paraId="0C002EE7"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Understand the life cycle of Hoodies</w:t>
            </w:r>
          </w:p>
        </w:tc>
        <w:tc>
          <w:tcPr>
            <w:tcW w:w="3402" w:type="dxa"/>
          </w:tcPr>
          <w:p w14:paraId="7E13FE19"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OverviewFragment.java</w:t>
            </w:r>
          </w:p>
          <w:p w14:paraId="60080F66"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fragment_overview.xml</w:t>
            </w:r>
          </w:p>
          <w:p w14:paraId="3043A1E2"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2DA62F2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life cycle</w:t>
            </w:r>
          </w:p>
        </w:tc>
      </w:tr>
      <w:tr w:rsidR="00F4290C" w:rsidRPr="00C4140B" w14:paraId="6403F10A" w14:textId="77777777" w:rsidTr="00F4290C">
        <w:tc>
          <w:tcPr>
            <w:tcW w:w="2551" w:type="dxa"/>
          </w:tcPr>
          <w:p w14:paraId="6C0B318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Join communities dedicated to protecting hoodies</w:t>
            </w:r>
          </w:p>
        </w:tc>
        <w:tc>
          <w:tcPr>
            <w:tcW w:w="3402" w:type="dxa"/>
          </w:tcPr>
          <w:p w14:paraId="04776CB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491B71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community_list.xml</w:t>
            </w:r>
          </w:p>
          <w:p w14:paraId="152AB432"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224FA1EE"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community </w:t>
            </w:r>
          </w:p>
        </w:tc>
      </w:tr>
      <w:tr w:rsidR="00F4290C" w:rsidRPr="00C4140B" w14:paraId="65AFD73F" w14:textId="77777777" w:rsidTr="00F4290C">
        <w:tc>
          <w:tcPr>
            <w:tcW w:w="2551" w:type="dxa"/>
          </w:tcPr>
          <w:p w14:paraId="0642F4B6"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Hooded Plovers are Endangered </w:t>
            </w:r>
          </w:p>
        </w:tc>
        <w:tc>
          <w:tcPr>
            <w:tcW w:w="3402" w:type="dxa"/>
          </w:tcPr>
          <w:p w14:paraId="51B2A90E"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FactNumberFragment.java</w:t>
            </w:r>
          </w:p>
          <w:p w14:paraId="4E0C6E1A"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fact_status.xml</w:t>
            </w:r>
          </w:p>
          <w:p w14:paraId="4DE8CA7D"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76ACFE97"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threats – fact number </w:t>
            </w:r>
          </w:p>
        </w:tc>
      </w:tr>
      <w:tr w:rsidR="00F4290C" w:rsidRPr="00C4140B" w14:paraId="126D6820" w14:textId="77777777" w:rsidTr="00F4290C">
        <w:tc>
          <w:tcPr>
            <w:tcW w:w="2551" w:type="dxa"/>
          </w:tcPr>
          <w:p w14:paraId="25E17769"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Dogs and Horses</w:t>
            </w:r>
          </w:p>
        </w:tc>
        <w:tc>
          <w:tcPr>
            <w:tcW w:w="3402" w:type="dxa"/>
          </w:tcPr>
          <w:p w14:paraId="55AEC3B8"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FactDogFragment.java</w:t>
            </w:r>
          </w:p>
          <w:p w14:paraId="2C975C1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fact_dog.xml</w:t>
            </w:r>
          </w:p>
          <w:p w14:paraId="45B57816"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5DCCBCA2"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w:t>
            </w:r>
          </w:p>
        </w:tc>
      </w:tr>
      <w:tr w:rsidR="00F4290C" w:rsidRPr="00C4140B" w14:paraId="10D5AC1D" w14:textId="77777777" w:rsidTr="00F4290C">
        <w:tc>
          <w:tcPr>
            <w:tcW w:w="2551" w:type="dxa"/>
          </w:tcPr>
          <w:p w14:paraId="0A403BDD"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Threats </w:t>
            </w:r>
            <w:proofErr w:type="gramStart"/>
            <w:r w:rsidRPr="00C4140B">
              <w:rPr>
                <w:rFonts w:ascii="Helvetica Neue" w:hAnsi="Helvetica Neue"/>
                <w:color w:val="000000" w:themeColor="text1"/>
              </w:rPr>
              <w:t>To</w:t>
            </w:r>
            <w:proofErr w:type="gramEnd"/>
            <w:r w:rsidRPr="00C4140B">
              <w:rPr>
                <w:rFonts w:ascii="Helvetica Neue" w:hAnsi="Helvetica Neue"/>
                <w:color w:val="000000" w:themeColor="text1"/>
              </w:rPr>
              <w:t xml:space="preserve"> Hoodies – Threats from Kids and Pedestrians</w:t>
            </w:r>
          </w:p>
        </w:tc>
        <w:tc>
          <w:tcPr>
            <w:tcW w:w="3402" w:type="dxa"/>
          </w:tcPr>
          <w:p w14:paraId="5D455584"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FactKidFragment.java</w:t>
            </w:r>
          </w:p>
          <w:p w14:paraId="47EE86B0"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fact_kids.xml</w:t>
            </w:r>
          </w:p>
          <w:p w14:paraId="24B1F0B2"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596B9F9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threats – fact kids</w:t>
            </w:r>
          </w:p>
        </w:tc>
      </w:tr>
      <w:tr w:rsidR="00F4290C" w:rsidRPr="00C4140B" w14:paraId="2473E2EE" w14:textId="77777777" w:rsidTr="00F4290C">
        <w:tc>
          <w:tcPr>
            <w:tcW w:w="2551" w:type="dxa"/>
          </w:tcPr>
          <w:p w14:paraId="7038829D"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Anna’s </w:t>
            </w:r>
            <w:proofErr w:type="spellStart"/>
            <w:r w:rsidRPr="00C4140B">
              <w:rPr>
                <w:rFonts w:ascii="Helvetica Neue" w:hAnsi="Helvetica Neue"/>
                <w:color w:val="000000" w:themeColor="text1"/>
              </w:rPr>
              <w:t>Honours</w:t>
            </w:r>
            <w:proofErr w:type="spellEnd"/>
            <w:r w:rsidRPr="00C4140B">
              <w:rPr>
                <w:rFonts w:ascii="Helvetica Neue" w:hAnsi="Helvetica Neue"/>
                <w:color w:val="000000" w:themeColor="text1"/>
              </w:rPr>
              <w:t xml:space="preserve"> Field work … - Content </w:t>
            </w:r>
          </w:p>
        </w:tc>
        <w:tc>
          <w:tcPr>
            <w:tcW w:w="3402" w:type="dxa"/>
          </w:tcPr>
          <w:p w14:paraId="42F7B613"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10C64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Recycler_item_0.xml</w:t>
            </w:r>
          </w:p>
          <w:p w14:paraId="02926CCE"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4664CF5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1</w:t>
            </w:r>
            <w:r w:rsidRPr="00C4140B">
              <w:rPr>
                <w:rFonts w:ascii="Helvetica Neue" w:hAnsi="Helvetica Neue"/>
                <w:color w:val="000000" w:themeColor="text1"/>
                <w:vertAlign w:val="superscript"/>
              </w:rPr>
              <w:t>st</w:t>
            </w:r>
            <w:r w:rsidRPr="00C4140B">
              <w:rPr>
                <w:rFonts w:ascii="Helvetica Neue" w:hAnsi="Helvetica Neue"/>
                <w:color w:val="000000" w:themeColor="text1"/>
              </w:rPr>
              <w:t xml:space="preserve"> community content </w:t>
            </w:r>
          </w:p>
        </w:tc>
      </w:tr>
      <w:tr w:rsidR="00F4290C" w:rsidRPr="00C4140B" w14:paraId="215D7B2C" w14:textId="77777777" w:rsidTr="00F4290C">
        <w:tc>
          <w:tcPr>
            <w:tcW w:w="2551" w:type="dxa"/>
          </w:tcPr>
          <w:p w14:paraId="0CD57B29"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Friends of the Hooded Plover … - Content </w:t>
            </w:r>
          </w:p>
        </w:tc>
        <w:tc>
          <w:tcPr>
            <w:tcW w:w="3402" w:type="dxa"/>
          </w:tcPr>
          <w:p w14:paraId="74E29E4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DFB19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Recycler_item_1.xml</w:t>
            </w:r>
          </w:p>
          <w:p w14:paraId="04AD8C03"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10E0F68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2</w:t>
            </w:r>
            <w:r w:rsidRPr="00C4140B">
              <w:rPr>
                <w:rFonts w:ascii="Helvetica Neue" w:hAnsi="Helvetica Neue"/>
                <w:color w:val="000000" w:themeColor="text1"/>
                <w:vertAlign w:val="superscript"/>
              </w:rPr>
              <w:t>nd</w:t>
            </w:r>
            <w:r w:rsidRPr="00C4140B">
              <w:rPr>
                <w:rFonts w:ascii="Helvetica Neue" w:hAnsi="Helvetica Neue"/>
                <w:color w:val="000000" w:themeColor="text1"/>
              </w:rPr>
              <w:t xml:space="preserve"> community content</w:t>
            </w:r>
          </w:p>
        </w:tc>
      </w:tr>
      <w:tr w:rsidR="00F4290C" w:rsidRPr="00C4140B" w14:paraId="78D7418C" w14:textId="77777777" w:rsidTr="00F4290C">
        <w:tc>
          <w:tcPr>
            <w:tcW w:w="2551" w:type="dxa"/>
          </w:tcPr>
          <w:p w14:paraId="1A4B0554"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 Content </w:t>
            </w:r>
          </w:p>
        </w:tc>
        <w:tc>
          <w:tcPr>
            <w:tcW w:w="3402" w:type="dxa"/>
          </w:tcPr>
          <w:p w14:paraId="4B181FC9"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77884BAA"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Recycler_item_2.xml</w:t>
            </w:r>
          </w:p>
          <w:p w14:paraId="42CBBD4E"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1D2A3F9E"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3</w:t>
            </w:r>
            <w:r w:rsidRPr="00C4140B">
              <w:rPr>
                <w:rFonts w:ascii="Helvetica Neue" w:hAnsi="Helvetica Neue"/>
                <w:color w:val="000000" w:themeColor="text1"/>
                <w:vertAlign w:val="superscript"/>
              </w:rPr>
              <w:t>rd</w:t>
            </w:r>
            <w:r w:rsidRPr="00C4140B">
              <w:rPr>
                <w:rFonts w:ascii="Helvetica Neue" w:hAnsi="Helvetica Neue"/>
                <w:color w:val="000000" w:themeColor="text1"/>
              </w:rPr>
              <w:t xml:space="preserve"> community content</w:t>
            </w:r>
          </w:p>
        </w:tc>
      </w:tr>
      <w:tr w:rsidR="00F4290C" w:rsidRPr="00C4140B" w14:paraId="45CE4BB8" w14:textId="77777777" w:rsidTr="00F4290C">
        <w:tc>
          <w:tcPr>
            <w:tcW w:w="2551" w:type="dxa"/>
          </w:tcPr>
          <w:p w14:paraId="74FA9E0E"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Hooded Plover Volunteers - Content </w:t>
            </w:r>
          </w:p>
        </w:tc>
        <w:tc>
          <w:tcPr>
            <w:tcW w:w="3402" w:type="dxa"/>
          </w:tcPr>
          <w:p w14:paraId="4D8E6536"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6ACDB8A2"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Recycler_item_3.xml</w:t>
            </w:r>
          </w:p>
          <w:p w14:paraId="71310DE5"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01EEEB87"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4</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46FDECCF" w14:textId="77777777" w:rsidTr="00F4290C">
        <w:tc>
          <w:tcPr>
            <w:tcW w:w="2551" w:type="dxa"/>
          </w:tcPr>
          <w:p w14:paraId="163BBC19"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lastRenderedPageBreak/>
              <w:t xml:space="preserve">Friends of the Hooded Plover - Content </w:t>
            </w:r>
          </w:p>
        </w:tc>
        <w:tc>
          <w:tcPr>
            <w:tcW w:w="3402" w:type="dxa"/>
          </w:tcPr>
          <w:p w14:paraId="0CABC4EE"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CommunityFragment.java</w:t>
            </w:r>
          </w:p>
          <w:p w14:paraId="34AE9AA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Recycler_item_4.xml</w:t>
            </w:r>
          </w:p>
          <w:p w14:paraId="296EE6DC"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1E9B4DA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Home page – community – 5</w:t>
            </w:r>
            <w:r w:rsidRPr="00C4140B">
              <w:rPr>
                <w:rFonts w:ascii="Helvetica Neue" w:hAnsi="Helvetica Neue"/>
                <w:color w:val="000000" w:themeColor="text1"/>
                <w:vertAlign w:val="superscript"/>
              </w:rPr>
              <w:t>th</w:t>
            </w:r>
            <w:r w:rsidRPr="00C4140B">
              <w:rPr>
                <w:rFonts w:ascii="Helvetica Neue" w:hAnsi="Helvetica Neue"/>
                <w:color w:val="000000" w:themeColor="text1"/>
              </w:rPr>
              <w:t xml:space="preserve"> community content</w:t>
            </w:r>
          </w:p>
        </w:tc>
      </w:tr>
      <w:tr w:rsidR="00F4290C" w:rsidRPr="00C4140B" w14:paraId="76EABE15" w14:textId="77777777" w:rsidTr="00F4290C">
        <w:tc>
          <w:tcPr>
            <w:tcW w:w="2551" w:type="dxa"/>
          </w:tcPr>
          <w:p w14:paraId="16729A71"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Cards explains every stage of life cycle</w:t>
            </w:r>
          </w:p>
        </w:tc>
        <w:tc>
          <w:tcPr>
            <w:tcW w:w="3402" w:type="dxa"/>
          </w:tcPr>
          <w:p w14:paraId="459BA157"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LifeCycleFragment.java</w:t>
            </w:r>
          </w:p>
          <w:p w14:paraId="7E895A99"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life_cycle.xml</w:t>
            </w:r>
          </w:p>
          <w:p w14:paraId="7665912C"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317F2CE9"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Home page – life cycle – Cycle stage cards </w:t>
            </w:r>
          </w:p>
        </w:tc>
      </w:tr>
      <w:tr w:rsidR="00F4290C" w:rsidRPr="00C4140B" w14:paraId="003A3E28" w14:textId="77777777" w:rsidTr="00F4290C">
        <w:tc>
          <w:tcPr>
            <w:tcW w:w="2551" w:type="dxa"/>
          </w:tcPr>
          <w:p w14:paraId="268B2ADC"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 xml:space="preserve">Connect with Organizations </w:t>
            </w:r>
          </w:p>
        </w:tc>
        <w:tc>
          <w:tcPr>
            <w:tcW w:w="3402" w:type="dxa"/>
          </w:tcPr>
          <w:p w14:paraId="43F7FDE2"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ExploreFragment.java</w:t>
            </w:r>
          </w:p>
          <w:p w14:paraId="1BD39747"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Support_explore.xml</w:t>
            </w:r>
          </w:p>
          <w:p w14:paraId="1F5F3FE8" w14:textId="77777777" w:rsidR="00F4290C" w:rsidRPr="00C4140B" w:rsidRDefault="00F4290C" w:rsidP="000640EE">
            <w:pPr>
              <w:pStyle w:val="ListParagraph"/>
              <w:ind w:left="0"/>
              <w:rPr>
                <w:rFonts w:ascii="Helvetica Neue" w:hAnsi="Helvetica Neue"/>
                <w:color w:val="000000" w:themeColor="text1"/>
              </w:rPr>
            </w:pPr>
          </w:p>
        </w:tc>
        <w:tc>
          <w:tcPr>
            <w:tcW w:w="3119" w:type="dxa"/>
          </w:tcPr>
          <w:p w14:paraId="24237B34" w14:textId="77777777" w:rsidR="00F4290C" w:rsidRPr="00C4140B" w:rsidRDefault="00F4290C" w:rsidP="000640EE">
            <w:pPr>
              <w:pStyle w:val="ListParagraph"/>
              <w:ind w:left="0"/>
              <w:rPr>
                <w:rFonts w:ascii="Helvetica Neue" w:hAnsi="Helvetica Neue"/>
                <w:color w:val="000000" w:themeColor="text1"/>
              </w:rPr>
            </w:pPr>
            <w:r w:rsidRPr="00C4140B">
              <w:rPr>
                <w:rFonts w:ascii="Helvetica Neue" w:hAnsi="Helvetica Neue"/>
                <w:color w:val="000000" w:themeColor="text1"/>
              </w:rPr>
              <w:t>More info fragment – Connect with organizations</w:t>
            </w:r>
          </w:p>
        </w:tc>
      </w:tr>
    </w:tbl>
    <w:p w14:paraId="6DA676DE" w14:textId="77777777" w:rsidR="00D811DA" w:rsidRPr="00C4140B" w:rsidRDefault="00D811DA" w:rsidP="00F4290C">
      <w:pPr>
        <w:pStyle w:val="Heading1"/>
        <w:numPr>
          <w:ilvl w:val="0"/>
          <w:numId w:val="0"/>
        </w:numPr>
        <w:ind w:left="360"/>
      </w:pPr>
    </w:p>
    <w:sectPr w:rsidR="00D811DA" w:rsidRPr="00C4140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6F86D" w14:textId="77777777" w:rsidR="0043573A" w:rsidRDefault="0043573A" w:rsidP="00C6554A">
      <w:pPr>
        <w:spacing w:after="0" w:line="240" w:lineRule="auto"/>
      </w:pPr>
      <w:r>
        <w:separator/>
      </w:r>
    </w:p>
  </w:endnote>
  <w:endnote w:type="continuationSeparator" w:id="0">
    <w:p w14:paraId="5D87AEDF" w14:textId="77777777" w:rsidR="0043573A" w:rsidRDefault="0043573A"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F750A" w14:textId="77777777" w:rsidR="0043573A" w:rsidRDefault="0043573A" w:rsidP="00C6554A">
      <w:pPr>
        <w:spacing w:after="0" w:line="240" w:lineRule="auto"/>
      </w:pPr>
      <w:r>
        <w:separator/>
      </w:r>
    </w:p>
  </w:footnote>
  <w:footnote w:type="continuationSeparator" w:id="0">
    <w:p w14:paraId="529F16F9" w14:textId="77777777" w:rsidR="0043573A" w:rsidRDefault="0043573A"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F0462"/>
    <w:rsid w:val="00105E9C"/>
    <w:rsid w:val="0013432A"/>
    <w:rsid w:val="001B7505"/>
    <w:rsid w:val="001D7D07"/>
    <w:rsid w:val="001F5CBE"/>
    <w:rsid w:val="00224006"/>
    <w:rsid w:val="002554CD"/>
    <w:rsid w:val="002610A9"/>
    <w:rsid w:val="00277D55"/>
    <w:rsid w:val="00283170"/>
    <w:rsid w:val="002904B6"/>
    <w:rsid w:val="00293B83"/>
    <w:rsid w:val="002B4294"/>
    <w:rsid w:val="002F2F39"/>
    <w:rsid w:val="002F716C"/>
    <w:rsid w:val="00333D0D"/>
    <w:rsid w:val="00413CB8"/>
    <w:rsid w:val="00431C8B"/>
    <w:rsid w:val="004343C8"/>
    <w:rsid w:val="0043573A"/>
    <w:rsid w:val="00495460"/>
    <w:rsid w:val="004A3CE4"/>
    <w:rsid w:val="004C049F"/>
    <w:rsid w:val="005000E2"/>
    <w:rsid w:val="00506DD5"/>
    <w:rsid w:val="00520B5E"/>
    <w:rsid w:val="005C3A24"/>
    <w:rsid w:val="005E7FBE"/>
    <w:rsid w:val="0065474D"/>
    <w:rsid w:val="006602B4"/>
    <w:rsid w:val="00691E45"/>
    <w:rsid w:val="006A3CE7"/>
    <w:rsid w:val="006D2ED2"/>
    <w:rsid w:val="006E6839"/>
    <w:rsid w:val="00705E45"/>
    <w:rsid w:val="00775E0A"/>
    <w:rsid w:val="00796927"/>
    <w:rsid w:val="007D2BE4"/>
    <w:rsid w:val="007E19C5"/>
    <w:rsid w:val="007F3692"/>
    <w:rsid w:val="00811B5B"/>
    <w:rsid w:val="008B3C01"/>
    <w:rsid w:val="009144F7"/>
    <w:rsid w:val="00940D88"/>
    <w:rsid w:val="00A053CB"/>
    <w:rsid w:val="00A409A6"/>
    <w:rsid w:val="00A8558C"/>
    <w:rsid w:val="00AB6E86"/>
    <w:rsid w:val="00AC6885"/>
    <w:rsid w:val="00BA5427"/>
    <w:rsid w:val="00BE111C"/>
    <w:rsid w:val="00C2543E"/>
    <w:rsid w:val="00C4140B"/>
    <w:rsid w:val="00C54249"/>
    <w:rsid w:val="00C6554A"/>
    <w:rsid w:val="00CF19A1"/>
    <w:rsid w:val="00D811DA"/>
    <w:rsid w:val="00DB046E"/>
    <w:rsid w:val="00E22F1E"/>
    <w:rsid w:val="00E838C5"/>
    <w:rsid w:val="00ED7C44"/>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ebird.org/species/hooplo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github.com/lisihan123/MONASH-IE-MP13" TargetMode="External"/><Relationship Id="rId2" Type="http://schemas.openxmlformats.org/officeDocument/2006/relationships/numbering" Target="numbering.xml"/><Relationship Id="rId16" Type="http://schemas.openxmlformats.org/officeDocument/2006/relationships/hyperlink" Target="https://github.com/lisihan123/MONASH-IE-MP13/tree/master/rele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developer.android.com/studio?gclid=Cj0KCQjwxNT8BRD9ARIsAJ8S5xaVbhoIARs2gTjh-TvhJ4nesnAjvLu52NDn0UXB9f_dRUfPfXw8ffoaAtXIEALw_wcB&amp;gclsrc=aw.ds" TargetMode="External"/><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hyperlink" Target="https://birdata.birdlife.org.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AD141DF7-E934-413A-AC9C-9A296E7D6409}"/>
</file>

<file path=customXml/itemProps3.xml><?xml version="1.0" encoding="utf-8"?>
<ds:datastoreItem xmlns:ds="http://schemas.openxmlformats.org/officeDocument/2006/customXml" ds:itemID="{8399E926-57E6-442C-A0C3-BA53B53A9B16}"/>
</file>

<file path=customXml/itemProps4.xml><?xml version="1.0" encoding="utf-8"?>
<ds:datastoreItem xmlns:ds="http://schemas.openxmlformats.org/officeDocument/2006/customXml" ds:itemID="{CC981EFD-28CE-4865-81F3-7CCA3479835D}"/>
</file>

<file path=docProps/app.xml><?xml version="1.0" encoding="utf-8"?>
<Properties xmlns="http://schemas.openxmlformats.org/officeDocument/2006/extended-properties" xmlns:vt="http://schemas.openxmlformats.org/officeDocument/2006/docPropsVTypes">
  <Template>Student report with photo.dotx</Template>
  <TotalTime>911</TotalTime>
  <Pages>6</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Qincen Shi</cp:lastModifiedBy>
  <cp:revision>5</cp:revision>
  <dcterms:created xsi:type="dcterms:W3CDTF">2020-10-28T17:13:00Z</dcterms:created>
  <dcterms:modified xsi:type="dcterms:W3CDTF">2020-11-01T05:22:00Z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